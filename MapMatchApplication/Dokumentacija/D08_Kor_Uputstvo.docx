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34261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5EF65B81" w14:textId="77777777" w:rsidR="005E762D" w:rsidRPr="00533BAC" w:rsidRDefault="00000000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2C213CA8" w14:textId="77777777" w:rsidR="005546A6" w:rsidRPr="005546A6" w:rsidRDefault="00EC107B" w:rsidP="00DE4D64">
      <w:pPr>
        <w:pStyle w:val="Title"/>
        <w:jc w:val="right"/>
        <w:rPr>
          <w:rFonts w:cs="Arial"/>
          <w:b w:val="0"/>
          <w:lang w:val="sr-Latn-CS"/>
        </w:rPr>
      </w:pPr>
      <w:r>
        <w:rPr>
          <w:i/>
          <w:iCs/>
          <w:sz w:val="44"/>
          <w:lang w:val="sr-Latn-CS"/>
        </w:rPr>
        <w:t>MapMatch</w:t>
      </w:r>
    </w:p>
    <w:p w14:paraId="1220B5E0" w14:textId="77777777" w:rsidR="00DE4D64" w:rsidRDefault="00632C24" w:rsidP="00DC4A22">
      <w:pPr>
        <w:pStyle w:val="Title"/>
        <w:jc w:val="right"/>
        <w:rPr>
          <w:lang w:val="sr-Latn-CS"/>
        </w:rPr>
      </w:pPr>
      <w:r w:rsidRPr="00632C24">
        <w:rPr>
          <w:lang w:val="sr-Latn-CS"/>
        </w:rPr>
        <w:t xml:space="preserve"> </w:t>
      </w:r>
      <w:r>
        <w:rPr>
          <w:lang w:val="sr-Latn-CS"/>
        </w:rPr>
        <w:t>Web aplikacij</w:t>
      </w:r>
      <w:r w:rsidR="00EC107B">
        <w:rPr>
          <w:lang w:val="sr-Latn-CS"/>
        </w:rPr>
        <w:t>a – društvena mreža</w:t>
      </w:r>
      <w:r>
        <w:rPr>
          <w:lang w:val="sr-Latn-CS"/>
        </w:rPr>
        <w:t xml:space="preserve"> </w:t>
      </w:r>
    </w:p>
    <w:p w14:paraId="0BEE18BC" w14:textId="77777777" w:rsidR="0059438F" w:rsidRPr="00DE4D64" w:rsidRDefault="00DE4D64" w:rsidP="00DC4A22">
      <w:pPr>
        <w:pStyle w:val="Title"/>
        <w:jc w:val="right"/>
        <w:rPr>
          <w:i/>
          <w:iCs/>
          <w:sz w:val="44"/>
        </w:rPr>
      </w:pPr>
      <w:r>
        <w:rPr>
          <w:lang w:val="sr-Latn-CS"/>
        </w:rPr>
        <w:t>Korisni</w:t>
      </w:r>
      <w:proofErr w:type="spellStart"/>
      <w:r>
        <w:t>čko</w:t>
      </w:r>
      <w:proofErr w:type="spellEnd"/>
      <w:r>
        <w:t xml:space="preserve"> </w:t>
      </w:r>
      <w:proofErr w:type="spellStart"/>
      <w:r>
        <w:t>uputstvo</w:t>
      </w:r>
      <w:proofErr w:type="spellEnd"/>
    </w:p>
    <w:p w14:paraId="4837AD47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1AFF537D" w14:textId="77777777" w:rsidR="0059438F" w:rsidRPr="00EC25D8" w:rsidRDefault="00000000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50329BF4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4095CCA9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10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4DD9543F" w14:textId="77777777" w:rsidR="005E762D" w:rsidRPr="00533BAC" w:rsidRDefault="00000000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D01BF" w14:paraId="16CD53CE" w14:textId="77777777">
        <w:tc>
          <w:tcPr>
            <w:tcW w:w="2304" w:type="dxa"/>
          </w:tcPr>
          <w:p w14:paraId="2581E176" w14:textId="77777777" w:rsidR="005107C5" w:rsidRPr="00EC25D8" w:rsidRDefault="00000000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02B326EA" w14:textId="77777777" w:rsidR="005107C5" w:rsidRPr="00EC25D8" w:rsidRDefault="00000000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2DE89795" w14:textId="77777777" w:rsidR="005107C5" w:rsidRPr="00EC25D8" w:rsidRDefault="00000000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4F0BE7ED" w14:textId="77777777" w:rsidR="005107C5" w:rsidRPr="00EC25D8" w:rsidRDefault="00000000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D01BF" w14:paraId="32BE4C0C" w14:textId="77777777">
        <w:tc>
          <w:tcPr>
            <w:tcW w:w="2304" w:type="dxa"/>
          </w:tcPr>
          <w:p w14:paraId="5E14BE1B" w14:textId="77777777" w:rsidR="005107C5" w:rsidRPr="00EC25D8" w:rsidRDefault="00EC107B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12</w:t>
            </w:r>
            <w:r w:rsidR="00B94209">
              <w:rPr>
                <w:lang w:val="sr-Latn-CS"/>
              </w:rPr>
              <w:t>.0</w:t>
            </w:r>
            <w:r w:rsidR="00B43EF5">
              <w:rPr>
                <w:lang w:val="sr-Latn-CS"/>
              </w:rPr>
              <w:t>6</w:t>
            </w:r>
            <w:r w:rsidR="007928A0">
              <w:rPr>
                <w:lang w:val="sr-Latn-CS"/>
              </w:rPr>
              <w:t>.202</w:t>
            </w:r>
            <w:r>
              <w:rPr>
                <w:lang w:val="sr-Latn-CS"/>
              </w:rPr>
              <w:t>3</w:t>
            </w:r>
            <w:r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5CCDFB75" w14:textId="77777777" w:rsidR="005107C5" w:rsidRPr="00EC25D8" w:rsidRDefault="00000000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653495B0" w14:textId="77777777" w:rsidR="005107C5" w:rsidRPr="00EC25D8" w:rsidRDefault="00000000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2D5F6724" w14:textId="77777777" w:rsidR="007928A0" w:rsidRDefault="00EC107B" w:rsidP="00DC4A22">
            <w:pPr>
              <w:pStyle w:val="Tabletext"/>
              <w:spacing w:after="0"/>
            </w:pPr>
            <w:r>
              <w:t xml:space="preserve">Nikola </w:t>
            </w:r>
            <w:proofErr w:type="spellStart"/>
            <w:r>
              <w:t>Stojiljković</w:t>
            </w:r>
            <w:proofErr w:type="spellEnd"/>
            <w:r w:rsidR="00C57BD9">
              <w:t>,</w:t>
            </w:r>
          </w:p>
          <w:p w14:paraId="4004A0A0" w14:textId="77777777" w:rsidR="007928A0" w:rsidRDefault="00EC107B" w:rsidP="00DC4A22">
            <w:pPr>
              <w:pStyle w:val="Tabletext"/>
              <w:spacing w:after="0"/>
            </w:pPr>
            <w:proofErr w:type="spellStart"/>
            <w:r>
              <w:t>Andrijana</w:t>
            </w:r>
            <w:proofErr w:type="spellEnd"/>
            <w:r>
              <w:t xml:space="preserve"> </w:t>
            </w:r>
            <w:proofErr w:type="spellStart"/>
            <w:r>
              <w:t>Dejković</w:t>
            </w:r>
            <w:proofErr w:type="spellEnd"/>
            <w:r>
              <w:t xml:space="preserve">, </w:t>
            </w:r>
          </w:p>
          <w:p w14:paraId="0C92FE15" w14:textId="77777777" w:rsidR="007928A0" w:rsidRDefault="00EC107B" w:rsidP="00DC4A22">
            <w:pPr>
              <w:pStyle w:val="Tabletext"/>
              <w:spacing w:after="0"/>
            </w:pPr>
            <w:r>
              <w:t xml:space="preserve">Sara </w:t>
            </w:r>
            <w:proofErr w:type="spellStart"/>
            <w:r>
              <w:t>Prušević</w:t>
            </w:r>
            <w:proofErr w:type="spellEnd"/>
            <w:r>
              <w:t xml:space="preserve">, </w:t>
            </w:r>
          </w:p>
          <w:p w14:paraId="7E2A2AF1" w14:textId="77777777" w:rsidR="00B94209" w:rsidRPr="00EC25D8" w:rsidRDefault="00EC107B" w:rsidP="00DC4A22">
            <w:pPr>
              <w:pStyle w:val="Tabletext"/>
              <w:spacing w:after="0"/>
              <w:rPr>
                <w:lang w:val="sr-Latn-CS"/>
              </w:rPr>
            </w:pPr>
            <w:r>
              <w:t xml:space="preserve">Aleksandar </w:t>
            </w:r>
            <w:proofErr w:type="spellStart"/>
            <w:r>
              <w:t>Stojković</w:t>
            </w:r>
            <w:proofErr w:type="spellEnd"/>
          </w:p>
        </w:tc>
      </w:tr>
    </w:tbl>
    <w:p w14:paraId="497842CC" w14:textId="77777777" w:rsidR="005E762D" w:rsidRPr="00533BAC" w:rsidRDefault="005E762D" w:rsidP="00DC4A22">
      <w:pPr>
        <w:rPr>
          <w:lang w:val="sr-Latn-CS"/>
        </w:rPr>
      </w:pPr>
    </w:p>
    <w:p w14:paraId="25A76F2B" w14:textId="77777777" w:rsidR="00753924" w:rsidRPr="00533BAC" w:rsidRDefault="000471BA" w:rsidP="00753924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Pr="00533BAC">
        <w:rPr>
          <w:lang w:val="sr-Latn-CS"/>
        </w:rPr>
        <w:t>aj</w:t>
      </w:r>
    </w:p>
    <w:p w14:paraId="23607D0B" w14:textId="77777777" w:rsidR="00753924" w:rsidRPr="00264550" w:rsidRDefault="00753924" w:rsidP="00753924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Pr="00656763">
        <w:rPr>
          <w:noProof/>
          <w:lang w:val="sr-Latn-CS"/>
        </w:rPr>
        <w:t>1</w:t>
      </w:r>
      <w:r w:rsidRPr="00264550">
        <w:rPr>
          <w:rFonts w:ascii="Calibri" w:hAnsi="Calibri"/>
          <w:noProof/>
          <w:sz w:val="22"/>
          <w:szCs w:val="22"/>
        </w:rPr>
        <w:tab/>
      </w:r>
      <w:r w:rsidRPr="00656763">
        <w:rPr>
          <w:noProof/>
          <w:lang w:val="sr-Latn-CS"/>
        </w:rPr>
        <w:t>Uvod</w:t>
      </w:r>
      <w:r>
        <w:rPr>
          <w:noProof/>
        </w:rPr>
        <w:tab/>
      </w:r>
      <w:r w:rsidR="009B4C1D">
        <w:rPr>
          <w:noProof/>
        </w:rPr>
        <w:t>4</w:t>
      </w:r>
    </w:p>
    <w:p w14:paraId="47A9E038" w14:textId="77777777" w:rsidR="00753924" w:rsidRPr="00264550" w:rsidRDefault="00000000" w:rsidP="00753924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 w:rsidRPr="00656763">
        <w:rPr>
          <w:noProof/>
          <w:lang w:val="sr-Latn-CS"/>
        </w:rPr>
        <w:t>2</w:t>
      </w:r>
      <w:r w:rsidRPr="00264550">
        <w:rPr>
          <w:rFonts w:ascii="Calibri" w:hAnsi="Calibri"/>
          <w:noProof/>
          <w:sz w:val="22"/>
          <w:szCs w:val="22"/>
        </w:rPr>
        <w:tab/>
      </w:r>
      <w:r w:rsidR="00DD72FB">
        <w:rPr>
          <w:noProof/>
          <w:lang w:val="sr-Latn-CS"/>
        </w:rPr>
        <w:t>Početna stranica web sajta</w:t>
      </w:r>
      <w:r>
        <w:rPr>
          <w:noProof/>
        </w:rPr>
        <w:tab/>
      </w:r>
      <w:r w:rsidR="009B4C1D">
        <w:rPr>
          <w:noProof/>
        </w:rPr>
        <w:t>4</w:t>
      </w:r>
    </w:p>
    <w:p w14:paraId="5B0B9A49" w14:textId="77777777" w:rsidR="00753924" w:rsidRPr="00264550" w:rsidRDefault="00000000" w:rsidP="00753924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 w:rsidRPr="00656763">
        <w:rPr>
          <w:noProof/>
          <w:lang w:val="sr-Latn-CS"/>
        </w:rPr>
        <w:t>3</w:t>
      </w:r>
      <w:r w:rsidRPr="00264550">
        <w:rPr>
          <w:rFonts w:ascii="Calibri" w:hAnsi="Calibri"/>
          <w:noProof/>
          <w:sz w:val="22"/>
          <w:szCs w:val="22"/>
        </w:rPr>
        <w:tab/>
      </w:r>
      <w:r w:rsidRPr="00656763">
        <w:rPr>
          <w:noProof/>
          <w:lang w:val="sr-Latn-CS"/>
        </w:rPr>
        <w:t xml:space="preserve">Prijavljivanje korisnika na </w:t>
      </w:r>
      <w:r w:rsidR="00DD72FB">
        <w:rPr>
          <w:noProof/>
          <w:lang w:val="sr-Latn-CS"/>
        </w:rPr>
        <w:t>web sajt</w:t>
      </w:r>
      <w:r>
        <w:rPr>
          <w:noProof/>
        </w:rPr>
        <w:tab/>
      </w:r>
      <w:r w:rsidR="00B73F8F">
        <w:rPr>
          <w:noProof/>
        </w:rPr>
        <w:t>5</w:t>
      </w:r>
    </w:p>
    <w:p w14:paraId="672AC978" w14:textId="77777777" w:rsidR="00753924" w:rsidRPr="00264550" w:rsidRDefault="00000000" w:rsidP="00753924">
      <w:pPr>
        <w:pStyle w:val="TOC2"/>
        <w:rPr>
          <w:rFonts w:ascii="Calibri" w:hAnsi="Calibri"/>
          <w:sz w:val="22"/>
          <w:szCs w:val="22"/>
          <w:lang w:val="en-US"/>
        </w:rPr>
      </w:pPr>
      <w:r w:rsidRPr="00656763">
        <w:t>3.1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Pr="00656763">
        <w:t xml:space="preserve">Registracija </w:t>
      </w:r>
      <w:r w:rsidR="00163275">
        <w:t>novog korisnika</w:t>
      </w:r>
      <w:r>
        <w:tab/>
      </w:r>
      <w:r w:rsidR="00B73F8F">
        <w:t>5</w:t>
      </w:r>
    </w:p>
    <w:p w14:paraId="6F7FF076" w14:textId="77777777" w:rsidR="00753924" w:rsidRPr="00264550" w:rsidRDefault="00000000" w:rsidP="00753924">
      <w:pPr>
        <w:pStyle w:val="TOC2"/>
        <w:rPr>
          <w:rFonts w:ascii="Calibri" w:hAnsi="Calibri"/>
          <w:sz w:val="22"/>
          <w:szCs w:val="22"/>
          <w:lang w:val="en-US"/>
        </w:rPr>
      </w:pPr>
      <w:r w:rsidRPr="00656763">
        <w:t>3.2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DD72FB" w:rsidRPr="00656763">
        <w:t>Prijavljivanje postojećeg korisnika na aplikaciju</w:t>
      </w:r>
      <w:r>
        <w:tab/>
      </w:r>
      <w:r w:rsidR="002D008B">
        <w:t>7</w:t>
      </w:r>
    </w:p>
    <w:p w14:paraId="1A38BFFA" w14:textId="77777777" w:rsidR="00207EA5" w:rsidRDefault="00753924" w:rsidP="00207EA5">
      <w:pPr>
        <w:pStyle w:val="TOC2"/>
      </w:pPr>
      <w:r w:rsidRPr="00656763">
        <w:t>3.3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Pr="00656763">
        <w:t xml:space="preserve">Prijavljivanje </w:t>
      </w:r>
      <w:r>
        <w:t>planinarskog društva</w:t>
      </w:r>
      <w:r>
        <w:tab/>
      </w:r>
      <w:r w:rsidR="002D008B">
        <w:t>7</w:t>
      </w:r>
    </w:p>
    <w:p w14:paraId="0E299CE2" w14:textId="77777777" w:rsidR="00207EA5" w:rsidRPr="00207EA5" w:rsidRDefault="00000000" w:rsidP="00207EA5">
      <w:pPr>
        <w:pStyle w:val="TOC2"/>
      </w:pPr>
      <w:r w:rsidRPr="00656763">
        <w:t>3.3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Pr="00656763">
        <w:t xml:space="preserve">Prijavljivanje </w:t>
      </w:r>
      <w:r>
        <w:t>admina</w:t>
      </w:r>
      <w:r>
        <w:tab/>
      </w:r>
      <w:r>
        <w:fldChar w:fldCharType="begin"/>
      </w:r>
      <w:r>
        <w:instrText xml:space="preserve"> PAGEREF _Toc75657970 \h </w:instrText>
      </w:r>
      <w:r>
        <w:fldChar w:fldCharType="separate"/>
      </w:r>
      <w:r>
        <w:t>8</w:t>
      </w:r>
      <w:r>
        <w:fldChar w:fldCharType="end"/>
      </w:r>
    </w:p>
    <w:p w14:paraId="6D745361" w14:textId="77777777" w:rsidR="00753924" w:rsidRPr="00264550" w:rsidRDefault="00000000" w:rsidP="00753924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4</w:t>
      </w:r>
      <w:r w:rsidRPr="00264550">
        <w:rPr>
          <w:rFonts w:ascii="Calibri" w:hAnsi="Calibri"/>
          <w:noProof/>
          <w:sz w:val="22"/>
          <w:szCs w:val="22"/>
        </w:rPr>
        <w:tab/>
      </w:r>
      <w:r w:rsidRPr="00656763">
        <w:rPr>
          <w:noProof/>
          <w:lang w:val="sr-Latn-CS"/>
        </w:rPr>
        <w:t>Mogu</w:t>
      </w:r>
      <w:r>
        <w:rPr>
          <w:noProof/>
        </w:rPr>
        <w:t>ćnosti posetioca aplikacije</w:t>
      </w:r>
      <w:r>
        <w:rPr>
          <w:noProof/>
        </w:rPr>
        <w:tab/>
      </w:r>
      <w:r w:rsidR="002D7A9A">
        <w:rPr>
          <w:noProof/>
        </w:rPr>
        <w:t>8</w:t>
      </w:r>
    </w:p>
    <w:p w14:paraId="22AFA2CE" w14:textId="77777777" w:rsidR="00B65ECE" w:rsidRPr="00D06E15" w:rsidRDefault="00000000" w:rsidP="00B65ECE">
      <w:pPr>
        <w:pStyle w:val="TOC2"/>
        <w:rPr>
          <w:rFonts w:ascii="Calibri" w:hAnsi="Calibri"/>
          <w:lang w:val="en-US"/>
        </w:rPr>
      </w:pPr>
      <w:r>
        <w:t>4.1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372456">
        <w:t>Pregled kalendara aktivnosti</w:t>
      </w:r>
      <w:r>
        <w:tab/>
      </w:r>
      <w:r w:rsidR="002D7A9A">
        <w:t>8</w:t>
      </w:r>
    </w:p>
    <w:p w14:paraId="47058856" w14:textId="77777777" w:rsidR="00B65ECE" w:rsidRPr="00D06E15" w:rsidRDefault="005E282B" w:rsidP="00A85BA0">
      <w:pPr>
        <w:pStyle w:val="TOC3"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ab/>
      </w:r>
      <w:r w:rsidRPr="00D06E15">
        <w:rPr>
          <w:sz w:val="20"/>
          <w:szCs w:val="20"/>
        </w:rPr>
        <w:t>4.1.1</w:t>
      </w:r>
      <w:r>
        <w:rPr>
          <w:sz w:val="20"/>
          <w:szCs w:val="20"/>
        </w:rPr>
        <w:t xml:space="preserve">     </w:t>
      </w:r>
      <w:r w:rsidR="00372456" w:rsidRPr="00D06E15">
        <w:rPr>
          <w:sz w:val="20"/>
          <w:szCs w:val="20"/>
        </w:rPr>
        <w:t>Sortiranje i pretraga događaja</w:t>
      </w:r>
      <w:r w:rsidRPr="00D06E15">
        <w:rPr>
          <w:sz w:val="20"/>
          <w:szCs w:val="20"/>
        </w:rPr>
        <w:tab/>
      </w:r>
      <w:r w:rsidR="008005B4">
        <w:rPr>
          <w:sz w:val="20"/>
          <w:szCs w:val="20"/>
        </w:rPr>
        <w:t>9</w:t>
      </w:r>
    </w:p>
    <w:p w14:paraId="3A4C1A5E" w14:textId="77777777" w:rsidR="00B65ECE" w:rsidRPr="00D06E15" w:rsidRDefault="005E282B" w:rsidP="00A85BA0">
      <w:pPr>
        <w:pStyle w:val="TOC3"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ab/>
      </w:r>
      <w:r w:rsidRPr="00D06E15">
        <w:rPr>
          <w:sz w:val="20"/>
          <w:szCs w:val="20"/>
        </w:rPr>
        <w:t>4.1.2</w:t>
      </w:r>
      <w:r>
        <w:rPr>
          <w:sz w:val="20"/>
          <w:szCs w:val="20"/>
        </w:rPr>
        <w:t xml:space="preserve">     </w:t>
      </w:r>
      <w:r w:rsidR="00372456" w:rsidRPr="00D06E15">
        <w:rPr>
          <w:sz w:val="20"/>
          <w:szCs w:val="20"/>
        </w:rPr>
        <w:t>Prikaz stranice događaja</w:t>
      </w:r>
      <w:r w:rsidRPr="00D06E15">
        <w:rPr>
          <w:sz w:val="20"/>
          <w:szCs w:val="20"/>
        </w:rPr>
        <w:tab/>
      </w:r>
      <w:r w:rsidR="008005B4">
        <w:rPr>
          <w:sz w:val="20"/>
          <w:szCs w:val="20"/>
        </w:rPr>
        <w:t>9</w:t>
      </w:r>
    </w:p>
    <w:p w14:paraId="149C5ACC" w14:textId="77777777" w:rsidR="00B65ECE" w:rsidRPr="00264550" w:rsidRDefault="00000000" w:rsidP="00B65ECE">
      <w:pPr>
        <w:pStyle w:val="TOC2"/>
        <w:rPr>
          <w:rFonts w:ascii="Calibri" w:hAnsi="Calibri"/>
          <w:sz w:val="22"/>
          <w:szCs w:val="22"/>
          <w:lang w:val="en-US"/>
        </w:rPr>
      </w:pPr>
      <w:r>
        <w:t>4.2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372456">
        <w:t>Pregled planinarskih društava</w:t>
      </w:r>
      <w:r>
        <w:tab/>
      </w:r>
      <w:r w:rsidR="008005B4">
        <w:t>9</w:t>
      </w:r>
    </w:p>
    <w:p w14:paraId="4D5404FF" w14:textId="77777777" w:rsidR="00B65ECE" w:rsidRPr="00D06E15" w:rsidRDefault="005E282B" w:rsidP="00A85BA0">
      <w:pPr>
        <w:pStyle w:val="TOC3"/>
        <w:rPr>
          <w:rFonts w:ascii="Calibri" w:hAnsi="Calibri"/>
          <w:sz w:val="20"/>
          <w:szCs w:val="20"/>
        </w:rPr>
      </w:pPr>
      <w:r>
        <w:rPr>
          <w:sz w:val="20"/>
          <w:szCs w:val="20"/>
        </w:rPr>
        <w:tab/>
      </w:r>
      <w:r w:rsidRPr="00D06E15">
        <w:rPr>
          <w:sz w:val="20"/>
          <w:szCs w:val="20"/>
        </w:rPr>
        <w:t>4.2.1</w:t>
      </w:r>
      <w:r>
        <w:rPr>
          <w:sz w:val="20"/>
          <w:szCs w:val="20"/>
        </w:rPr>
        <w:t xml:space="preserve">     </w:t>
      </w:r>
      <w:r w:rsidR="00372456" w:rsidRPr="00D06E15">
        <w:rPr>
          <w:sz w:val="20"/>
          <w:szCs w:val="20"/>
        </w:rPr>
        <w:t>Pretraga društava</w:t>
      </w:r>
      <w:r w:rsidRPr="00D06E15">
        <w:rPr>
          <w:sz w:val="20"/>
          <w:szCs w:val="20"/>
        </w:rPr>
        <w:tab/>
      </w:r>
      <w:r w:rsidR="00C12B38">
        <w:rPr>
          <w:sz w:val="20"/>
          <w:szCs w:val="20"/>
        </w:rPr>
        <w:t>10</w:t>
      </w:r>
    </w:p>
    <w:p w14:paraId="2B509004" w14:textId="77777777" w:rsidR="00B65ECE" w:rsidRPr="00264550" w:rsidRDefault="005E282B" w:rsidP="00A85BA0">
      <w:pPr>
        <w:pStyle w:val="TOC3"/>
        <w:rPr>
          <w:rFonts w:ascii="Calibri" w:hAnsi="Calibri"/>
          <w:sz w:val="22"/>
          <w:szCs w:val="22"/>
        </w:rPr>
      </w:pPr>
      <w:r>
        <w:rPr>
          <w:sz w:val="20"/>
          <w:szCs w:val="20"/>
        </w:rPr>
        <w:tab/>
      </w:r>
      <w:r w:rsidRPr="00D06E15">
        <w:rPr>
          <w:sz w:val="20"/>
          <w:szCs w:val="20"/>
        </w:rPr>
        <w:t>4.2.2</w:t>
      </w:r>
      <w:r>
        <w:rPr>
          <w:sz w:val="20"/>
          <w:szCs w:val="20"/>
        </w:rPr>
        <w:t xml:space="preserve">     </w:t>
      </w:r>
      <w:r w:rsidRPr="00D06E15">
        <w:rPr>
          <w:sz w:val="20"/>
          <w:szCs w:val="20"/>
        </w:rPr>
        <w:t>Pr</w:t>
      </w:r>
      <w:r w:rsidR="00372456" w:rsidRPr="00D06E15">
        <w:rPr>
          <w:sz w:val="20"/>
          <w:szCs w:val="20"/>
        </w:rPr>
        <w:t>ikaz profila društva</w:t>
      </w:r>
      <w:r>
        <w:tab/>
      </w:r>
      <w:r w:rsidR="00C12B38">
        <w:rPr>
          <w:sz w:val="20"/>
          <w:szCs w:val="20"/>
        </w:rPr>
        <w:t>10</w:t>
      </w:r>
    </w:p>
    <w:p w14:paraId="4CB1BA13" w14:textId="77777777" w:rsidR="00B65ECE" w:rsidRPr="00264550" w:rsidRDefault="00000000" w:rsidP="00372456">
      <w:pPr>
        <w:pStyle w:val="TOC2"/>
        <w:rPr>
          <w:rFonts w:ascii="Calibri" w:hAnsi="Calibri"/>
          <w:sz w:val="22"/>
          <w:szCs w:val="22"/>
        </w:rPr>
      </w:pPr>
      <w:r>
        <w:t>4.3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372456">
        <w:t>Prikaz stranice o nama</w:t>
      </w:r>
      <w:r>
        <w:tab/>
      </w:r>
      <w:r w:rsidR="00C12B38">
        <w:t>10</w:t>
      </w:r>
    </w:p>
    <w:p w14:paraId="593C55D3" w14:textId="77777777" w:rsidR="00753924" w:rsidRPr="00264550" w:rsidRDefault="00000000" w:rsidP="00753924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5</w:t>
      </w:r>
      <w:r w:rsidRPr="00264550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 xml:space="preserve">Mogućnosti </w:t>
      </w:r>
      <w:r w:rsidR="001E23F9">
        <w:rPr>
          <w:noProof/>
        </w:rPr>
        <w:t>korisnika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_Toc75657977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AB56135" w14:textId="77777777" w:rsidR="00753924" w:rsidRPr="00264550" w:rsidRDefault="00000000" w:rsidP="00753924">
      <w:pPr>
        <w:pStyle w:val="TOC2"/>
        <w:rPr>
          <w:rFonts w:ascii="Calibri" w:hAnsi="Calibri"/>
          <w:sz w:val="22"/>
          <w:szCs w:val="22"/>
          <w:lang w:val="en-US"/>
        </w:rPr>
      </w:pPr>
      <w:r w:rsidRPr="00656763">
        <w:t>5.1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1E23F9">
        <w:t>Pristup svom profilu</w:t>
      </w:r>
      <w:r>
        <w:tab/>
      </w:r>
      <w:r w:rsidR="00C12B38">
        <w:t>12</w:t>
      </w:r>
    </w:p>
    <w:p w14:paraId="1B5F1B21" w14:textId="77777777" w:rsidR="00753924" w:rsidRPr="00264550" w:rsidRDefault="00000000" w:rsidP="001E23F9">
      <w:pPr>
        <w:pStyle w:val="TOC2"/>
        <w:rPr>
          <w:rFonts w:ascii="Calibri" w:hAnsi="Calibri"/>
          <w:sz w:val="22"/>
          <w:szCs w:val="22"/>
        </w:rPr>
      </w:pPr>
      <w:r w:rsidRPr="00656763">
        <w:t>5.2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1E23F9">
        <w:t>Izmena profila korisnika</w:t>
      </w:r>
      <w:r>
        <w:tab/>
      </w:r>
      <w:r>
        <w:fldChar w:fldCharType="begin"/>
      </w:r>
      <w:r>
        <w:instrText xml:space="preserve"> PAGEREF _Toc75657979 \h </w:instrText>
      </w:r>
      <w:r>
        <w:fldChar w:fldCharType="separate"/>
      </w:r>
      <w:r>
        <w:t>13</w:t>
      </w:r>
      <w:r>
        <w:fldChar w:fldCharType="end"/>
      </w:r>
    </w:p>
    <w:p w14:paraId="2AA0719E" w14:textId="77777777" w:rsidR="00753924" w:rsidRPr="00264550" w:rsidRDefault="00000000" w:rsidP="001E23F9">
      <w:pPr>
        <w:pStyle w:val="TOC2"/>
        <w:rPr>
          <w:rFonts w:ascii="Calibri" w:hAnsi="Calibri"/>
          <w:sz w:val="22"/>
          <w:szCs w:val="22"/>
        </w:rPr>
      </w:pPr>
      <w:r w:rsidRPr="00656763">
        <w:t>5.3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1E23F9">
        <w:t>Učlanjivanje u planinarsko društvo</w:t>
      </w:r>
      <w:r>
        <w:tab/>
      </w:r>
      <w:r w:rsidR="00B771E5">
        <w:t>14</w:t>
      </w:r>
    </w:p>
    <w:p w14:paraId="68338FD1" w14:textId="77777777" w:rsidR="00753924" w:rsidRPr="00264550" w:rsidRDefault="00000000" w:rsidP="001E23F9">
      <w:pPr>
        <w:pStyle w:val="TOC2"/>
        <w:rPr>
          <w:rFonts w:ascii="Calibri" w:hAnsi="Calibri"/>
          <w:sz w:val="22"/>
          <w:szCs w:val="22"/>
        </w:rPr>
      </w:pPr>
      <w:r w:rsidRPr="00656763">
        <w:t>5.4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1E23F9">
        <w:t>Prijava na događaj</w:t>
      </w:r>
      <w:r>
        <w:tab/>
      </w:r>
      <w:r w:rsidR="00B771E5">
        <w:t>14</w:t>
      </w:r>
    </w:p>
    <w:p w14:paraId="1D212177" w14:textId="77777777" w:rsidR="00753924" w:rsidRDefault="00000000" w:rsidP="001E23F9">
      <w:pPr>
        <w:pStyle w:val="TOC2"/>
      </w:pPr>
      <w:r w:rsidRPr="00656763">
        <w:t>5.5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1E23F9">
        <w:t>Zapraćivanje prijatelja</w:t>
      </w:r>
      <w:r>
        <w:tab/>
      </w:r>
      <w:r w:rsidR="00F82AAA">
        <w:t>15</w:t>
      </w:r>
    </w:p>
    <w:p w14:paraId="1B0D9239" w14:textId="77777777" w:rsidR="001E23F9" w:rsidRPr="00264550" w:rsidRDefault="003104AE" w:rsidP="001E23F9">
      <w:pPr>
        <w:pStyle w:val="TOC2"/>
        <w:rPr>
          <w:rFonts w:ascii="Calibri" w:hAnsi="Calibri"/>
          <w:sz w:val="22"/>
          <w:szCs w:val="22"/>
        </w:rPr>
      </w:pPr>
      <w:r>
        <w:t>5.6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Komentarisanje i ocenjivanje</w:t>
      </w:r>
      <w:r>
        <w:tab/>
      </w:r>
      <w:r w:rsidR="00F82AAA">
        <w:t>16</w:t>
      </w:r>
    </w:p>
    <w:p w14:paraId="72AF4CD3" w14:textId="77777777" w:rsidR="001E23F9" w:rsidRDefault="003104AE" w:rsidP="001E23F9">
      <w:pPr>
        <w:pStyle w:val="TOC2"/>
      </w:pPr>
      <w:r>
        <w:t>5.7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Prijava nepoželjnog sadržaja</w:t>
      </w:r>
      <w:r>
        <w:tab/>
      </w:r>
      <w:r w:rsidR="00F82AAA">
        <w:t>16</w:t>
      </w:r>
    </w:p>
    <w:p w14:paraId="4A233CBA" w14:textId="77777777" w:rsidR="000602FE" w:rsidRDefault="004E0F91" w:rsidP="000602FE">
      <w:pPr>
        <w:pStyle w:val="TOC2"/>
      </w:pPr>
      <w:r>
        <w:t>5.8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Predlog lokacija</w:t>
      </w:r>
      <w:r>
        <w:tab/>
      </w:r>
      <w:r w:rsidR="000675AD">
        <w:t>17</w:t>
      </w:r>
    </w:p>
    <w:p w14:paraId="44DD91FF" w14:textId="77777777" w:rsidR="004E0F91" w:rsidRPr="004E0F91" w:rsidRDefault="000602FE" w:rsidP="000602FE">
      <w:pPr>
        <w:pStyle w:val="TOC2"/>
        <w:rPr>
          <w:rFonts w:ascii="Calibri" w:hAnsi="Calibri"/>
          <w:sz w:val="22"/>
          <w:szCs w:val="22"/>
          <w:lang w:val="en-US"/>
        </w:rPr>
      </w:pPr>
      <w:r>
        <w:t>5.9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Kreiranje planinarskog društva</w:t>
      </w:r>
      <w:r>
        <w:tab/>
      </w:r>
      <w:r w:rsidR="000675AD">
        <w:t>17</w:t>
      </w:r>
    </w:p>
    <w:p w14:paraId="0336C918" w14:textId="77777777" w:rsidR="00753924" w:rsidRPr="00264550" w:rsidRDefault="00000000" w:rsidP="00753924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6</w:t>
      </w:r>
      <w:r w:rsidRPr="00264550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 xml:space="preserve">Mogućnosti </w:t>
      </w:r>
      <w:r w:rsidR="00425EF6">
        <w:rPr>
          <w:noProof/>
        </w:rPr>
        <w:t>planinarskog društva</w:t>
      </w:r>
      <w:r>
        <w:rPr>
          <w:noProof/>
        </w:rPr>
        <w:tab/>
      </w:r>
      <w:r w:rsidR="000675AD">
        <w:rPr>
          <w:noProof/>
        </w:rPr>
        <w:t>18</w:t>
      </w:r>
    </w:p>
    <w:p w14:paraId="67CD4EF2" w14:textId="77777777" w:rsidR="00753924" w:rsidRPr="00264550" w:rsidRDefault="00000000" w:rsidP="00753924">
      <w:pPr>
        <w:pStyle w:val="TOC2"/>
        <w:rPr>
          <w:rFonts w:ascii="Calibri" w:hAnsi="Calibri"/>
          <w:sz w:val="22"/>
          <w:szCs w:val="22"/>
          <w:lang w:val="en-US"/>
        </w:rPr>
      </w:pPr>
      <w:r w:rsidRPr="00656763">
        <w:t>6.1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FA668F">
        <w:t>Kreiranje novog događaja</w:t>
      </w:r>
      <w:r>
        <w:tab/>
      </w:r>
      <w:r w:rsidR="00EE512C">
        <w:t>19</w:t>
      </w:r>
    </w:p>
    <w:p w14:paraId="4A5A80B8" w14:textId="77777777" w:rsidR="00753924" w:rsidRDefault="00000000" w:rsidP="002616BA">
      <w:pPr>
        <w:pStyle w:val="TOC2"/>
      </w:pPr>
      <w:r w:rsidRPr="00656763">
        <w:t>6.2</w:t>
      </w:r>
      <w:r w:rsidRPr="00264550">
        <w:rPr>
          <w:rFonts w:ascii="Calibri" w:hAnsi="Calibri"/>
          <w:sz w:val="22"/>
          <w:szCs w:val="22"/>
          <w:lang w:val="en-US"/>
        </w:rPr>
        <w:tab/>
      </w:r>
      <w:r w:rsidR="005D3434">
        <w:t>Potvrđivanje zahteva za učlanjenje</w:t>
      </w:r>
      <w:r>
        <w:tab/>
      </w:r>
      <w:r w:rsidR="00EE512C">
        <w:t>20</w:t>
      </w:r>
    </w:p>
    <w:p w14:paraId="0D08E56B" w14:textId="77777777" w:rsidR="005D3434" w:rsidRPr="00264550" w:rsidRDefault="00000000" w:rsidP="005D3434">
      <w:pPr>
        <w:pStyle w:val="TOC2"/>
        <w:rPr>
          <w:rFonts w:ascii="Calibri" w:hAnsi="Calibri"/>
          <w:sz w:val="22"/>
          <w:szCs w:val="22"/>
          <w:lang w:val="en-US"/>
        </w:rPr>
      </w:pPr>
      <w:r>
        <w:t>6.3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Izmena događaja</w:t>
      </w:r>
      <w:r>
        <w:tab/>
      </w:r>
      <w:r w:rsidR="00EE512C">
        <w:t>20</w:t>
      </w:r>
    </w:p>
    <w:p w14:paraId="2955F3CB" w14:textId="77777777" w:rsidR="005D3434" w:rsidRPr="005D3434" w:rsidRDefault="00000000" w:rsidP="005D3434">
      <w:pPr>
        <w:pStyle w:val="TOC2"/>
        <w:rPr>
          <w:rFonts w:ascii="Calibri" w:hAnsi="Calibri"/>
          <w:sz w:val="22"/>
          <w:szCs w:val="22"/>
          <w:lang w:val="en-US"/>
        </w:rPr>
      </w:pPr>
      <w:r>
        <w:t>6.4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Brisanje događaja</w:t>
      </w:r>
      <w:r>
        <w:tab/>
      </w:r>
      <w:r w:rsidR="00EE512C">
        <w:t>20</w:t>
      </w:r>
    </w:p>
    <w:p w14:paraId="617675E1" w14:textId="77777777" w:rsidR="001F17D9" w:rsidRPr="00264550" w:rsidRDefault="00000000" w:rsidP="001F17D9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7</w:t>
      </w:r>
      <w:r w:rsidRPr="00264550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Mogućnosti administratora</w:t>
      </w:r>
      <w:r>
        <w:rPr>
          <w:noProof/>
        </w:rPr>
        <w:tab/>
      </w:r>
      <w:r w:rsidR="00FC347B">
        <w:rPr>
          <w:noProof/>
        </w:rPr>
        <w:t>21</w:t>
      </w:r>
    </w:p>
    <w:p w14:paraId="18952F5A" w14:textId="77777777" w:rsidR="001F17D9" w:rsidRPr="00264550" w:rsidRDefault="00000000" w:rsidP="001F17D9">
      <w:pPr>
        <w:pStyle w:val="TOC2"/>
        <w:rPr>
          <w:rFonts w:ascii="Calibri" w:hAnsi="Calibri"/>
          <w:sz w:val="22"/>
          <w:szCs w:val="22"/>
          <w:lang w:val="en-US"/>
        </w:rPr>
      </w:pPr>
      <w:r>
        <w:t>7</w:t>
      </w:r>
      <w:r w:rsidRPr="00656763">
        <w:t>.1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Odobravanje ili otkazivanje događaja</w:t>
      </w:r>
      <w:r>
        <w:tab/>
      </w:r>
      <w:r w:rsidR="00FC347B">
        <w:t>21</w:t>
      </w:r>
    </w:p>
    <w:p w14:paraId="2E4657C7" w14:textId="77777777" w:rsidR="001F17D9" w:rsidRDefault="00000000" w:rsidP="001F17D9">
      <w:pPr>
        <w:pStyle w:val="TOC2"/>
      </w:pPr>
      <w:r>
        <w:t>7</w:t>
      </w:r>
      <w:r w:rsidRPr="00656763">
        <w:t>.2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Potvrđivanje novih lokacija</w:t>
      </w:r>
      <w:r>
        <w:tab/>
      </w:r>
      <w:r w:rsidR="00FC347B">
        <w:t>22</w:t>
      </w:r>
    </w:p>
    <w:p w14:paraId="5BA23D17" w14:textId="77777777" w:rsidR="0020411D" w:rsidRDefault="001F17D9" w:rsidP="0020411D">
      <w:pPr>
        <w:pStyle w:val="TOC2"/>
      </w:pPr>
      <w:r>
        <w:t>7.3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Upravljanje prijavama</w:t>
      </w:r>
      <w:r>
        <w:tab/>
      </w:r>
      <w:r w:rsidR="00FC347B">
        <w:t>22</w:t>
      </w:r>
    </w:p>
    <w:p w14:paraId="7A0E865A" w14:textId="77777777" w:rsidR="0020411D" w:rsidRPr="00264550" w:rsidRDefault="00000000" w:rsidP="0020411D">
      <w:pPr>
        <w:pStyle w:val="TOC2"/>
        <w:rPr>
          <w:rFonts w:ascii="Calibri" w:hAnsi="Calibri"/>
          <w:sz w:val="22"/>
          <w:szCs w:val="22"/>
          <w:lang w:val="en-US"/>
        </w:rPr>
      </w:pPr>
      <w:r>
        <w:t>7.3</w:t>
      </w:r>
      <w:r w:rsidRPr="00264550">
        <w:rPr>
          <w:rFonts w:ascii="Calibri" w:hAnsi="Calibri"/>
          <w:sz w:val="22"/>
          <w:szCs w:val="22"/>
          <w:lang w:val="en-US"/>
        </w:rPr>
        <w:tab/>
      </w:r>
      <w:r>
        <w:t>Odobravanje planinarskog društva</w:t>
      </w:r>
      <w:r>
        <w:tab/>
      </w:r>
      <w:r w:rsidR="00FC347B">
        <w:t>22</w:t>
      </w:r>
    </w:p>
    <w:p w14:paraId="1A451339" w14:textId="77777777" w:rsidR="001F17D9" w:rsidRPr="00264550" w:rsidRDefault="001F17D9" w:rsidP="0020411D">
      <w:pPr>
        <w:pStyle w:val="TOC2"/>
        <w:ind w:left="0"/>
        <w:rPr>
          <w:rFonts w:ascii="Calibri" w:hAnsi="Calibri"/>
          <w:sz w:val="22"/>
          <w:szCs w:val="22"/>
          <w:lang w:val="en-US"/>
        </w:rPr>
      </w:pPr>
    </w:p>
    <w:p w14:paraId="66FF342B" w14:textId="77777777" w:rsidR="001F17D9" w:rsidRPr="001F17D9" w:rsidRDefault="001F17D9" w:rsidP="001F17D9">
      <w:pPr>
        <w:rPr>
          <w:lang w:val="sr-Latn-CS"/>
        </w:rPr>
      </w:pPr>
    </w:p>
    <w:p w14:paraId="678133E1" w14:textId="77777777" w:rsidR="001F17D9" w:rsidRPr="001F17D9" w:rsidRDefault="001F17D9" w:rsidP="001F17D9">
      <w:pPr>
        <w:rPr>
          <w:lang w:val="sr-Latn-CS"/>
        </w:rPr>
      </w:pPr>
    </w:p>
    <w:p w14:paraId="62B02BE8" w14:textId="77777777" w:rsidR="005E762D" w:rsidRDefault="00753924" w:rsidP="00753924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Pr="00533BAC">
        <w:rPr>
          <w:lang w:val="sr-Latn-CS"/>
        </w:rPr>
        <w:t xml:space="preserve"> za </w:t>
      </w:r>
      <w:r w:rsidR="00EC107B">
        <w:rPr>
          <w:lang w:val="sr-Latn-CS"/>
        </w:rPr>
        <w:t>MapMatch</w:t>
      </w:r>
    </w:p>
    <w:p w14:paraId="1B915613" w14:textId="77777777" w:rsidR="009B4BA5" w:rsidRPr="009B4BA5" w:rsidRDefault="009B4BA5" w:rsidP="00DC4A22">
      <w:pPr>
        <w:rPr>
          <w:lang w:val="sr-Latn-CS"/>
        </w:rPr>
      </w:pPr>
    </w:p>
    <w:p w14:paraId="319FD4DF" w14:textId="77777777" w:rsidR="005E762D" w:rsidRDefault="00000000" w:rsidP="00DC4A22">
      <w:pPr>
        <w:pStyle w:val="Heading1"/>
        <w:ind w:left="0" w:firstLine="0"/>
        <w:rPr>
          <w:lang w:val="sr-Latn-CS"/>
        </w:rPr>
      </w:pPr>
      <w:bookmarkStart w:id="0" w:name="_Toc144046293"/>
      <w:r w:rsidRPr="00533BAC">
        <w:rPr>
          <w:lang w:val="sr-Latn-CS"/>
        </w:rPr>
        <w:t>Uvod</w:t>
      </w:r>
      <w:bookmarkEnd w:id="0"/>
    </w:p>
    <w:p w14:paraId="5BB62ACE" w14:textId="77777777" w:rsidR="007F765B" w:rsidRDefault="00000000" w:rsidP="007F765B">
      <w:pPr>
        <w:rPr>
          <w:lang w:val="sr-Latn-CS"/>
        </w:rPr>
      </w:pPr>
      <w:r>
        <w:rPr>
          <w:lang w:val="sr-Latn-CS"/>
        </w:rPr>
        <w:t xml:space="preserve">Cilj </w:t>
      </w:r>
      <w:r w:rsidR="00EC107B">
        <w:rPr>
          <w:lang w:val="sr-Latn-CS"/>
        </w:rPr>
        <w:t>MapMatch</w:t>
      </w:r>
      <w:r>
        <w:rPr>
          <w:lang w:val="sr-Latn-CS"/>
        </w:rPr>
        <w:t xml:space="preserve"> aplikacije je d</w:t>
      </w:r>
      <w:r w:rsidR="000E1A44">
        <w:rPr>
          <w:lang w:val="sr-Latn-CS"/>
        </w:rPr>
        <w:t>a omogući potencijalnom korisniku</w:t>
      </w:r>
      <w:r>
        <w:rPr>
          <w:lang w:val="sr-Latn-CS"/>
        </w:rPr>
        <w:t xml:space="preserve"> da se b</w:t>
      </w:r>
      <w:r w:rsidR="000E1A44">
        <w:rPr>
          <w:lang w:val="sr-Latn-CS"/>
        </w:rPr>
        <w:t xml:space="preserve">rzo i lako </w:t>
      </w:r>
      <w:r w:rsidR="00A268C1">
        <w:rPr>
          <w:lang w:val="sr-Latn-CS"/>
        </w:rPr>
        <w:t>upozna sa korisnicima koji se nalaze u njegovoj blizni i da kontaktira svoj prijatelje</w:t>
      </w:r>
      <w:r>
        <w:rPr>
          <w:lang w:val="sr-Latn-CS"/>
        </w:rPr>
        <w:t xml:space="preserve">. </w:t>
      </w:r>
      <w:r w:rsidR="000E1A44">
        <w:rPr>
          <w:lang w:val="sr-Latn-CS"/>
        </w:rPr>
        <w:t>Registrovani korisnici</w:t>
      </w:r>
      <w:r>
        <w:rPr>
          <w:lang w:val="sr-Latn-CS"/>
        </w:rPr>
        <w:t xml:space="preserve"> </w:t>
      </w:r>
      <w:r w:rsidR="000E1A44">
        <w:rPr>
          <w:lang w:val="sr-Latn-CS"/>
        </w:rPr>
        <w:t xml:space="preserve">imaju mogućnost </w:t>
      </w:r>
      <w:r w:rsidR="00A268C1">
        <w:rPr>
          <w:lang w:val="sr-Latn-CS"/>
        </w:rPr>
        <w:t xml:space="preserve">prelistavanja mape i slanja zahteva korisnicima koji se nalaze u njihovoj neposrednoj blizini. </w:t>
      </w:r>
      <w:r>
        <w:rPr>
          <w:lang w:val="sr-Latn-CS"/>
        </w:rPr>
        <w:t xml:space="preserve"> </w:t>
      </w:r>
      <w:r w:rsidR="00A268C1">
        <w:rPr>
          <w:lang w:val="sr-Latn-CS"/>
        </w:rPr>
        <w:t>Prijatelji mogu zajedno da komuniciraju i da prave grupe</w:t>
      </w:r>
      <w:r>
        <w:rPr>
          <w:lang w:val="sr-Latn-CS"/>
        </w:rPr>
        <w:t xml:space="preserve">. </w:t>
      </w:r>
      <w:r w:rsidR="000E1A44">
        <w:rPr>
          <w:lang w:val="sr-Latn-CS"/>
        </w:rPr>
        <w:t xml:space="preserve">Aplikacija </w:t>
      </w:r>
      <w:r w:rsidR="00966ED0">
        <w:rPr>
          <w:lang w:val="sr-Latn-CS"/>
        </w:rPr>
        <w:t xml:space="preserve">takođe </w:t>
      </w:r>
      <w:r w:rsidR="000E1A44">
        <w:rPr>
          <w:lang w:val="sr-Latn-CS"/>
        </w:rPr>
        <w:t>omogućava</w:t>
      </w:r>
      <w:r w:rsidR="00966ED0">
        <w:rPr>
          <w:lang w:val="sr-Latn-CS"/>
        </w:rPr>
        <w:t xml:space="preserve"> korisniku da pošalje zahtev jednom svom prijatelju da podeli lokaciju svom drugom prijatelju bez da su i oni prijatelji</w:t>
      </w:r>
      <w:r w:rsidR="000E1A44">
        <w:rPr>
          <w:lang w:val="sr-Latn-CS"/>
        </w:rPr>
        <w:t xml:space="preserve"> </w:t>
      </w:r>
      <w:r w:rsidR="00966ED0">
        <w:rPr>
          <w:lang w:val="sr-Latn-CS"/>
        </w:rPr>
        <w:t>.</w:t>
      </w:r>
      <w:r>
        <w:rPr>
          <w:lang w:val="sr-Latn-CS"/>
        </w:rPr>
        <w:t xml:space="preserve"> Postoji odvojeni administratiski deo koji omogućava </w:t>
      </w:r>
      <w:r w:rsidR="00966ED0">
        <w:rPr>
          <w:lang w:val="sr-Latn-CS"/>
        </w:rPr>
        <w:t>suspendovanje korisnika koji ne poštuju pravila korišćenja.</w:t>
      </w:r>
    </w:p>
    <w:p w14:paraId="7694F8B9" w14:textId="6B3A9220" w:rsidR="007F765B" w:rsidRPr="00DA2C66" w:rsidRDefault="007F765B" w:rsidP="007F765B">
      <w:pPr>
        <w:jc w:val="center"/>
        <w:rPr>
          <w:noProof/>
        </w:rPr>
      </w:pPr>
    </w:p>
    <w:p w14:paraId="4C16D3E2" w14:textId="77777777" w:rsidR="009B4BA5" w:rsidRPr="00F94867" w:rsidRDefault="007F765B" w:rsidP="007F765B">
      <w:pPr>
        <w:ind w:left="2160" w:firstLine="720"/>
        <w:rPr>
          <w:lang w:val="sr-Latn-CS"/>
        </w:rPr>
      </w:pPr>
      <w:r>
        <w:rPr>
          <w:sz w:val="18"/>
          <w:szCs w:val="18"/>
          <w:lang w:val="sr-Latn-CS"/>
        </w:rPr>
        <w:t xml:space="preserve">           </w:t>
      </w:r>
      <w:r w:rsidRPr="002523EB">
        <w:rPr>
          <w:sz w:val="18"/>
          <w:szCs w:val="18"/>
          <w:lang w:val="sr-Latn-CS"/>
        </w:rPr>
        <w:t xml:space="preserve">Slika 1- Logo </w:t>
      </w:r>
      <w:r w:rsidR="00966ED0">
        <w:rPr>
          <w:sz w:val="18"/>
          <w:szCs w:val="18"/>
          <w:lang w:val="sr-Latn-CS"/>
        </w:rPr>
        <w:t>MapMatch</w:t>
      </w:r>
      <w:r w:rsidRPr="002523EB">
        <w:rPr>
          <w:sz w:val="18"/>
          <w:szCs w:val="18"/>
          <w:lang w:val="sr-Latn-CS"/>
        </w:rPr>
        <w:t xml:space="preserve"> aplikacije</w:t>
      </w:r>
    </w:p>
    <w:p w14:paraId="22CB568D" w14:textId="77777777" w:rsidR="005E762D" w:rsidRDefault="00DE5984" w:rsidP="00DC4A22">
      <w:pPr>
        <w:pStyle w:val="Heading1"/>
        <w:ind w:left="0" w:firstLine="0"/>
        <w:rPr>
          <w:lang w:val="sr-Latn-CS"/>
        </w:rPr>
      </w:pPr>
      <w:bookmarkStart w:id="1" w:name="_Toc144046294"/>
      <w:r>
        <w:rPr>
          <w:lang w:val="sr-Latn-CS"/>
        </w:rPr>
        <w:t>Početna stranica portala</w:t>
      </w:r>
      <w:bookmarkEnd w:id="1"/>
    </w:p>
    <w:p w14:paraId="6DC423B4" w14:textId="77777777" w:rsidR="00C334BB" w:rsidRPr="00C334BB" w:rsidRDefault="00C334BB" w:rsidP="00C334BB">
      <w:pPr>
        <w:rPr>
          <w:lang w:val="sr-Latn-CS"/>
        </w:rPr>
      </w:pPr>
    </w:p>
    <w:p w14:paraId="189AB158" w14:textId="77777777"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</w:t>
      </w:r>
      <w:r w:rsidR="00966ED0">
        <w:rPr>
          <w:lang w:val="sr-Latn-CS"/>
        </w:rPr>
        <w:t>web aplikacije</w:t>
      </w:r>
      <w:r>
        <w:rPr>
          <w:lang w:val="sr-Latn-CS"/>
        </w:rPr>
        <w:t xml:space="preserve"> izgleda kao na sledećoj slici:</w:t>
      </w:r>
    </w:p>
    <w:p w14:paraId="019247AD" w14:textId="77777777" w:rsidR="00833124" w:rsidRDefault="00833124" w:rsidP="00DC4A22">
      <w:pPr>
        <w:rPr>
          <w:lang w:val="sr-Latn-CS"/>
        </w:rPr>
      </w:pPr>
    </w:p>
    <w:p w14:paraId="63D46EFE" w14:textId="1AE368DC" w:rsidR="00833124" w:rsidRDefault="00727454" w:rsidP="00DC4A22">
      <w:pPr>
        <w:rPr>
          <w:lang w:val="sr-Latn-CS"/>
        </w:rPr>
      </w:pPr>
      <w:r>
        <w:rPr>
          <w:lang w:val="sr-Latn-CS"/>
        </w:rPr>
        <w:t xml:space="preserve">    </w:t>
      </w:r>
      <w:r w:rsidR="00005463">
        <w:rPr>
          <w:lang w:val="sr-Latn-CS"/>
        </w:rPr>
        <w:t xml:space="preserve">     </w:t>
      </w:r>
      <w:r>
        <w:rPr>
          <w:lang w:val="sr-Latn-CS"/>
        </w:rPr>
        <w:t xml:space="preserve">   </w:t>
      </w:r>
      <w:r w:rsidR="00AE5138" w:rsidRPr="00966ED0">
        <w:rPr>
          <w:noProof/>
          <w:lang w:val="sr-Latn-CS"/>
        </w:rPr>
        <w:drawing>
          <wp:inline distT="0" distB="0" distL="0" distR="0" wp14:anchorId="141111A4" wp14:editId="46BB4F70">
            <wp:extent cx="5943600" cy="2895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FA7C" w14:textId="77777777" w:rsidR="00EE37C2" w:rsidRPr="00EE37C2" w:rsidRDefault="006215BE" w:rsidP="00DC4A22">
      <w:pPr>
        <w:rPr>
          <w:lang w:val="sr-Latn-CS"/>
        </w:rPr>
      </w:pPr>
      <w:r>
        <w:rPr>
          <w:lang w:val="sr-Latn-CS"/>
        </w:rPr>
        <w:t xml:space="preserve">  </w:t>
      </w:r>
      <w:r w:rsidR="00005463">
        <w:rPr>
          <w:lang w:val="sr-Latn-CS"/>
        </w:rPr>
        <w:t xml:space="preserve">    </w:t>
      </w:r>
      <w:r>
        <w:rPr>
          <w:lang w:val="sr-Latn-CS"/>
        </w:rPr>
        <w:t xml:space="preserve">      </w:t>
      </w:r>
    </w:p>
    <w:p w14:paraId="58406826" w14:textId="77777777" w:rsidR="005641A3" w:rsidRPr="005641A3" w:rsidRDefault="00000000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 xml:space="preserve">Početna stranica </w:t>
      </w:r>
      <w:r w:rsidR="00A63077">
        <w:rPr>
          <w:sz w:val="16"/>
          <w:szCs w:val="16"/>
          <w:lang w:val="sr-Latn-CS"/>
        </w:rPr>
        <w:t>aplikacije</w:t>
      </w:r>
    </w:p>
    <w:p w14:paraId="39E8525F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20ACD4D0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216D0249" w14:textId="77777777" w:rsidR="005E762D" w:rsidRDefault="00D63394" w:rsidP="00DC4A22">
      <w:pPr>
        <w:pStyle w:val="Heading1"/>
        <w:ind w:left="0" w:firstLine="0"/>
        <w:rPr>
          <w:lang w:val="sr-Latn-CS"/>
        </w:rPr>
      </w:pPr>
      <w:r>
        <w:rPr>
          <w:lang w:val="sr-Latn-CS"/>
        </w:rPr>
        <w:t xml:space="preserve">Prijavljivanje korisnika na </w:t>
      </w:r>
      <w:r w:rsidR="00924973">
        <w:rPr>
          <w:lang w:val="sr-Latn-CS"/>
        </w:rPr>
        <w:t>web sajt</w:t>
      </w:r>
    </w:p>
    <w:p w14:paraId="6DFD7260" w14:textId="77777777" w:rsidR="008E4B19" w:rsidRPr="008E4B19" w:rsidRDefault="008E4B19" w:rsidP="008E4B19">
      <w:pPr>
        <w:rPr>
          <w:lang w:val="sr-Latn-CS"/>
        </w:rPr>
      </w:pPr>
    </w:p>
    <w:p w14:paraId="2F19AE22" w14:textId="77777777" w:rsidR="00D63394" w:rsidRPr="004A6B44" w:rsidRDefault="00000000" w:rsidP="00DC4A22">
      <w:pPr>
        <w:rPr>
          <w:lang w:val="sr-Latn-CS"/>
        </w:rPr>
      </w:pPr>
      <w:r w:rsidRPr="004A6B44">
        <w:rPr>
          <w:lang w:val="sr-Latn-CS"/>
        </w:rPr>
        <w:t xml:space="preserve">Razlikuju se dva slučaja prijavljivanja na </w:t>
      </w:r>
      <w:r w:rsidR="00C36409">
        <w:rPr>
          <w:lang w:val="sr-Latn-CS"/>
        </w:rPr>
        <w:t>sajt</w:t>
      </w:r>
      <w:r w:rsidRPr="004A6B44">
        <w:rPr>
          <w:lang w:val="sr-Latn-CS"/>
        </w:rPr>
        <w:t xml:space="preserve">. Prvi je kada se novi korisnik po prvi put prijavi i otvori nalog, tj. pošalje zahtev za registraciju. Drugi slučaj je kada se već postojeći korisnik prijavi da bi vršio zadatke koji su mu omogućeni. </w:t>
      </w:r>
      <w:r>
        <w:rPr>
          <w:lang w:val="sr-Latn-CS"/>
        </w:rPr>
        <w:t xml:space="preserve">Ako se korisnik ne prijavi, </w:t>
      </w:r>
      <w:r w:rsidR="008B3BA5">
        <w:rPr>
          <w:lang w:val="sr-Latn-CS"/>
        </w:rPr>
        <w:t xml:space="preserve">on jedino može da </w:t>
      </w:r>
      <w:r w:rsidR="0001598B">
        <w:rPr>
          <w:lang w:val="sr-Latn-CS"/>
        </w:rPr>
        <w:t>vidi landing-page aplikacije</w:t>
      </w:r>
      <w:r>
        <w:rPr>
          <w:lang w:val="sr-Latn-CS"/>
        </w:rPr>
        <w:t>.</w:t>
      </w:r>
    </w:p>
    <w:p w14:paraId="073A1F81" w14:textId="77777777" w:rsidR="00D63394" w:rsidRPr="004A6B44" w:rsidRDefault="00D63394" w:rsidP="00DC4A22">
      <w:pPr>
        <w:rPr>
          <w:lang w:val="sr-Latn-CS"/>
        </w:rPr>
      </w:pPr>
    </w:p>
    <w:p w14:paraId="5BD74079" w14:textId="77777777" w:rsidR="005F323C" w:rsidRPr="00533BAC" w:rsidRDefault="005F323C" w:rsidP="00DC4A22">
      <w:pPr>
        <w:rPr>
          <w:lang w:val="sr-Latn-CS"/>
        </w:rPr>
      </w:pPr>
    </w:p>
    <w:p w14:paraId="6BD14D07" w14:textId="77777777" w:rsidR="005F323C" w:rsidRDefault="00D63394" w:rsidP="00DC4A22">
      <w:pPr>
        <w:pStyle w:val="Heading2"/>
        <w:ind w:left="0" w:firstLine="0"/>
        <w:rPr>
          <w:lang w:val="sr-Latn-CS"/>
        </w:rPr>
      </w:pPr>
      <w:r>
        <w:rPr>
          <w:lang w:val="sr-Latn-CS"/>
        </w:rPr>
        <w:lastRenderedPageBreak/>
        <w:t>Registracija novog korisnika</w:t>
      </w:r>
    </w:p>
    <w:p w14:paraId="5784F509" w14:textId="77777777" w:rsidR="000B564D" w:rsidRPr="000B564D" w:rsidRDefault="000B564D" w:rsidP="000B564D">
      <w:pPr>
        <w:rPr>
          <w:lang w:val="sr-Latn-CS"/>
        </w:rPr>
      </w:pPr>
    </w:p>
    <w:p w14:paraId="22B93EE6" w14:textId="77777777" w:rsidR="00D951DA" w:rsidRPr="000672C1" w:rsidRDefault="00000000" w:rsidP="00D951DA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</w:t>
      </w:r>
      <w:r w:rsidR="0001598B">
        <w:rPr>
          <w:i/>
          <w:lang w:val="sr-Latn-CS"/>
        </w:rPr>
        <w:t xml:space="preserve">SignUp </w:t>
      </w:r>
      <w:r w:rsidR="0001598B" w:rsidRPr="0001598B">
        <w:rPr>
          <w:iCs/>
          <w:lang w:val="sr-Latn-CS"/>
        </w:rPr>
        <w:t xml:space="preserve">ili </w:t>
      </w:r>
      <w:r w:rsidR="0001598B">
        <w:rPr>
          <w:i/>
          <w:lang w:val="sr-Latn-CS"/>
        </w:rPr>
        <w:t xml:space="preserve">Join Now </w:t>
      </w:r>
      <w:r>
        <w:rPr>
          <w:i/>
          <w:lang w:val="sr-Latn-CS"/>
        </w:rPr>
        <w:t xml:space="preserve"> </w:t>
      </w:r>
      <w:r>
        <w:rPr>
          <w:lang w:val="sr-Latn-CS"/>
        </w:rPr>
        <w:t>u meniju aplikacije otvara se forma za unos podataka o novom korisnik</w:t>
      </w:r>
    </w:p>
    <w:p w14:paraId="37AED539" w14:textId="77777777" w:rsidR="00D951DA" w:rsidRDefault="00000000" w:rsidP="00D951DA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 w:rsidRPr="0029577F">
        <w:rPr>
          <w:lang w:val="sr-Latn-CS"/>
        </w:rPr>
        <w:t>Forma za registraciju sadrži polja za unos imena, prezime</w:t>
      </w:r>
      <w:r>
        <w:rPr>
          <w:lang w:val="sr-Latn-CS"/>
        </w:rPr>
        <w:t>na</w:t>
      </w:r>
      <w:r w:rsidRPr="0029577F">
        <w:rPr>
          <w:lang w:val="sr-Latn-CS"/>
        </w:rPr>
        <w:t>,</w:t>
      </w:r>
      <w:r w:rsidR="00C438DD">
        <w:rPr>
          <w:lang w:val="sr-Latn-CS"/>
        </w:rPr>
        <w:t xml:space="preserve"> </w:t>
      </w:r>
      <w:r w:rsidRPr="0029577F">
        <w:rPr>
          <w:lang w:val="sr-Latn-CS"/>
        </w:rPr>
        <w:t>e-mail adrese, lozinke</w:t>
      </w:r>
      <w:r>
        <w:rPr>
          <w:lang w:val="sr-Latn-CS"/>
        </w:rPr>
        <w:t>,</w:t>
      </w:r>
      <w:r w:rsidR="00C438DD">
        <w:rPr>
          <w:lang w:val="sr-Latn-CS"/>
        </w:rPr>
        <w:t xml:space="preserve"> potvrdu lozinke i </w:t>
      </w:r>
      <w:r w:rsidR="0001598B">
        <w:rPr>
          <w:lang w:val="sr-Latn-CS"/>
        </w:rPr>
        <w:t>datuma ro</w:t>
      </w:r>
      <w:r w:rsidR="0001598B">
        <w:rPr>
          <w:lang w:val="sr-Latn-RS"/>
        </w:rPr>
        <w:t>đenja</w:t>
      </w:r>
      <w:r w:rsidR="00C438DD">
        <w:rPr>
          <w:lang w:val="sr-Latn-CS"/>
        </w:rPr>
        <w:t>.</w:t>
      </w:r>
      <w:r w:rsidRPr="0029577F">
        <w:rPr>
          <w:lang w:val="sr-Latn-CS"/>
        </w:rPr>
        <w:t xml:space="preserve"> </w:t>
      </w:r>
    </w:p>
    <w:p w14:paraId="4936B31D" w14:textId="77777777" w:rsidR="00D951DA" w:rsidRPr="00630B7C" w:rsidRDefault="00705F7B" w:rsidP="00D951DA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 w:rsidRPr="00630B7C">
        <w:rPr>
          <w:lang w:val="sr-Latn-CS"/>
        </w:rPr>
        <w:t xml:space="preserve">Sva navedena polja su obavezna </w:t>
      </w:r>
      <w:r w:rsidR="00595C46" w:rsidRPr="00630B7C">
        <w:rPr>
          <w:lang w:val="sr-Latn-CS"/>
        </w:rPr>
        <w:t>i moraju biti popunjena.</w:t>
      </w:r>
    </w:p>
    <w:p w14:paraId="52823D58" w14:textId="77777777" w:rsidR="00D951DA" w:rsidRPr="00C06C13" w:rsidRDefault="00000000" w:rsidP="00D951DA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 w:rsidRPr="00C06C13">
        <w:rPr>
          <w:lang w:val="sr-Latn-CS"/>
        </w:rPr>
        <w:t xml:space="preserve">Pri </w:t>
      </w:r>
      <w:r w:rsidRPr="00630B7C">
        <w:rPr>
          <w:lang w:val="sr-Latn-CS"/>
        </w:rPr>
        <w:t xml:space="preserve">registraciji važno je da korisnik ne unese e-mail </w:t>
      </w:r>
      <w:r w:rsidR="006E79E9">
        <w:rPr>
          <w:lang w:val="sr-Latn-CS"/>
        </w:rPr>
        <w:t xml:space="preserve">ili korisničko ime </w:t>
      </w:r>
      <w:r w:rsidRPr="00630B7C">
        <w:rPr>
          <w:lang w:val="sr-Latn-CS"/>
        </w:rPr>
        <w:t>koji već</w:t>
      </w:r>
      <w:r w:rsidRPr="00C06C13">
        <w:rPr>
          <w:lang w:val="sr-Latn-CS"/>
        </w:rPr>
        <w:t xml:space="preserve"> postoje u bazi. Ukoliko se to desi, dobiće obav</w:t>
      </w:r>
      <w:r>
        <w:rPr>
          <w:lang w:val="sr-Latn-CS"/>
        </w:rPr>
        <w:t>e</w:t>
      </w:r>
      <w:r w:rsidRPr="00C06C13">
        <w:rPr>
          <w:lang w:val="sr-Latn-CS"/>
        </w:rPr>
        <w:t>štenje da nalog sa tom e-mail adresom</w:t>
      </w:r>
      <w:r w:rsidR="006E79E9">
        <w:rPr>
          <w:lang w:val="sr-Latn-CS"/>
        </w:rPr>
        <w:t xml:space="preserve"> ili username-om</w:t>
      </w:r>
      <w:r w:rsidRPr="00C06C13">
        <w:rPr>
          <w:lang w:val="sr-Latn-CS"/>
        </w:rPr>
        <w:t xml:space="preserve"> već postoji.</w:t>
      </w:r>
    </w:p>
    <w:p w14:paraId="697842B1" w14:textId="77777777" w:rsidR="00D951DA" w:rsidRDefault="00000000" w:rsidP="00D951DA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>Registruj se</w:t>
      </w:r>
      <w:r>
        <w:rPr>
          <w:lang w:val="sr-Latn-CS"/>
        </w:rPr>
        <w:t xml:space="preserve"> klijent</w:t>
      </w:r>
      <w:r w:rsidR="00630B7C">
        <w:rPr>
          <w:lang w:val="sr-Latn-CS"/>
        </w:rPr>
        <w:t xml:space="preserve"> dobija obaveštenje da je poslata poruka na prilo</w:t>
      </w:r>
      <w:proofErr w:type="spellStart"/>
      <w:r w:rsidR="00630B7C">
        <w:t>ženu</w:t>
      </w:r>
      <w:proofErr w:type="spellEnd"/>
      <w:r w:rsidR="00630B7C">
        <w:t xml:space="preserve"> email </w:t>
      </w:r>
      <w:proofErr w:type="spellStart"/>
      <w:r w:rsidR="00630B7C">
        <w:t>adresu</w:t>
      </w:r>
      <w:proofErr w:type="spellEnd"/>
      <w:r w:rsidR="00630B7C">
        <w:t xml:space="preserve"> za </w:t>
      </w:r>
      <w:proofErr w:type="spellStart"/>
      <w:r w:rsidR="00630B7C">
        <w:t>potvrdu</w:t>
      </w:r>
      <w:proofErr w:type="spellEnd"/>
      <w:r w:rsidR="00630B7C">
        <w:t xml:space="preserve"> </w:t>
      </w:r>
      <w:proofErr w:type="spellStart"/>
      <w:r w:rsidR="00630B7C">
        <w:t>naloga</w:t>
      </w:r>
      <w:proofErr w:type="spellEnd"/>
      <w:r w:rsidR="00630B7C">
        <w:rPr>
          <w:lang w:val="sr-Latn-CS"/>
        </w:rPr>
        <w:t xml:space="preserve"> i potrebno je otvoriti link u poruci da bi se potvrdio nalog</w:t>
      </w:r>
      <w:r w:rsidR="00690B33">
        <w:rPr>
          <w:lang w:val="sr-Latn-CS"/>
        </w:rPr>
        <w:t>.</w:t>
      </w:r>
    </w:p>
    <w:p w14:paraId="45A36574" w14:textId="77777777" w:rsidR="00D951DA" w:rsidRDefault="00D951DA" w:rsidP="00D951DA">
      <w:pPr>
        <w:pStyle w:val="BodyText"/>
        <w:spacing w:after="0"/>
        <w:ind w:left="0"/>
        <w:rPr>
          <w:lang w:val="sr-Latn-CS"/>
        </w:rPr>
      </w:pPr>
    </w:p>
    <w:p w14:paraId="2877F539" w14:textId="77777777" w:rsidR="00D951DA" w:rsidRDefault="00000000" w:rsidP="00D951DA">
      <w:pPr>
        <w:pStyle w:val="BodyText"/>
        <w:spacing w:after="0"/>
        <w:ind w:left="0"/>
        <w:rPr>
          <w:lang w:val="sr-Latn-CS"/>
        </w:rPr>
      </w:pPr>
      <w:r>
        <w:rPr>
          <w:lang w:val="sr-Latn-CS"/>
        </w:rPr>
        <w:t>Forma za registaciju klijenta izgleda kao na sledećoj slici:</w:t>
      </w:r>
    </w:p>
    <w:p w14:paraId="1D075CA2" w14:textId="77777777" w:rsidR="00FF2158" w:rsidRDefault="00FF2158" w:rsidP="00FF2158">
      <w:pPr>
        <w:pStyle w:val="BodyText"/>
        <w:spacing w:after="0"/>
        <w:ind w:left="0"/>
        <w:rPr>
          <w:lang w:val="sr-Latn-CS"/>
        </w:rPr>
      </w:pPr>
    </w:p>
    <w:p w14:paraId="6C7B9203" w14:textId="77777777" w:rsidR="003E5F1B" w:rsidRPr="000672C1" w:rsidRDefault="003E5F1B" w:rsidP="00FF2158">
      <w:pPr>
        <w:pStyle w:val="BodyText"/>
        <w:spacing w:after="0"/>
        <w:ind w:left="0"/>
        <w:rPr>
          <w:lang w:val="sr-Latn-CS"/>
        </w:rPr>
      </w:pPr>
    </w:p>
    <w:p w14:paraId="3E796CEC" w14:textId="41C33500" w:rsidR="008A4853" w:rsidRDefault="000D7686" w:rsidP="00DC4A22">
      <w:pPr>
        <w:rPr>
          <w:lang w:val="sr-Latn-CS"/>
        </w:rPr>
      </w:pPr>
      <w:r>
        <w:rPr>
          <w:lang w:val="sr-Latn-CS"/>
        </w:rPr>
        <w:t xml:space="preserve">     </w:t>
      </w:r>
      <w:r w:rsidR="00AE5138" w:rsidRPr="0001598B">
        <w:rPr>
          <w:noProof/>
          <w:lang w:val="sr-Latn-CS"/>
        </w:rPr>
        <w:lastRenderedPageBreak/>
        <w:drawing>
          <wp:inline distT="0" distB="0" distL="0" distR="0" wp14:anchorId="6DDE8356" wp14:editId="6B79FBF1">
            <wp:extent cx="5943600" cy="57454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46ACE" w14:textId="77777777" w:rsidR="00FF2158" w:rsidRDefault="00FF2158" w:rsidP="00DC4A22">
      <w:pPr>
        <w:rPr>
          <w:lang w:val="sr-Latn-CS"/>
        </w:rPr>
      </w:pPr>
    </w:p>
    <w:p w14:paraId="68924F34" w14:textId="77777777" w:rsidR="00FF2158" w:rsidRDefault="00000000" w:rsidP="0020388D">
      <w:pPr>
        <w:jc w:val="center"/>
        <w:rPr>
          <w:lang w:val="sr-Latn-CS"/>
        </w:rPr>
      </w:pPr>
      <w:r>
        <w:rPr>
          <w:lang w:val="sr-Latn-CS"/>
        </w:rPr>
        <w:t>Slika 2 – Početak registracije korisnika</w:t>
      </w:r>
    </w:p>
    <w:p w14:paraId="4FF56D15" w14:textId="77777777" w:rsidR="0020388D" w:rsidRDefault="0020388D" w:rsidP="0020388D">
      <w:pPr>
        <w:jc w:val="center"/>
        <w:rPr>
          <w:lang w:val="sr-Latn-CS"/>
        </w:rPr>
      </w:pPr>
    </w:p>
    <w:p w14:paraId="1566ADC0" w14:textId="77777777" w:rsidR="000B18D5" w:rsidRDefault="000B18D5" w:rsidP="0020388D">
      <w:pPr>
        <w:jc w:val="center"/>
        <w:rPr>
          <w:lang w:val="sr-Latn-CS"/>
        </w:rPr>
      </w:pPr>
    </w:p>
    <w:p w14:paraId="1F24608A" w14:textId="77777777" w:rsidR="00FF2158" w:rsidRDefault="00000000" w:rsidP="00FF2158">
      <w:pPr>
        <w:rPr>
          <w:rFonts w:ascii="Arial" w:hAnsi="Arial" w:cs="Arial"/>
          <w:b/>
          <w:sz w:val="24"/>
          <w:szCs w:val="24"/>
          <w:lang w:val="sr-Latn-CS"/>
        </w:rPr>
      </w:pPr>
      <w:r w:rsidRPr="00FF2158">
        <w:rPr>
          <w:rFonts w:ascii="Arial" w:hAnsi="Arial" w:cs="Arial"/>
          <w:b/>
          <w:sz w:val="24"/>
          <w:szCs w:val="24"/>
          <w:lang w:val="sr-Latn-CS"/>
        </w:rPr>
        <w:t>3. 2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3A5EAF">
        <w:rPr>
          <w:rFonts w:ascii="Arial" w:hAnsi="Arial" w:cs="Arial"/>
          <w:b/>
          <w:sz w:val="24"/>
          <w:szCs w:val="24"/>
          <w:lang w:val="sr-Latn-CS"/>
        </w:rPr>
        <w:t>Prijavljivanje postojećeg korisnika na aplikaciju</w:t>
      </w:r>
    </w:p>
    <w:p w14:paraId="5198540A" w14:textId="77777777" w:rsidR="00CB1E68" w:rsidRDefault="00CB1E68" w:rsidP="00FF2158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5BDCEF87" w14:textId="77777777" w:rsidR="004D17F7" w:rsidRPr="00437893" w:rsidRDefault="00000000" w:rsidP="004D17F7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sr-Latn-CS"/>
        </w:rPr>
        <w:t>Login</w:t>
      </w:r>
      <w:r>
        <w:rPr>
          <w:lang w:val="sr-Latn-CS"/>
        </w:rPr>
        <w:t xml:space="preserve"> u meniju sa </w:t>
      </w:r>
      <w:r w:rsidR="006E79E9">
        <w:rPr>
          <w:lang w:val="sr-Latn-CS"/>
        </w:rPr>
        <w:t>početne</w:t>
      </w:r>
      <w:r>
        <w:rPr>
          <w:lang w:val="sr-Latn-CS"/>
        </w:rPr>
        <w:t xml:space="preserve"> stranice aplikacije, otvara se forma prijavljivanje na aplikaciju. Korisnik se svojim korisničkim imenom i lozinkom prijavljuje na sistem</w:t>
      </w:r>
      <w:r w:rsidRPr="00437893">
        <w:rPr>
          <w:lang w:val="sr-Latn-CS"/>
        </w:rPr>
        <w:t>.</w:t>
      </w:r>
    </w:p>
    <w:p w14:paraId="45DDFD76" w14:textId="77777777" w:rsidR="004D17F7" w:rsidRDefault="00000000" w:rsidP="004D17F7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Forma za prijavljivanje sadrži polja za unos </w:t>
      </w:r>
      <w:r w:rsidR="006E79E9">
        <w:rPr>
          <w:lang w:val="sr-Latn-CS"/>
        </w:rPr>
        <w:t>username-a</w:t>
      </w:r>
      <w:r>
        <w:rPr>
          <w:lang w:val="sr-Latn-CS"/>
        </w:rPr>
        <w:t xml:space="preserve"> i lozinke i oba polja su obavezna.</w:t>
      </w:r>
      <w:r w:rsidR="0042296E">
        <w:rPr>
          <w:lang w:val="sr-Latn-CS"/>
        </w:rPr>
        <w:t xml:space="preserve"> </w:t>
      </w:r>
    </w:p>
    <w:p w14:paraId="70517586" w14:textId="77777777" w:rsidR="004D17F7" w:rsidRPr="004D17F7" w:rsidRDefault="00000000" w:rsidP="00FF2158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Kli</w:t>
      </w:r>
      <w:r w:rsidR="00C059F7">
        <w:rPr>
          <w:lang w:val="sr-Latn-CS"/>
        </w:rPr>
        <w:t xml:space="preserve">kom na dugme </w:t>
      </w:r>
      <w:r w:rsidR="006E79E9">
        <w:rPr>
          <w:lang w:val="sr-Latn-CS"/>
        </w:rPr>
        <w:t>Log In</w:t>
      </w:r>
      <w:r>
        <w:rPr>
          <w:lang w:val="sr-Latn-CS"/>
        </w:rPr>
        <w:t xml:space="preserve"> se ako s</w:t>
      </w:r>
      <w:r w:rsidR="006E79E9">
        <w:rPr>
          <w:lang w:val="sr-Latn-CS"/>
        </w:rPr>
        <w:t>u</w:t>
      </w:r>
      <w:r>
        <w:rPr>
          <w:lang w:val="sr-Latn-CS"/>
        </w:rPr>
        <w:t xml:space="preserve"> uneti </w:t>
      </w:r>
      <w:r w:rsidR="006E79E9">
        <w:rPr>
          <w:lang w:val="sr-Latn-CS"/>
        </w:rPr>
        <w:t>usernam</w:t>
      </w:r>
      <w:r>
        <w:rPr>
          <w:lang w:val="sr-Latn-CS"/>
        </w:rPr>
        <w:t xml:space="preserve"> i lozinka ispravni i nalog je odobren korisnik dobija određene privilegije u zavisnosti od tipa korisničkog naloga, u suprotnom dobija obaštenje da uneti podaci nisu ispravni</w:t>
      </w:r>
      <w:r w:rsidR="006E79E9">
        <w:rPr>
          <w:lang w:val="sr-Latn-CS"/>
        </w:rPr>
        <w:t>.</w:t>
      </w:r>
      <w:r>
        <w:rPr>
          <w:lang w:val="sr-Latn-CS"/>
        </w:rPr>
        <w:t xml:space="preserve"> </w:t>
      </w:r>
    </w:p>
    <w:p w14:paraId="001697D6" w14:textId="77777777" w:rsidR="004D17F7" w:rsidRDefault="004D17F7" w:rsidP="00FF2158">
      <w:pPr>
        <w:rPr>
          <w:lang w:val="sr-Latn-CS"/>
        </w:rPr>
      </w:pPr>
    </w:p>
    <w:p w14:paraId="7DCB8D7B" w14:textId="77777777" w:rsidR="00F50406" w:rsidRDefault="00000000" w:rsidP="00FF2158">
      <w:pPr>
        <w:rPr>
          <w:lang w:val="sr-Latn-CS"/>
        </w:rPr>
      </w:pPr>
      <w:r w:rsidRPr="00F50406">
        <w:rPr>
          <w:lang w:val="sr-Latn-CS"/>
        </w:rPr>
        <w:t xml:space="preserve">Stranica za </w:t>
      </w:r>
      <w:r w:rsidR="006E79E9">
        <w:rPr>
          <w:lang w:val="sr-Latn-CS"/>
        </w:rPr>
        <w:t>prijavu izgleda kao na sledećoj slici:</w:t>
      </w:r>
    </w:p>
    <w:p w14:paraId="04FFB65A" w14:textId="77777777" w:rsidR="00B950D2" w:rsidRDefault="00B950D2" w:rsidP="00FF2158">
      <w:pPr>
        <w:rPr>
          <w:lang w:val="sr-Latn-CS"/>
        </w:rPr>
      </w:pPr>
    </w:p>
    <w:p w14:paraId="610355F6" w14:textId="77777777" w:rsidR="00B950D2" w:rsidRDefault="00B950D2" w:rsidP="00FF2158">
      <w:pPr>
        <w:rPr>
          <w:lang w:val="sr-Latn-CS"/>
        </w:rPr>
      </w:pPr>
    </w:p>
    <w:p w14:paraId="5805B235" w14:textId="6AFC5008" w:rsidR="00005463" w:rsidRDefault="00AE5138" w:rsidP="00FF2158">
      <w:pPr>
        <w:rPr>
          <w:lang w:val="sr-Latn-CS"/>
        </w:rPr>
      </w:pPr>
      <w:r w:rsidRPr="006E79E9">
        <w:rPr>
          <w:noProof/>
          <w:lang w:val="sr-Latn-CS"/>
        </w:rPr>
        <w:drawing>
          <wp:inline distT="0" distB="0" distL="0" distR="0" wp14:anchorId="0C617461" wp14:editId="03C656CB">
            <wp:extent cx="5943600" cy="48691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6E0C" w14:textId="77777777" w:rsidR="00846377" w:rsidRDefault="00846377" w:rsidP="00FF2158">
      <w:pPr>
        <w:rPr>
          <w:lang w:val="sr-Latn-CS"/>
        </w:rPr>
      </w:pPr>
    </w:p>
    <w:p w14:paraId="2594B78D" w14:textId="77777777" w:rsidR="002C1A85" w:rsidRPr="002C1A85" w:rsidRDefault="00846377" w:rsidP="006E79E9">
      <w:pPr>
        <w:jc w:val="center"/>
        <w:rPr>
          <w:lang w:val="sr-Latn-CS"/>
        </w:rPr>
      </w:pPr>
      <w:r>
        <w:rPr>
          <w:lang w:val="sr-Latn-CS"/>
        </w:rPr>
        <w:t xml:space="preserve">Slika 3 – </w:t>
      </w:r>
      <w:r w:rsidR="00AE6ED6">
        <w:rPr>
          <w:lang w:val="sr-Latn-CS"/>
        </w:rPr>
        <w:t>Prijavljivanje postojećeg korisnika</w:t>
      </w:r>
    </w:p>
    <w:p w14:paraId="555252FF" w14:textId="77777777" w:rsidR="003131CB" w:rsidRDefault="003131CB" w:rsidP="006F4A83">
      <w:pPr>
        <w:jc w:val="center"/>
        <w:rPr>
          <w:lang w:val="sr-Latn-CS"/>
        </w:rPr>
      </w:pPr>
    </w:p>
    <w:p w14:paraId="5246D202" w14:textId="77777777" w:rsidR="00561957" w:rsidRDefault="00561957" w:rsidP="006F4A83">
      <w:pPr>
        <w:jc w:val="center"/>
        <w:rPr>
          <w:lang w:val="sr-Latn-CS"/>
        </w:rPr>
      </w:pPr>
    </w:p>
    <w:p w14:paraId="01F37A9C" w14:textId="77777777" w:rsidR="00846377" w:rsidRDefault="003131CB" w:rsidP="00B851E7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 xml:space="preserve">3. </w:t>
      </w:r>
      <w:r w:rsidR="009316DD">
        <w:rPr>
          <w:rFonts w:ascii="Arial" w:hAnsi="Arial" w:cs="Arial"/>
          <w:b/>
          <w:sz w:val="24"/>
          <w:szCs w:val="24"/>
          <w:lang w:val="sr-Latn-CS"/>
        </w:rPr>
        <w:t>4</w:t>
      </w:r>
      <w:r w:rsidR="00561957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561957" w:rsidRPr="00F14CAC">
        <w:rPr>
          <w:rFonts w:ascii="Arial" w:hAnsi="Arial" w:cs="Arial"/>
          <w:b/>
          <w:sz w:val="24"/>
          <w:szCs w:val="24"/>
          <w:lang w:val="sr-Latn-CS"/>
        </w:rPr>
        <w:t>Prijavljivanje admina</w:t>
      </w:r>
    </w:p>
    <w:p w14:paraId="74B36B04" w14:textId="77777777" w:rsidR="00031498" w:rsidRDefault="00031498" w:rsidP="00B851E7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221D6913" w14:textId="77777777" w:rsidR="00031498" w:rsidRPr="006E79E9" w:rsidRDefault="006E79E9" w:rsidP="006E79E9">
      <w:pPr>
        <w:numPr>
          <w:ilvl w:val="0"/>
          <w:numId w:val="22"/>
        </w:numPr>
        <w:tabs>
          <w:tab w:val="clear" w:pos="720"/>
        </w:tabs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sr-Latn-CS"/>
        </w:rPr>
        <w:t>Login</w:t>
      </w:r>
      <w:r>
        <w:rPr>
          <w:lang w:val="sr-Latn-CS"/>
        </w:rPr>
        <w:t xml:space="preserve"> u meniju sa početne stranice aplikacije, otvara se forma prijavljivanje na aplikaciju. Korisnik se svojim korisničkim imenom i lozinkom prijavljuje na sistem</w:t>
      </w:r>
      <w:r w:rsidRPr="00437893">
        <w:rPr>
          <w:lang w:val="sr-Latn-CS"/>
        </w:rPr>
        <w:t>.</w:t>
      </w:r>
    </w:p>
    <w:p w14:paraId="5D54C89B" w14:textId="77777777" w:rsidR="006E79E9" w:rsidRDefault="00000000" w:rsidP="006E79E9">
      <w:pPr>
        <w:numPr>
          <w:ilvl w:val="0"/>
          <w:numId w:val="22"/>
        </w:numPr>
        <w:rPr>
          <w:lang w:val="sr-Latn-CS"/>
        </w:rPr>
      </w:pPr>
      <w:r w:rsidRPr="006E79E9">
        <w:rPr>
          <w:lang w:val="sr-Latn-CS"/>
        </w:rPr>
        <w:t xml:space="preserve">Forma za prijavljivanje sadrži polja za unos </w:t>
      </w:r>
      <w:r w:rsidR="006E79E9">
        <w:rPr>
          <w:lang w:val="sr-Latn-CS"/>
        </w:rPr>
        <w:t>username-a</w:t>
      </w:r>
      <w:r w:rsidRPr="006E79E9">
        <w:rPr>
          <w:lang w:val="sr-Latn-CS"/>
        </w:rPr>
        <w:t xml:space="preserve"> i lozinke i oba polja su obavezna.</w:t>
      </w:r>
    </w:p>
    <w:p w14:paraId="18A0BFD2" w14:textId="77777777" w:rsidR="00031498" w:rsidRPr="006E79E9" w:rsidRDefault="00000000" w:rsidP="006E79E9">
      <w:pPr>
        <w:numPr>
          <w:ilvl w:val="0"/>
          <w:numId w:val="22"/>
        </w:numPr>
        <w:rPr>
          <w:lang w:val="sr-Latn-CS"/>
        </w:rPr>
      </w:pPr>
      <w:r w:rsidRPr="006E79E9">
        <w:rPr>
          <w:lang w:val="sr-Latn-CS"/>
        </w:rPr>
        <w:t xml:space="preserve">Klikom na dugme </w:t>
      </w:r>
      <w:r w:rsidR="006E79E9">
        <w:rPr>
          <w:lang w:val="sr-Latn-CS"/>
        </w:rPr>
        <w:t>Log In</w:t>
      </w:r>
      <w:r w:rsidRPr="006E79E9">
        <w:rPr>
          <w:lang w:val="sr-Latn-CS"/>
        </w:rPr>
        <w:t xml:space="preserve"> se ako se uneti </w:t>
      </w:r>
      <w:r w:rsidR="006E79E9">
        <w:rPr>
          <w:lang w:val="sr-Latn-CS"/>
        </w:rPr>
        <w:t>username</w:t>
      </w:r>
      <w:r w:rsidRPr="006E79E9">
        <w:rPr>
          <w:lang w:val="sr-Latn-CS"/>
        </w:rPr>
        <w:t xml:space="preserve"> i lozinka ispravni i nalog je odobren korisnik dobija određene privilegije u zavisnosti od tipa korisničkog naloga, u suprotnom dobija obaštenje da uneti podaci nisu ispravni ili da nalog još uvek nije odobren. </w:t>
      </w:r>
    </w:p>
    <w:p w14:paraId="69EBA923" w14:textId="77777777" w:rsidR="00031498" w:rsidRPr="00031498" w:rsidRDefault="00A250C7" w:rsidP="006E79E9">
      <w:pPr>
        <w:numPr>
          <w:ilvl w:val="0"/>
          <w:numId w:val="22"/>
        </w:numPr>
        <w:rPr>
          <w:lang w:val="sr-Latn-CS"/>
        </w:rPr>
      </w:pPr>
      <w:r>
        <w:rPr>
          <w:lang w:val="sr-Latn-CS"/>
        </w:rPr>
        <w:t>Korisnikov profil je administratorski i ima posebne privilegije.</w:t>
      </w:r>
    </w:p>
    <w:p w14:paraId="10C4995B" w14:textId="77777777" w:rsidR="00B851E7" w:rsidRDefault="00B851E7" w:rsidP="00B851E7">
      <w:pPr>
        <w:rPr>
          <w:lang w:val="sr-Latn-CS"/>
        </w:rPr>
      </w:pPr>
    </w:p>
    <w:p w14:paraId="613BF247" w14:textId="77777777" w:rsidR="00AA2647" w:rsidRDefault="00AA2647" w:rsidP="00785988">
      <w:pPr>
        <w:jc w:val="center"/>
        <w:rPr>
          <w:lang w:val="sr-Latn-CS"/>
        </w:rPr>
      </w:pPr>
    </w:p>
    <w:p w14:paraId="53CA6CCD" w14:textId="77777777" w:rsidR="00E462C6" w:rsidRDefault="00E462C6" w:rsidP="00E462C6">
      <w:pPr>
        <w:rPr>
          <w:lang w:val="sr-Latn-CS"/>
        </w:rPr>
      </w:pPr>
    </w:p>
    <w:p w14:paraId="17BCDA9A" w14:textId="77777777" w:rsidR="00E462C6" w:rsidRDefault="00000000" w:rsidP="00E462C6">
      <w:pPr>
        <w:pStyle w:val="Heading1"/>
        <w:ind w:left="0" w:firstLine="0"/>
        <w:rPr>
          <w:lang w:val="sr-Latn-CS"/>
        </w:rPr>
      </w:pPr>
      <w:r>
        <w:rPr>
          <w:lang w:val="sr-Latn-CS"/>
        </w:rPr>
        <w:lastRenderedPageBreak/>
        <w:t>Mogućnosti korisnika</w:t>
      </w:r>
    </w:p>
    <w:p w14:paraId="431B0F86" w14:textId="77777777" w:rsidR="002F0CF6" w:rsidRDefault="002F0CF6" w:rsidP="002F0CF6">
      <w:pPr>
        <w:rPr>
          <w:lang w:val="sr-Latn-CS"/>
        </w:rPr>
      </w:pPr>
    </w:p>
    <w:p w14:paraId="002F6FC2" w14:textId="77777777" w:rsidR="002F0CF6" w:rsidRPr="002F0CF6" w:rsidRDefault="00000000" w:rsidP="002F0CF6">
      <w:pPr>
        <w:rPr>
          <w:lang w:val="sr-Latn-CS"/>
        </w:rPr>
      </w:pPr>
      <w:r>
        <w:rPr>
          <w:lang w:val="sr-Latn-CS"/>
        </w:rPr>
        <w:t xml:space="preserve">Ukoliko se zainteresovani posetilac registruje na sajt dobija dodatne privilegije koje </w:t>
      </w:r>
      <w:r w:rsidR="00B71F8A">
        <w:rPr>
          <w:lang w:val="sr-Latn-CS"/>
        </w:rPr>
        <w:t>ranije</w:t>
      </w:r>
      <w:r>
        <w:rPr>
          <w:lang w:val="sr-Latn-CS"/>
        </w:rPr>
        <w:t xml:space="preserve"> nije imao. Te privilegije omogućavaju korisniku korišćenje funkcionalnosti aplikacij</w:t>
      </w:r>
      <w:r w:rsidR="006E79E9">
        <w:rPr>
          <w:lang w:val="sr-Latn-CS"/>
        </w:rPr>
        <w:t>e.</w:t>
      </w:r>
    </w:p>
    <w:p w14:paraId="36DF246B" w14:textId="77777777" w:rsidR="00FA4993" w:rsidRPr="00FA4993" w:rsidRDefault="00FA4993" w:rsidP="00FA4993">
      <w:pPr>
        <w:rPr>
          <w:lang w:val="sr-Latn-CS"/>
        </w:rPr>
      </w:pPr>
    </w:p>
    <w:p w14:paraId="2984E687" w14:textId="77777777" w:rsidR="00E462C6" w:rsidRDefault="00000000" w:rsidP="00E462C6">
      <w:pPr>
        <w:pStyle w:val="Heading2"/>
        <w:ind w:left="0" w:firstLine="0"/>
        <w:rPr>
          <w:lang w:val="sr-Latn-CS"/>
        </w:rPr>
      </w:pPr>
      <w:r>
        <w:rPr>
          <w:lang w:val="sr-Latn-CS"/>
        </w:rPr>
        <w:t>Pristup svom profilu</w:t>
      </w:r>
    </w:p>
    <w:p w14:paraId="6A8CA01B" w14:textId="77777777" w:rsidR="002F0CF6" w:rsidRDefault="002F0CF6" w:rsidP="002F0CF6">
      <w:pPr>
        <w:rPr>
          <w:lang w:val="sr-Latn-CS"/>
        </w:rPr>
      </w:pPr>
    </w:p>
    <w:p w14:paraId="2FE72E8F" w14:textId="77777777" w:rsidR="002F0CF6" w:rsidRDefault="00000000" w:rsidP="002F0CF6">
      <w:pPr>
        <w:pStyle w:val="BodyText"/>
        <w:spacing w:after="0"/>
        <w:ind w:left="0"/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sr-Latn-CS"/>
        </w:rPr>
        <w:t xml:space="preserve">Profil </w:t>
      </w:r>
      <w:r>
        <w:rPr>
          <w:iCs/>
          <w:lang w:val="sr-Latn-CS"/>
        </w:rPr>
        <w:t xml:space="preserve">u meniju </w:t>
      </w:r>
      <w:r>
        <w:rPr>
          <w:lang w:val="sr-Latn-CS"/>
        </w:rPr>
        <w:t>otvara se profilna stranica korisnika.</w:t>
      </w:r>
      <w:r w:rsidR="006E79E9">
        <w:rPr>
          <w:lang w:val="sr-Latn-CS"/>
        </w:rPr>
        <w:t xml:space="preserve"> </w:t>
      </w:r>
      <w:r>
        <w:rPr>
          <w:lang w:val="sr-Latn-CS"/>
        </w:rPr>
        <w:t>P</w:t>
      </w:r>
      <w:r w:rsidRPr="00002936">
        <w:rPr>
          <w:lang w:val="sr-Latn-CS"/>
        </w:rPr>
        <w:t>rikazane su li</w:t>
      </w:r>
      <w:proofErr w:type="spellStart"/>
      <w:r w:rsidRPr="00002936">
        <w:t>čne</w:t>
      </w:r>
      <w:proofErr w:type="spellEnd"/>
      <w:r w:rsidRPr="00002936">
        <w:rPr>
          <w:lang w:val="sr-Latn-CS"/>
        </w:rPr>
        <w:t xml:space="preserve"> informacije o </w:t>
      </w:r>
      <w:r w:rsidR="00513F8E">
        <w:rPr>
          <w:lang w:val="sr-Latn-CS"/>
        </w:rPr>
        <w:t>korisniku</w:t>
      </w:r>
      <w:r w:rsidRPr="00002936">
        <w:rPr>
          <w:lang w:val="sr-Latn-CS"/>
        </w:rPr>
        <w:t xml:space="preserve">, kao i dugme za izmenu istih. </w:t>
      </w:r>
      <w:r>
        <w:rPr>
          <w:lang w:val="sr-Latn-CS"/>
        </w:rPr>
        <w:t xml:space="preserve">Na ovoj stranici korisnik vidi </w:t>
      </w:r>
      <w:r w:rsidR="006E79E9">
        <w:rPr>
          <w:lang w:val="sr-Latn-CS"/>
        </w:rPr>
        <w:t>svoje prijatelje</w:t>
      </w:r>
      <w:r w:rsidR="000F1EA1">
        <w:rPr>
          <w:lang w:val="sr-Latn-CS"/>
        </w:rPr>
        <w:t xml:space="preserve"> i </w:t>
      </w:r>
      <w:r w:rsidR="00AE5138">
        <w:rPr>
          <w:lang w:val="sr-Latn-CS"/>
        </w:rPr>
        <w:t>grupe čiji je član</w:t>
      </w:r>
      <w:r w:rsidR="000F1EA1">
        <w:rPr>
          <w:lang w:val="sr-Latn-CS"/>
        </w:rPr>
        <w:t>.</w:t>
      </w:r>
      <w:r w:rsidR="00AE5138">
        <w:rPr>
          <w:lang w:val="sr-Latn-CS"/>
        </w:rPr>
        <w:t xml:space="preserve"> Takođe ima mogućnost pristupa mapi, pristupanja grupi kodom i kreiranja nove grupe.</w:t>
      </w:r>
    </w:p>
    <w:p w14:paraId="52F1FC5D" w14:textId="77777777" w:rsidR="00B163D1" w:rsidRDefault="00B163D1" w:rsidP="002F0CF6">
      <w:pPr>
        <w:pStyle w:val="BodyText"/>
        <w:spacing w:after="0"/>
        <w:ind w:left="0"/>
        <w:rPr>
          <w:lang w:val="sr-Latn-CS"/>
        </w:rPr>
      </w:pPr>
    </w:p>
    <w:p w14:paraId="286B6283" w14:textId="1D2C6255" w:rsidR="00B163D1" w:rsidRPr="00AE5138" w:rsidRDefault="00AE5138" w:rsidP="002F0CF6">
      <w:pPr>
        <w:pStyle w:val="BodyText"/>
        <w:spacing w:after="0"/>
        <w:ind w:left="0"/>
      </w:pPr>
      <w:r w:rsidRPr="00A7027C">
        <w:rPr>
          <w:noProof/>
        </w:rPr>
        <w:drawing>
          <wp:inline distT="0" distB="0" distL="0" distR="0" wp14:anchorId="11BA63B7" wp14:editId="272DA554">
            <wp:extent cx="5943600" cy="29108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68E" w14:textId="5BF90E16" w:rsidR="00B163D1" w:rsidRDefault="00000000" w:rsidP="00B163D1">
      <w:pPr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3E5F1B">
        <w:rPr>
          <w:lang w:val="sr-Latn-CS"/>
        </w:rPr>
        <w:t>4</w:t>
      </w:r>
      <w:r>
        <w:rPr>
          <w:lang w:val="sr-Latn-CS"/>
        </w:rPr>
        <w:t xml:space="preserve"> – Profil korisnika</w:t>
      </w:r>
    </w:p>
    <w:p w14:paraId="6A010CB1" w14:textId="77777777" w:rsidR="00B163D1" w:rsidRDefault="00B163D1" w:rsidP="002F0CF6">
      <w:pPr>
        <w:pStyle w:val="BodyText"/>
        <w:spacing w:after="0"/>
        <w:ind w:left="0"/>
        <w:rPr>
          <w:lang w:val="sr-Latn-CS"/>
        </w:rPr>
      </w:pPr>
    </w:p>
    <w:p w14:paraId="4550CA9A" w14:textId="77777777" w:rsidR="002F0CF6" w:rsidRPr="002F0CF6" w:rsidRDefault="002F0CF6" w:rsidP="002F0CF6">
      <w:pPr>
        <w:rPr>
          <w:lang w:val="sr-Latn-CS"/>
        </w:rPr>
      </w:pPr>
    </w:p>
    <w:p w14:paraId="477949CA" w14:textId="77777777" w:rsidR="00E462C6" w:rsidRDefault="00000000" w:rsidP="00E462C6">
      <w:pPr>
        <w:pStyle w:val="Heading2"/>
        <w:ind w:left="0" w:firstLine="0"/>
        <w:rPr>
          <w:lang w:val="sr-Latn-CS"/>
        </w:rPr>
      </w:pPr>
      <w:r>
        <w:rPr>
          <w:lang w:val="sr-Latn-CS"/>
        </w:rPr>
        <w:t>Izmena profila korisnika</w:t>
      </w:r>
    </w:p>
    <w:p w14:paraId="1310AE0A" w14:textId="77777777" w:rsidR="008309C6" w:rsidRDefault="008309C6" w:rsidP="008309C6">
      <w:pPr>
        <w:rPr>
          <w:lang w:val="sr-Latn-CS"/>
        </w:rPr>
      </w:pPr>
    </w:p>
    <w:p w14:paraId="01F17F71" w14:textId="33D90F9E" w:rsidR="00B13945" w:rsidRPr="00AE5138" w:rsidRDefault="00AE5138" w:rsidP="008309C6">
      <w:pPr>
        <w:rPr>
          <w:lang w:val="sr-Latn-CS"/>
        </w:rPr>
      </w:pPr>
      <w:r>
        <w:rPr>
          <w:lang w:val="sr-Latn-CS"/>
        </w:rPr>
        <w:t>Korisnik može da menja svoju profilnu sliku i svoj status. Što radi redom klikom na dugme Change Profile Picture</w:t>
      </w:r>
      <w:r w:rsidR="6FDC83D3" w:rsidRPr="37BF6C5D">
        <w:rPr>
          <w:lang w:val="sr-Latn-CS"/>
        </w:rPr>
        <w:t xml:space="preserve"> i Edit</w:t>
      </w:r>
    </w:p>
    <w:p w14:paraId="28B2C24E" w14:textId="61FCF088" w:rsidR="00B13945" w:rsidRDefault="00000000" w:rsidP="008309C6">
      <w:pPr>
        <w:rPr>
          <w:lang w:val="sr-Latn-CS"/>
        </w:rPr>
      </w:pPr>
      <w:r>
        <w:rPr>
          <w:lang w:val="sr-Latn-CS"/>
        </w:rPr>
        <w:t xml:space="preserve">                                   </w:t>
      </w:r>
    </w:p>
    <w:p w14:paraId="17F4E0A4" w14:textId="36F6AA58" w:rsidR="12617B76" w:rsidRDefault="0DCF370F" w:rsidP="12617B76">
      <w:pPr>
        <w:rPr>
          <w:lang w:val="sr-Latn-CS"/>
        </w:rPr>
      </w:pPr>
      <w:r w:rsidRPr="0F8DBB7C">
        <w:rPr>
          <w:lang w:val="sr-Latn-CS"/>
        </w:rPr>
        <w:t>Change Profile Picture otvara sledeći prozor:</w:t>
      </w:r>
    </w:p>
    <w:p w14:paraId="054D0549" w14:textId="468A92BE" w:rsidR="0DCF370F" w:rsidRDefault="0DCF370F" w:rsidP="003E5F1B">
      <w:pPr>
        <w:jc w:val="center"/>
      </w:pPr>
      <w:r>
        <w:rPr>
          <w:noProof/>
        </w:rPr>
        <w:lastRenderedPageBreak/>
        <w:drawing>
          <wp:inline distT="0" distB="0" distL="0" distR="0" wp14:anchorId="2B931520" wp14:editId="588C1E49">
            <wp:extent cx="4572000" cy="2638425"/>
            <wp:effectExtent l="0" t="0" r="0" b="0"/>
            <wp:docPr id="1444695169" name="Picture 1444695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0347" w14:textId="77777777" w:rsidR="003160FC" w:rsidRDefault="00B13945" w:rsidP="008309C6">
      <w:pPr>
        <w:rPr>
          <w:lang w:val="sr-Latn-CS"/>
        </w:rPr>
      </w:pPr>
      <w:r>
        <w:rPr>
          <w:lang w:val="sr-Latn-CS"/>
        </w:rPr>
        <w:t xml:space="preserve"> </w:t>
      </w:r>
    </w:p>
    <w:p w14:paraId="420ED4D7" w14:textId="7B05DDB5" w:rsidR="528F42C3" w:rsidRDefault="68B062A2" w:rsidP="68B062A2">
      <w:pPr>
        <w:rPr>
          <w:lang w:val="sr-Latn-CS"/>
        </w:rPr>
      </w:pPr>
      <w:r>
        <w:br/>
      </w:r>
      <w:r w:rsidR="51632F9F" w:rsidRPr="68B062A2">
        <w:rPr>
          <w:lang w:val="sr-Latn-CS"/>
        </w:rPr>
        <w:t>Dalje klikom na dugme Choose File korisnik može da izabere sliku sa svog računara koju želi da postavi kao svoju profilnu sliku</w:t>
      </w:r>
      <w:r w:rsidR="51632F9F" w:rsidRPr="705E842B">
        <w:rPr>
          <w:lang w:val="sr-Latn-CS"/>
        </w:rPr>
        <w:t>:</w:t>
      </w:r>
    </w:p>
    <w:p w14:paraId="17BA3A50" w14:textId="1495237F" w:rsidR="705E842B" w:rsidRDefault="705E842B" w:rsidP="705E842B">
      <w:pPr>
        <w:rPr>
          <w:lang w:val="sr-Latn-CS"/>
        </w:rPr>
      </w:pPr>
    </w:p>
    <w:p w14:paraId="0109FD3E" w14:textId="42237481" w:rsidR="705E842B" w:rsidRDefault="5ED2A85D" w:rsidP="705E842B">
      <w:r>
        <w:rPr>
          <w:noProof/>
        </w:rPr>
        <w:drawing>
          <wp:inline distT="0" distB="0" distL="0" distR="0" wp14:anchorId="26D72B27" wp14:editId="120C5FC3">
            <wp:extent cx="5943600" cy="3333750"/>
            <wp:effectExtent l="0" t="0" r="0" b="0"/>
            <wp:docPr id="1041121617" name="Picture 104112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8A13" w14:textId="2FF1F504" w:rsidR="07CCC1C1" w:rsidRDefault="07CCC1C1" w:rsidP="5D29825A">
      <w:proofErr w:type="spellStart"/>
      <w:r>
        <w:t>Promena</w:t>
      </w:r>
      <w:proofErr w:type="spellEnd"/>
      <w:r>
        <w:t xml:space="preserve"> status se </w:t>
      </w:r>
      <w:proofErr w:type="spellStart"/>
      <w:r>
        <w:t>vrši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sledeće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, </w:t>
      </w:r>
      <w:proofErr w:type="spellStart"/>
      <w:r>
        <w:t>čuvanje</w:t>
      </w:r>
      <w:proofErr w:type="spellEnd"/>
      <w:r>
        <w:t xml:space="preserve"> </w:t>
      </w:r>
      <w:proofErr w:type="spellStart"/>
      <w:r>
        <w:t>promene</w:t>
      </w:r>
      <w:proofErr w:type="spellEnd"/>
      <w:r>
        <w:t xml:space="preserve"> se </w:t>
      </w:r>
      <w:proofErr w:type="spellStart"/>
      <w:r>
        <w:t>vrši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Save:</w:t>
      </w:r>
    </w:p>
    <w:p w14:paraId="27268F47" w14:textId="2FF1F504" w:rsidR="12A5BFD7" w:rsidRDefault="12A5BFD7" w:rsidP="0016031D">
      <w:pPr>
        <w:jc w:val="center"/>
      </w:pPr>
      <w:r>
        <w:rPr>
          <w:noProof/>
        </w:rPr>
        <w:lastRenderedPageBreak/>
        <w:drawing>
          <wp:inline distT="0" distB="0" distL="0" distR="0" wp14:anchorId="4063AF70" wp14:editId="7781DF5F">
            <wp:extent cx="4324350" cy="1609725"/>
            <wp:effectExtent l="0" t="0" r="0" b="0"/>
            <wp:docPr id="1134363208" name="Picture 113436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3B07" w14:textId="2FF1F504" w:rsidR="3F1678F3" w:rsidRDefault="3F1678F3" w:rsidP="3F1678F3"/>
    <w:p w14:paraId="7C9E37A2" w14:textId="3C45215D" w:rsidR="003E5F1B" w:rsidRPr="008309C6" w:rsidRDefault="003E5F1B" w:rsidP="003E5F1B">
      <w:pPr>
        <w:ind w:left="2160" w:firstLine="720"/>
        <w:rPr>
          <w:lang w:val="sr-Latn-CS"/>
        </w:rPr>
      </w:pPr>
      <w:r>
        <w:rPr>
          <w:lang w:val="sr-Latn-CS"/>
        </w:rPr>
        <w:t xml:space="preserve">     Slika </w:t>
      </w:r>
      <w:r>
        <w:rPr>
          <w:lang w:val="sr-Latn-CS"/>
        </w:rPr>
        <w:t>5</w:t>
      </w:r>
      <w:r>
        <w:rPr>
          <w:lang w:val="sr-Latn-CS"/>
        </w:rPr>
        <w:t xml:space="preserve"> – Izmena podataka o sebi</w:t>
      </w:r>
    </w:p>
    <w:p w14:paraId="502D64BE" w14:textId="5DBBBE50" w:rsidR="528F42C3" w:rsidRDefault="528F42C3" w:rsidP="528F42C3">
      <w:pPr>
        <w:ind w:left="2160" w:firstLine="720"/>
        <w:rPr>
          <w:lang w:val="sr-Latn-CS"/>
        </w:rPr>
      </w:pPr>
    </w:p>
    <w:p w14:paraId="3D8BD624" w14:textId="6D9174E3" w:rsidR="57D85534" w:rsidRDefault="57D85534" w:rsidP="157FF3DB">
      <w:pPr>
        <w:pStyle w:val="Heading2"/>
        <w:ind w:left="0"/>
      </w:pPr>
      <w:r w:rsidRPr="157FF3DB">
        <w:rPr>
          <w:lang w:val="sr-Latn-CS"/>
        </w:rPr>
        <w:t>Pregled liste prijatelja</w:t>
      </w:r>
    </w:p>
    <w:p w14:paraId="4399DAE1" w14:textId="19CCAD38" w:rsidR="57D85534" w:rsidRDefault="57D85534" w:rsidP="157FF3DB">
      <w:pPr>
        <w:rPr>
          <w:lang w:val="sr-Latn-CS"/>
        </w:rPr>
      </w:pPr>
      <w:r w:rsidRPr="157FF3DB">
        <w:rPr>
          <w:lang w:val="sr-Latn-CS"/>
        </w:rPr>
        <w:t xml:space="preserve">Korisnik klikom na dugme Friends </w:t>
      </w:r>
      <w:r w:rsidRPr="0BF239F2">
        <w:rPr>
          <w:lang w:val="sr-Latn-CS"/>
        </w:rPr>
        <w:t>može da pregleda svoje prijatelje.</w:t>
      </w:r>
      <w:r w:rsidR="0287704F" w:rsidRPr="698B61DF">
        <w:rPr>
          <w:lang w:val="sr-Latn-CS"/>
        </w:rPr>
        <w:t xml:space="preserve"> Klikom na sliku prijatelja može da udje na njihov profil.</w:t>
      </w:r>
    </w:p>
    <w:p w14:paraId="629B5245" w14:textId="24F0B62E" w:rsidR="00A92F64" w:rsidRPr="00E34C68" w:rsidRDefault="00A92F64" w:rsidP="00E34C68">
      <w:pPr>
        <w:rPr>
          <w:lang w:val="sr-Latn-CS"/>
        </w:rPr>
      </w:pPr>
    </w:p>
    <w:p w14:paraId="20B4D1EE" w14:textId="1821E377" w:rsidR="5715E437" w:rsidRDefault="5715E437" w:rsidP="003E5F1B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7F4C4A4B" wp14:editId="54AA84F0">
            <wp:extent cx="4572000" cy="3105150"/>
            <wp:effectExtent l="0" t="0" r="0" b="0"/>
            <wp:docPr id="1348611794" name="Picture 134861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3DBC" w14:textId="53F9929D" w:rsidR="003E5F1B" w:rsidRDefault="003E5F1B" w:rsidP="003E5F1B">
      <w:pPr>
        <w:jc w:val="center"/>
        <w:rPr>
          <w:lang w:val="sr-Latn-CS"/>
        </w:rPr>
      </w:pPr>
      <w:r>
        <w:rPr>
          <w:lang w:val="sr-Latn-CS"/>
        </w:rPr>
        <w:t>Slilka 6 – Pregled liste prijatelja</w:t>
      </w:r>
    </w:p>
    <w:p w14:paraId="6509BFF2" w14:textId="51DEB0E9" w:rsidR="003E5F1B" w:rsidRDefault="003E5F1B" w:rsidP="003E5F1B">
      <w:pPr>
        <w:jc w:val="center"/>
        <w:rPr>
          <w:lang w:val="sr-Latn-CS"/>
        </w:rPr>
      </w:pPr>
    </w:p>
    <w:p w14:paraId="09724E26" w14:textId="0BF0959F" w:rsidR="57D85534" w:rsidRDefault="57D85534" w:rsidP="0BF239F2">
      <w:pPr>
        <w:pStyle w:val="Heading2"/>
        <w:ind w:left="0"/>
      </w:pPr>
      <w:r w:rsidRPr="0BF239F2">
        <w:rPr>
          <w:lang w:val="sr-Latn-CS"/>
        </w:rPr>
        <w:t>Pregled liste grupa</w:t>
      </w:r>
    </w:p>
    <w:p w14:paraId="2CBFFF59" w14:textId="77777777" w:rsidR="00A92F64" w:rsidRDefault="00A92F64" w:rsidP="00A92F64">
      <w:pPr>
        <w:rPr>
          <w:lang w:val="sr-Latn-CS"/>
        </w:rPr>
      </w:pPr>
    </w:p>
    <w:p w14:paraId="432811BF" w14:textId="5463D3C3" w:rsidR="57D85534" w:rsidRDefault="57D85534" w:rsidP="698B61DF">
      <w:pPr>
        <w:rPr>
          <w:lang w:val="sr-Latn-CS"/>
        </w:rPr>
      </w:pPr>
      <w:r w:rsidRPr="3296A11C">
        <w:rPr>
          <w:lang w:val="sr-Latn-CS"/>
        </w:rPr>
        <w:t>Korisnik klikom na dugme Groups može da pregleda svoje grupe u kojima je član.</w:t>
      </w:r>
      <w:r w:rsidR="11E597C7" w:rsidRPr="3296A11C">
        <w:rPr>
          <w:lang w:val="sr-Latn-CS"/>
        </w:rPr>
        <w:t xml:space="preserve"> Klikom na sliku grupe može da udje na profil grupe.</w:t>
      </w:r>
    </w:p>
    <w:p w14:paraId="2EA9AE23" w14:textId="5731C5C3" w:rsidR="3296A11C" w:rsidRDefault="3296A11C" w:rsidP="3296A11C">
      <w:pPr>
        <w:rPr>
          <w:lang w:val="sr-Latn-CS"/>
        </w:rPr>
      </w:pPr>
    </w:p>
    <w:p w14:paraId="0AF6E1C8" w14:textId="77777777" w:rsidR="003E5F1B" w:rsidRDefault="00E76DFE" w:rsidP="003E5F1B">
      <w:pPr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4652B6BF" wp14:editId="291852C0">
            <wp:extent cx="2419350" cy="4162425"/>
            <wp:effectExtent l="0" t="0" r="0" b="0"/>
            <wp:docPr id="272452191" name="Picture 272452191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9945" w14:textId="03FFE4BD" w:rsidR="00DC27CA" w:rsidRDefault="00000000" w:rsidP="003E5F1B">
      <w:pPr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3E5F1B">
        <w:rPr>
          <w:lang w:val="sr-Latn-CS"/>
        </w:rPr>
        <w:t>7</w:t>
      </w:r>
      <w:r>
        <w:rPr>
          <w:lang w:val="sr-Latn-CS"/>
        </w:rPr>
        <w:t xml:space="preserve"> – </w:t>
      </w:r>
      <w:r w:rsidR="003E5F1B">
        <w:rPr>
          <w:lang w:val="sr-Latn-CS"/>
        </w:rPr>
        <w:t>Pregled liste grupa</w:t>
      </w:r>
    </w:p>
    <w:p w14:paraId="694DDE2E" w14:textId="74BAB346" w:rsidR="00A92F64" w:rsidRPr="00A92F64" w:rsidRDefault="00A92F64" w:rsidP="00A92F64">
      <w:pPr>
        <w:rPr>
          <w:lang w:val="sr-Latn-CS"/>
        </w:rPr>
      </w:pPr>
    </w:p>
    <w:p w14:paraId="216693E8" w14:textId="63CD6A35" w:rsidR="002422DC" w:rsidRDefault="002422DC" w:rsidP="50F37262">
      <w:pPr>
        <w:pStyle w:val="Heading2"/>
        <w:ind w:left="0"/>
      </w:pPr>
      <w:r w:rsidRPr="50F37262">
        <w:rPr>
          <w:lang w:val="sr-Latn-CS"/>
        </w:rPr>
        <w:t>Ulazak na mapu</w:t>
      </w:r>
    </w:p>
    <w:p w14:paraId="3B55DC9A" w14:textId="001FD786" w:rsidR="002D55A7" w:rsidRDefault="002422DC" w:rsidP="00A143E2">
      <w:pPr>
        <w:rPr>
          <w:lang w:val="sr-Latn-CS"/>
        </w:rPr>
      </w:pPr>
      <w:r w:rsidRPr="528F42C3">
        <w:rPr>
          <w:lang w:val="sr-Latn-CS"/>
        </w:rPr>
        <w:t>Korisnici mogu klikom na dugme Find da prisupe mapi i vide svoje prijatelje i korisnike u blizini na njoj.</w:t>
      </w:r>
    </w:p>
    <w:p w14:paraId="12FDD5FD" w14:textId="744BAEAB" w:rsidR="22C9DF8F" w:rsidRDefault="22C9DF8F" w:rsidP="22C9DF8F">
      <w:pPr>
        <w:rPr>
          <w:lang w:val="sr-Latn-CS"/>
        </w:rPr>
      </w:pPr>
    </w:p>
    <w:p w14:paraId="5D66068E" w14:textId="3AC3DC94" w:rsidR="6E560AC2" w:rsidRDefault="6E560AC2" w:rsidP="003E5F1B">
      <w:pPr>
        <w:jc w:val="center"/>
      </w:pPr>
      <w:r>
        <w:rPr>
          <w:noProof/>
        </w:rPr>
        <w:lastRenderedPageBreak/>
        <w:drawing>
          <wp:inline distT="0" distB="0" distL="0" distR="0" wp14:anchorId="569878BB" wp14:editId="39BA37F4">
            <wp:extent cx="4572000" cy="4038600"/>
            <wp:effectExtent l="0" t="0" r="0" b="0"/>
            <wp:docPr id="1769280473" name="Picture 176928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F141" w14:textId="4E9E13A7" w:rsidR="00BD0FE0" w:rsidRDefault="003670BA" w:rsidP="00A143E2">
      <w:r>
        <w:t xml:space="preserve">    </w:t>
      </w:r>
    </w:p>
    <w:p w14:paraId="21914B6B" w14:textId="381311C9" w:rsidR="002D55A7" w:rsidRDefault="00000000" w:rsidP="003E5F1B">
      <w:pPr>
        <w:jc w:val="center"/>
        <w:rPr>
          <w:lang w:val="sr-Latn-CS"/>
        </w:rPr>
      </w:pPr>
      <w:r>
        <w:rPr>
          <w:lang w:val="sr-Latn-CS"/>
        </w:rPr>
        <w:t xml:space="preserve">Slika 10 – </w:t>
      </w:r>
      <w:r w:rsidR="003E5F1B">
        <w:rPr>
          <w:lang w:val="sr-Latn-CS"/>
        </w:rPr>
        <w:t>Ulazak na mapu</w:t>
      </w:r>
    </w:p>
    <w:p w14:paraId="5E0704A3" w14:textId="77777777" w:rsidR="002D55A7" w:rsidRPr="00222E69" w:rsidRDefault="002D55A7" w:rsidP="00A143E2"/>
    <w:p w14:paraId="4E49C6F8" w14:textId="4B321340" w:rsidR="00A143E2" w:rsidRPr="00A143E2" w:rsidRDefault="00A143E2" w:rsidP="00A143E2">
      <w:pPr>
        <w:rPr>
          <w:lang w:val="sr-Latn-CS"/>
        </w:rPr>
      </w:pPr>
    </w:p>
    <w:p w14:paraId="4528090F" w14:textId="3CC00CBC" w:rsidR="6CBE5072" w:rsidRDefault="6CBE5072" w:rsidP="3F1678F3">
      <w:pPr>
        <w:pStyle w:val="Heading2"/>
        <w:ind w:left="0"/>
        <w:rPr>
          <w:lang w:val="sr-Latn-CS"/>
        </w:rPr>
      </w:pPr>
      <w:r w:rsidRPr="3F1678F3">
        <w:rPr>
          <w:lang w:val="sr-Latn-CS"/>
        </w:rPr>
        <w:t>Prečice iz navbara</w:t>
      </w:r>
    </w:p>
    <w:p w14:paraId="0FFF857C" w14:textId="019234B9" w:rsidR="006E2A80" w:rsidRDefault="006E2A80" w:rsidP="006E2A80">
      <w:pPr>
        <w:rPr>
          <w:lang w:val="sr-Latn-CS"/>
        </w:rPr>
      </w:pPr>
    </w:p>
    <w:p w14:paraId="3A86C653" w14:textId="4F87177D" w:rsidR="3B6EE559" w:rsidRDefault="3B6EE559" w:rsidP="3296A11C">
      <w:r w:rsidRPr="3296A11C">
        <w:rPr>
          <w:lang w:val="sr-Latn-CS"/>
        </w:rPr>
        <w:t>Korisnik klikom na dug</w:t>
      </w:r>
      <w:r w:rsidR="50DBDC5E" w:rsidRPr="3296A11C">
        <w:rPr>
          <w:lang w:val="sr-Latn-CS"/>
        </w:rPr>
        <w:t xml:space="preserve">miće iz navbara može pristupiti s leva na desno na mapu, </w:t>
      </w:r>
      <w:r w:rsidR="4501AA62" w:rsidRPr="3296A11C">
        <w:rPr>
          <w:lang w:val="sr-Latn-CS"/>
        </w:rPr>
        <w:t xml:space="preserve">chat, obaveštenja i </w:t>
      </w:r>
      <w:r w:rsidR="3552406B" w:rsidRPr="3296A11C">
        <w:rPr>
          <w:lang w:val="sr-Latn-CS"/>
        </w:rPr>
        <w:t>opcije za</w:t>
      </w:r>
      <w:r w:rsidR="3A91E483" w:rsidRPr="3296A11C">
        <w:rPr>
          <w:lang w:val="sr-Latn-CS"/>
        </w:rPr>
        <w:t xml:space="preserve"> </w:t>
      </w:r>
      <w:r w:rsidR="3552406B" w:rsidRPr="3296A11C">
        <w:rPr>
          <w:lang w:val="sr-Latn-CS"/>
        </w:rPr>
        <w:t>odjavljivanje s profila i odlazak na profil.</w:t>
      </w:r>
    </w:p>
    <w:p w14:paraId="5ABC0389" w14:textId="0D54FF32" w:rsidR="3296A11C" w:rsidRDefault="3296A11C" w:rsidP="3296A11C">
      <w:pPr>
        <w:rPr>
          <w:lang w:val="sr-Latn-CS"/>
        </w:rPr>
      </w:pPr>
    </w:p>
    <w:p w14:paraId="6C0DB915" w14:textId="77022AB9" w:rsidR="3296A11C" w:rsidRDefault="3296A11C" w:rsidP="3296A11C">
      <w:pPr>
        <w:rPr>
          <w:lang w:val="sr-Latn-CS"/>
        </w:rPr>
      </w:pPr>
    </w:p>
    <w:p w14:paraId="02959282" w14:textId="7A20E764" w:rsidR="5622E96B" w:rsidRDefault="5622E96B" w:rsidP="003E5F1B">
      <w:pPr>
        <w:jc w:val="center"/>
      </w:pPr>
      <w:r>
        <w:rPr>
          <w:noProof/>
        </w:rPr>
        <w:drawing>
          <wp:inline distT="0" distB="0" distL="0" distR="0" wp14:anchorId="4A762815" wp14:editId="66EBDEF1">
            <wp:extent cx="3476625" cy="723900"/>
            <wp:effectExtent l="0" t="0" r="0" b="0"/>
            <wp:docPr id="418256191" name="Picture 41825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F717" w14:textId="3ED67309" w:rsidR="004B072B" w:rsidRDefault="004B072B" w:rsidP="006E2A80"/>
    <w:p w14:paraId="012B052D" w14:textId="21F976B9" w:rsidR="004B072B" w:rsidRDefault="00000000" w:rsidP="003E5F1B">
      <w:pPr>
        <w:jc w:val="center"/>
        <w:rPr>
          <w:lang w:val="sr-Latn-CS"/>
        </w:rPr>
      </w:pPr>
      <w:r>
        <w:rPr>
          <w:lang w:val="sr-Latn-CS"/>
        </w:rPr>
        <w:t xml:space="preserve">Slika 11 – </w:t>
      </w:r>
      <w:r w:rsidR="003E5F1B">
        <w:rPr>
          <w:lang w:val="sr-Latn-CS"/>
        </w:rPr>
        <w:t>Navbar</w:t>
      </w:r>
    </w:p>
    <w:p w14:paraId="6A723E53" w14:textId="77777777" w:rsidR="004B072B" w:rsidRDefault="004B072B" w:rsidP="006E2A80">
      <w:pPr>
        <w:rPr>
          <w:lang w:val="sr-Latn-CS"/>
        </w:rPr>
      </w:pPr>
    </w:p>
    <w:p w14:paraId="3BCDF216" w14:textId="77777777" w:rsidR="006E2A80" w:rsidRPr="006E2A80" w:rsidRDefault="006E2A80" w:rsidP="006E2A80">
      <w:pPr>
        <w:rPr>
          <w:lang w:val="sr-Latn-CS"/>
        </w:rPr>
      </w:pPr>
    </w:p>
    <w:p w14:paraId="66CD0590" w14:textId="01BC8734" w:rsidR="00E462C6" w:rsidRDefault="7295453F" w:rsidP="00E462C6">
      <w:pPr>
        <w:pStyle w:val="Heading2"/>
        <w:ind w:left="0" w:firstLine="0"/>
        <w:rPr>
          <w:lang w:val="sr-Latn-CS"/>
        </w:rPr>
      </w:pPr>
      <w:r w:rsidRPr="12617B76">
        <w:rPr>
          <w:lang w:val="sr-Latn-CS"/>
        </w:rPr>
        <w:t>Kreiranje grupa</w:t>
      </w:r>
    </w:p>
    <w:p w14:paraId="625B61C4" w14:textId="7C02F63B" w:rsidR="00400665" w:rsidRDefault="00400665" w:rsidP="00400665">
      <w:pPr>
        <w:rPr>
          <w:lang w:val="sr-Latn-CS"/>
        </w:rPr>
      </w:pPr>
    </w:p>
    <w:p w14:paraId="773CC284" w14:textId="50099064" w:rsidR="7295453F" w:rsidRDefault="7295453F" w:rsidP="12617B76">
      <w:pPr>
        <w:rPr>
          <w:lang w:val="sr-Latn-CS"/>
        </w:rPr>
      </w:pPr>
      <w:r w:rsidRPr="12617B76">
        <w:rPr>
          <w:lang w:val="sr-Latn-CS"/>
        </w:rPr>
        <w:t>Korisnik ima mogućnost kreiranje nove grupe</w:t>
      </w:r>
      <w:r w:rsidRPr="0F8DBB7C">
        <w:rPr>
          <w:lang w:val="sr-Latn-CS"/>
        </w:rPr>
        <w:t xml:space="preserve"> koja kao članove može imati ostale korisnike. </w:t>
      </w:r>
      <w:r w:rsidR="3BEB3061" w:rsidRPr="01DC25C2">
        <w:rPr>
          <w:lang w:val="sr-Latn-CS"/>
        </w:rPr>
        <w:t xml:space="preserve">Klikom na dugme “Create” korisniku se otvara dijalog sa </w:t>
      </w:r>
      <w:r w:rsidR="6FFEFA40" w:rsidRPr="01DC25C2">
        <w:rPr>
          <w:lang w:val="sr-Latn-CS"/>
        </w:rPr>
        <w:t>opcijom unosa imena grupe.</w:t>
      </w:r>
    </w:p>
    <w:p w14:paraId="115693B9" w14:textId="2416AA48" w:rsidR="3BEB3061" w:rsidRDefault="3BEB3061" w:rsidP="22C9DF8F">
      <w:r>
        <w:rPr>
          <w:noProof/>
        </w:rPr>
        <w:lastRenderedPageBreak/>
        <w:drawing>
          <wp:inline distT="0" distB="0" distL="0" distR="0" wp14:anchorId="42D2BEAE" wp14:editId="69E2E0B3">
            <wp:extent cx="5676900" cy="2838450"/>
            <wp:effectExtent l="0" t="0" r="0" b="0"/>
            <wp:docPr id="381676509" name="Picture 381676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8DD8" w14:textId="2A756079" w:rsidR="01DC25C2" w:rsidRDefault="01DC25C2" w:rsidP="01DC25C2"/>
    <w:p w14:paraId="5CF868E1" w14:textId="31CD760E" w:rsidR="01DC25C2" w:rsidRDefault="3CD5E860" w:rsidP="01DC25C2">
      <w:r>
        <w:t xml:space="preserve">U </w:t>
      </w:r>
      <w:proofErr w:type="spellStart"/>
      <w:r>
        <w:t>polju</w:t>
      </w:r>
      <w:proofErr w:type="spellEnd"/>
      <w:r>
        <w:t xml:space="preserve"> group name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želi</w:t>
      </w:r>
      <w:proofErr w:type="spellEnd"/>
      <w:r>
        <w:t xml:space="preserve"> da </w:t>
      </w:r>
      <w:proofErr w:type="spellStart"/>
      <w:r>
        <w:t>kreira</w:t>
      </w:r>
      <w:proofErr w:type="spellEnd"/>
      <w:r>
        <w:t xml:space="preserve">.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Create </w:t>
      </w:r>
      <w:proofErr w:type="spellStart"/>
      <w:r>
        <w:t>kreira</w:t>
      </w:r>
      <w:proofErr w:type="spellEnd"/>
      <w:r>
        <w:t xml:space="preserve"> se nova </w:t>
      </w:r>
      <w:proofErr w:type="spellStart"/>
      <w:r>
        <w:t>grupa</w:t>
      </w:r>
      <w:proofErr w:type="spellEnd"/>
      <w:r>
        <w:t>.</w:t>
      </w:r>
    </w:p>
    <w:p w14:paraId="198BEE5D" w14:textId="3614F3BE" w:rsidR="01DC25C2" w:rsidRDefault="01DC25C2" w:rsidP="01DC25C2"/>
    <w:p w14:paraId="701BD7F4" w14:textId="19C12062" w:rsidR="3CD5E860" w:rsidRDefault="3CD5E860" w:rsidP="003E5F1B">
      <w:pPr>
        <w:jc w:val="center"/>
      </w:pPr>
      <w:r>
        <w:rPr>
          <w:noProof/>
        </w:rPr>
        <w:drawing>
          <wp:inline distT="0" distB="0" distL="0" distR="0" wp14:anchorId="1E1D3306" wp14:editId="446D0002">
            <wp:extent cx="2943225" cy="1504950"/>
            <wp:effectExtent l="0" t="0" r="0" b="0"/>
            <wp:docPr id="1914312056" name="Picture 191431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7B53" w14:textId="1E12DF24" w:rsidR="003E5F1B" w:rsidRDefault="003E5F1B" w:rsidP="003E5F1B">
      <w:pPr>
        <w:jc w:val="center"/>
      </w:pPr>
      <w:proofErr w:type="spellStart"/>
      <w:r>
        <w:t>Slika</w:t>
      </w:r>
      <w:proofErr w:type="spellEnd"/>
      <w:r>
        <w:t xml:space="preserve"> 12 –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grupe</w:t>
      </w:r>
      <w:proofErr w:type="spellEnd"/>
    </w:p>
    <w:p w14:paraId="514506FB" w14:textId="77777777" w:rsidR="007143D5" w:rsidRDefault="007143D5" w:rsidP="00400665">
      <w:pPr>
        <w:rPr>
          <w:lang w:val="sr-Latn-CS"/>
        </w:rPr>
      </w:pPr>
    </w:p>
    <w:p w14:paraId="6029AD0A" w14:textId="641FB18A" w:rsidR="007143D5" w:rsidRPr="00D07030" w:rsidRDefault="3CD5E860" w:rsidP="007143D5">
      <w:pPr>
        <w:pStyle w:val="Heading2"/>
        <w:ind w:left="0" w:firstLine="0"/>
        <w:rPr>
          <w:lang w:val="sr-Latn-CS"/>
        </w:rPr>
      </w:pPr>
      <w:r w:rsidRPr="3430B6A8">
        <w:rPr>
          <w:lang w:val="sr-Latn-CS"/>
        </w:rPr>
        <w:t xml:space="preserve">Pristup grupi na osnovu koda </w:t>
      </w:r>
    </w:p>
    <w:p w14:paraId="39E03B04" w14:textId="77777777" w:rsidR="00CD4912" w:rsidRDefault="00CD4912" w:rsidP="007143D5">
      <w:pPr>
        <w:rPr>
          <w:lang w:val="sr-Latn-CS"/>
        </w:rPr>
      </w:pPr>
    </w:p>
    <w:p w14:paraId="3AA056E4" w14:textId="636A2578" w:rsidR="68656D66" w:rsidRDefault="68656D66" w:rsidP="2147378B">
      <w:pPr>
        <w:rPr>
          <w:lang w:val="sr-Latn-CS"/>
        </w:rPr>
      </w:pPr>
      <w:r w:rsidRPr="2147378B">
        <w:rPr>
          <w:lang w:val="sr-Latn-CS"/>
        </w:rPr>
        <w:t xml:space="preserve">Korisnik ima mogućnost pristupa grupi na osnovu </w:t>
      </w:r>
      <w:r w:rsidRPr="09E737A7">
        <w:rPr>
          <w:lang w:val="sr-Latn-CS"/>
        </w:rPr>
        <w:t xml:space="preserve">koda pristupa. </w:t>
      </w:r>
      <w:r w:rsidRPr="5D29825A">
        <w:rPr>
          <w:lang w:val="sr-Latn-CS"/>
        </w:rPr>
        <w:t xml:space="preserve">Klikom na dugme Join, korisniku se </w:t>
      </w:r>
      <w:r w:rsidRPr="3F1678F3">
        <w:rPr>
          <w:lang w:val="sr-Latn-CS"/>
        </w:rPr>
        <w:t xml:space="preserve">otvara dijalog sa opcijom unosa koda </w:t>
      </w:r>
      <w:r w:rsidRPr="0C11ED19">
        <w:rPr>
          <w:lang w:val="sr-Latn-CS"/>
        </w:rPr>
        <w:t>za pristup grup</w:t>
      </w:r>
      <w:r w:rsidR="25392AF2" w:rsidRPr="0C11ED19">
        <w:rPr>
          <w:lang w:val="sr-Latn-CS"/>
        </w:rPr>
        <w:t>i.</w:t>
      </w:r>
    </w:p>
    <w:p w14:paraId="7C16B955" w14:textId="122DE0E7" w:rsidR="68656D66" w:rsidRDefault="68656D66" w:rsidP="003E5F1B">
      <w:pPr>
        <w:jc w:val="center"/>
      </w:pPr>
      <w:r>
        <w:rPr>
          <w:noProof/>
        </w:rPr>
        <w:lastRenderedPageBreak/>
        <w:drawing>
          <wp:inline distT="0" distB="0" distL="0" distR="0" wp14:anchorId="54C09245" wp14:editId="51BE0E6B">
            <wp:extent cx="4572000" cy="2228850"/>
            <wp:effectExtent l="0" t="0" r="0" b="0"/>
            <wp:docPr id="824561805" name="Picture 824561805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5618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A706" w14:textId="371E97D3" w:rsidR="003E5F1B" w:rsidRDefault="003E5F1B" w:rsidP="003E5F1B">
      <w:pPr>
        <w:jc w:val="center"/>
      </w:pPr>
    </w:p>
    <w:p w14:paraId="26275E5F" w14:textId="1B22B6C6" w:rsidR="3296A11C" w:rsidRDefault="3296A11C" w:rsidP="3296A11C"/>
    <w:p w14:paraId="6CC1AA69" w14:textId="7696E51A" w:rsidR="00AD1359" w:rsidRDefault="59EC5865" w:rsidP="00400665">
      <w:pPr>
        <w:rPr>
          <w:lang w:val="sr-Latn-CS"/>
        </w:rPr>
      </w:pPr>
      <w:r w:rsidRPr="3296A11C">
        <w:rPr>
          <w:lang w:val="sr-Latn-CS"/>
        </w:rPr>
        <w:t>Unosom teksta u polje Code se upisuje pristupni kod za pristup grupi. Klikom na dugme Join korisnik pristupa grupi</w:t>
      </w:r>
      <w:r w:rsidR="47AEF406" w:rsidRPr="3296A11C">
        <w:rPr>
          <w:lang w:val="sr-Latn-CS"/>
        </w:rPr>
        <w:t>.</w:t>
      </w:r>
    </w:p>
    <w:p w14:paraId="26D2F7F0" w14:textId="4BD3CD51" w:rsidR="3296A11C" w:rsidRDefault="3296A11C" w:rsidP="3296A11C">
      <w:pPr>
        <w:rPr>
          <w:lang w:val="sr-Latn-CS"/>
        </w:rPr>
      </w:pPr>
    </w:p>
    <w:p w14:paraId="546D2957" w14:textId="2FF1F504" w:rsidR="59EC5865" w:rsidRDefault="59EC5865" w:rsidP="003E5F1B">
      <w:pPr>
        <w:jc w:val="center"/>
      </w:pPr>
      <w:r>
        <w:rPr>
          <w:noProof/>
        </w:rPr>
        <w:drawing>
          <wp:inline distT="0" distB="0" distL="0" distR="0" wp14:anchorId="13B976D4" wp14:editId="6953375B">
            <wp:extent cx="3238500" cy="3133725"/>
            <wp:effectExtent l="0" t="0" r="0" b="0"/>
            <wp:docPr id="960138513" name="Picture 960138513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1A2" w14:textId="71EF3A3F" w:rsidR="003E5F1B" w:rsidRDefault="003E5F1B" w:rsidP="003E5F1B">
      <w:pPr>
        <w:jc w:val="center"/>
      </w:pPr>
      <w:proofErr w:type="spellStart"/>
      <w:r>
        <w:t>Slika</w:t>
      </w:r>
      <w:proofErr w:type="spellEnd"/>
      <w:r>
        <w:t xml:space="preserve"> 13 –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kodom</w:t>
      </w:r>
      <w:proofErr w:type="spellEnd"/>
    </w:p>
    <w:p w14:paraId="5CB37714" w14:textId="497F591D" w:rsidR="00AD1359" w:rsidRDefault="00AE5138" w:rsidP="00400665">
      <w:pPr>
        <w:rPr>
          <w:lang w:val="sr-Latn-CS"/>
        </w:rPr>
      </w:pPr>
      <w:r w:rsidRPr="3296A11C">
        <w:rPr>
          <w:lang w:val="sr-Latn-CS"/>
        </w:rPr>
        <w:t xml:space="preserve">                                               </w:t>
      </w:r>
    </w:p>
    <w:p w14:paraId="069F95BC" w14:textId="3B8D61E9" w:rsidR="384C5530" w:rsidRDefault="384C5530" w:rsidP="3296A11C">
      <w:pPr>
        <w:pStyle w:val="Heading2"/>
        <w:ind w:left="0" w:firstLine="0"/>
        <w:rPr>
          <w:lang w:val="sr-Latn-CS"/>
        </w:rPr>
      </w:pPr>
      <w:r w:rsidRPr="3296A11C">
        <w:rPr>
          <w:lang w:val="sr-Latn-CS"/>
        </w:rPr>
        <w:t>Pregled notifikacija</w:t>
      </w:r>
    </w:p>
    <w:p w14:paraId="748A19C1" w14:textId="66C51C70" w:rsidR="384C5530" w:rsidRDefault="384C5530" w:rsidP="3296A11C">
      <w:pPr>
        <w:rPr>
          <w:lang w:val="sr-Latn-CS"/>
        </w:rPr>
      </w:pPr>
      <w:r w:rsidRPr="3296A11C">
        <w:rPr>
          <w:lang w:val="sr-Latn-CS"/>
        </w:rPr>
        <w:t>Korisnik ima mogućnost otvaranja liste notifikacija njemu upućenih i prihvatanja istih klikom na zvonce u gornjem desnom uglu</w:t>
      </w:r>
      <w:r w:rsidR="1822F9EB" w:rsidRPr="3296A11C">
        <w:rPr>
          <w:lang w:val="sr-Latn-CS"/>
        </w:rPr>
        <w:t xml:space="preserve"> čime će se otvoriti dijalog sa notifikacijama upućenim korisniku.</w:t>
      </w:r>
    </w:p>
    <w:p w14:paraId="1DB75310" w14:textId="731A7992" w:rsidR="6F4B9B4E" w:rsidRDefault="6F4B9B4E" w:rsidP="003E5F1B">
      <w:pPr>
        <w:jc w:val="center"/>
      </w:pPr>
      <w:r>
        <w:rPr>
          <w:noProof/>
        </w:rPr>
        <w:lastRenderedPageBreak/>
        <w:drawing>
          <wp:inline distT="0" distB="0" distL="0" distR="0" wp14:anchorId="7F760A44" wp14:editId="3B379797">
            <wp:extent cx="4572000" cy="2238375"/>
            <wp:effectExtent l="0" t="0" r="0" b="0"/>
            <wp:docPr id="1810194978" name="Picture 181019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07E7" w14:textId="5A166418" w:rsidR="3296A11C" w:rsidRDefault="3296A11C" w:rsidP="3296A11C"/>
    <w:p w14:paraId="11D2B37F" w14:textId="592F725D" w:rsidR="5C6616E5" w:rsidRDefault="5C6616E5" w:rsidP="3296A11C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zvonce</w:t>
      </w:r>
      <w:proofErr w:type="spellEnd"/>
      <w:r>
        <w:t xml:space="preserve"> se </w:t>
      </w:r>
      <w:proofErr w:type="spellStart"/>
      <w:r>
        <w:t>otvara</w:t>
      </w:r>
      <w:proofErr w:type="spellEnd"/>
      <w:r>
        <w:t xml:space="preserve"> </w:t>
      </w:r>
      <w:proofErr w:type="spellStart"/>
      <w:r>
        <w:t>dijalog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notifikacija</w:t>
      </w:r>
      <w:proofErr w:type="spellEnd"/>
      <w:r>
        <w:t xml:space="preserve"> </w:t>
      </w:r>
      <w:proofErr w:type="spellStart"/>
      <w:r>
        <w:t>upućenih</w:t>
      </w:r>
      <w:proofErr w:type="spellEnd"/>
      <w:r>
        <w:t xml:space="preserve"> </w:t>
      </w:r>
      <w:proofErr w:type="spellStart"/>
      <w:r>
        <w:t>korisniku</w:t>
      </w:r>
      <w:proofErr w:type="spellEnd"/>
      <w:r>
        <w:t>.</w:t>
      </w:r>
    </w:p>
    <w:p w14:paraId="53E2C1CA" w14:textId="72B34505" w:rsidR="3296A11C" w:rsidRDefault="3296A11C" w:rsidP="3296A11C"/>
    <w:p w14:paraId="1EEFC0C4" w14:textId="64F63DAE" w:rsidR="5C6616E5" w:rsidRDefault="5C6616E5" w:rsidP="003E5F1B">
      <w:pPr>
        <w:jc w:val="center"/>
      </w:pPr>
      <w:r>
        <w:rPr>
          <w:noProof/>
        </w:rPr>
        <w:drawing>
          <wp:inline distT="0" distB="0" distL="0" distR="0" wp14:anchorId="6A069B3F" wp14:editId="20A2D35E">
            <wp:extent cx="3533775" cy="4572000"/>
            <wp:effectExtent l="0" t="0" r="0" b="0"/>
            <wp:docPr id="858438101" name="Picture 85843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A63A" w14:textId="6D3E7EB5" w:rsidR="003E5F1B" w:rsidRDefault="003E5F1B" w:rsidP="003E5F1B">
      <w:pPr>
        <w:jc w:val="center"/>
      </w:pPr>
      <w:proofErr w:type="spellStart"/>
      <w:r>
        <w:t>Slika</w:t>
      </w:r>
      <w:proofErr w:type="spellEnd"/>
      <w:r>
        <w:t xml:space="preserve"> 14 – </w:t>
      </w:r>
      <w:proofErr w:type="spellStart"/>
      <w:r>
        <w:t>Pregled</w:t>
      </w:r>
      <w:proofErr w:type="spellEnd"/>
      <w:r>
        <w:t xml:space="preserve"> </w:t>
      </w:r>
      <w:proofErr w:type="spellStart"/>
      <w:r>
        <w:t>notifikacija</w:t>
      </w:r>
      <w:proofErr w:type="spellEnd"/>
    </w:p>
    <w:p w14:paraId="12C527B9" w14:textId="16A7E612" w:rsidR="3296A11C" w:rsidRDefault="3296A11C" w:rsidP="3296A11C"/>
    <w:p w14:paraId="10FC6F79" w14:textId="01023697" w:rsidR="5C6616E5" w:rsidRDefault="5C6616E5" w:rsidP="3296A11C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dugmadi</w:t>
      </w:r>
      <w:proofErr w:type="spellEnd"/>
      <w:r>
        <w:t xml:space="preserve"> Accept </w:t>
      </w:r>
      <w:proofErr w:type="spellStart"/>
      <w:r>
        <w:t>ili</w:t>
      </w:r>
      <w:proofErr w:type="spellEnd"/>
      <w:r>
        <w:t xml:space="preserve"> Decline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odlučuje</w:t>
      </w:r>
      <w:proofErr w:type="spellEnd"/>
      <w:r>
        <w:t xml:space="preserve"> da li </w:t>
      </w:r>
      <w:proofErr w:type="spellStart"/>
      <w:r>
        <w:t>će</w:t>
      </w:r>
      <w:proofErr w:type="spellEnd"/>
      <w:r>
        <w:t xml:space="preserve"> </w:t>
      </w:r>
      <w:proofErr w:type="spellStart"/>
      <w:r>
        <w:t>prihvatiti</w:t>
      </w:r>
      <w:proofErr w:type="spellEnd"/>
      <w:r>
        <w:t xml:space="preserve"> </w:t>
      </w:r>
      <w:proofErr w:type="spellStart"/>
      <w:r>
        <w:t>zahteve</w:t>
      </w:r>
      <w:proofErr w:type="spellEnd"/>
      <w:r>
        <w:t xml:space="preserve">.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Close </w:t>
      </w:r>
      <w:proofErr w:type="spellStart"/>
      <w:r w:rsidR="190EEBFB">
        <w:t>korisnik</w:t>
      </w:r>
      <w:proofErr w:type="spellEnd"/>
      <w:r w:rsidR="190EEBFB">
        <w:t xml:space="preserve"> </w:t>
      </w:r>
      <w:proofErr w:type="spellStart"/>
      <w:r w:rsidR="190EEBFB">
        <w:t>izlazi</w:t>
      </w:r>
      <w:proofErr w:type="spellEnd"/>
      <w:r w:rsidR="190EEBFB">
        <w:t xml:space="preserve"> </w:t>
      </w:r>
      <w:proofErr w:type="spellStart"/>
      <w:r w:rsidR="190EEBFB">
        <w:t>iz</w:t>
      </w:r>
      <w:proofErr w:type="spellEnd"/>
      <w:r w:rsidR="190EEBFB">
        <w:t xml:space="preserve"> </w:t>
      </w:r>
      <w:proofErr w:type="spellStart"/>
      <w:r w:rsidR="190EEBFB">
        <w:t>dijaloga</w:t>
      </w:r>
      <w:proofErr w:type="spellEnd"/>
      <w:r w:rsidR="190EEBFB">
        <w:t>.</w:t>
      </w:r>
    </w:p>
    <w:p w14:paraId="12C7A2EB" w14:textId="520259D3" w:rsidR="190EEBFB" w:rsidRDefault="190EEBFB" w:rsidP="3296A11C">
      <w:pPr>
        <w:pStyle w:val="Heading2"/>
        <w:ind w:left="0" w:firstLine="0"/>
        <w:rPr>
          <w:lang w:val="sr-Latn-CS"/>
        </w:rPr>
      </w:pPr>
      <w:r w:rsidRPr="3296A11C">
        <w:rPr>
          <w:lang w:val="sr-Latn-CS"/>
        </w:rPr>
        <w:lastRenderedPageBreak/>
        <w:t>Logout iz profila</w:t>
      </w:r>
    </w:p>
    <w:p w14:paraId="0FF62664" w14:textId="3815B6AD" w:rsidR="1CBF4CC2" w:rsidRDefault="1CBF4CC2" w:rsidP="3296A11C">
      <w:pPr>
        <w:rPr>
          <w:lang w:val="sr-Latn-CS"/>
        </w:rPr>
      </w:pPr>
      <w:r w:rsidRPr="3296A11C">
        <w:rPr>
          <w:lang w:val="sr-Latn-CS"/>
        </w:rPr>
        <w:t>Klikom na uokvirenu ikonu u gornjem desnom uglu korisniku se otvara lista sa opcijama za logout i odlaženje na main profil.</w:t>
      </w:r>
      <w:r w:rsidR="500E3219" w:rsidRPr="3296A11C">
        <w:rPr>
          <w:lang w:val="sr-Latn-CS"/>
        </w:rPr>
        <w:t xml:space="preserve"> </w:t>
      </w:r>
    </w:p>
    <w:p w14:paraId="01D0CF83" w14:textId="45261C23" w:rsidR="1CBF4CC2" w:rsidRDefault="1CBF4CC2" w:rsidP="003E5F1B">
      <w:pPr>
        <w:jc w:val="center"/>
      </w:pPr>
      <w:r>
        <w:rPr>
          <w:noProof/>
        </w:rPr>
        <w:drawing>
          <wp:inline distT="0" distB="0" distL="0" distR="0" wp14:anchorId="40BC3850" wp14:editId="02DFE0E2">
            <wp:extent cx="4572000" cy="2200275"/>
            <wp:effectExtent l="0" t="0" r="0" b="0"/>
            <wp:docPr id="1454183190" name="Picture 1454183190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8B4C" w14:textId="55B51D61" w:rsidR="3296A11C" w:rsidRDefault="3296A11C" w:rsidP="3296A11C"/>
    <w:p w14:paraId="6E65E843" w14:textId="7F9785C9" w:rsidR="44496995" w:rsidRDefault="44496995" w:rsidP="3296A11C">
      <w:proofErr w:type="spellStart"/>
      <w:r>
        <w:t>Opcijom</w:t>
      </w:r>
      <w:proofErr w:type="spellEnd"/>
      <w:r>
        <w:t xml:space="preserve"> Log out </w:t>
      </w:r>
      <w:proofErr w:type="spellStart"/>
      <w:r>
        <w:t>korisnik</w:t>
      </w:r>
      <w:proofErr w:type="spellEnd"/>
      <w:r>
        <w:t xml:space="preserve"> se </w:t>
      </w:r>
      <w:proofErr w:type="spellStart"/>
      <w:r>
        <w:t>loguje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profila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Go to profile </w:t>
      </w:r>
      <w:proofErr w:type="spellStart"/>
      <w:r>
        <w:t>korisnik</w:t>
      </w:r>
      <w:proofErr w:type="spellEnd"/>
      <w:r>
        <w:t xml:space="preserve"> ide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profil</w:t>
      </w:r>
      <w:proofErr w:type="spellEnd"/>
      <w:r>
        <w:t>.</w:t>
      </w:r>
    </w:p>
    <w:p w14:paraId="5D997CDE" w14:textId="67CCCE70" w:rsidR="3296A11C" w:rsidRDefault="3296A11C" w:rsidP="3296A11C"/>
    <w:p w14:paraId="58B38C10" w14:textId="24F04B69" w:rsidR="3296A11C" w:rsidRDefault="44496995" w:rsidP="003E5F1B">
      <w:pPr>
        <w:jc w:val="center"/>
      </w:pPr>
      <w:r>
        <w:rPr>
          <w:noProof/>
        </w:rPr>
        <w:drawing>
          <wp:inline distT="0" distB="0" distL="0" distR="0" wp14:anchorId="4F928521" wp14:editId="2474BBFC">
            <wp:extent cx="1619250" cy="1200150"/>
            <wp:effectExtent l="0" t="0" r="0" b="0"/>
            <wp:docPr id="497238078" name="Picture 497238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A9C7" w14:textId="201E9D76" w:rsidR="003E5F1B" w:rsidRPr="003E5F1B" w:rsidRDefault="003E5F1B" w:rsidP="003E5F1B">
      <w:pPr>
        <w:jc w:val="center"/>
      </w:pPr>
      <w:proofErr w:type="spellStart"/>
      <w:r>
        <w:t>Slika</w:t>
      </w:r>
      <w:proofErr w:type="spellEnd"/>
      <w:r>
        <w:t xml:space="preserve"> 15 - Logout</w:t>
      </w:r>
    </w:p>
    <w:p w14:paraId="0DC97D62" w14:textId="15D46371" w:rsidR="3296A11C" w:rsidRDefault="3296A11C" w:rsidP="3296A11C">
      <w:pPr>
        <w:rPr>
          <w:lang w:val="sr-Latn-CS"/>
        </w:rPr>
      </w:pPr>
    </w:p>
    <w:p w14:paraId="6BEC1AB2" w14:textId="77777777" w:rsidR="00AD1359" w:rsidRDefault="00AD1359" w:rsidP="00400665">
      <w:pPr>
        <w:rPr>
          <w:lang w:val="sr-Latn-CS"/>
        </w:rPr>
      </w:pPr>
    </w:p>
    <w:p w14:paraId="5BC91619" w14:textId="77777777" w:rsidR="00AD1359" w:rsidRDefault="00AD1359" w:rsidP="00AD1359">
      <w:pPr>
        <w:ind w:left="2160" w:firstLine="720"/>
        <w:rPr>
          <w:lang w:val="sr-Latn-CS"/>
        </w:rPr>
      </w:pPr>
    </w:p>
    <w:p w14:paraId="4C61AB9A" w14:textId="77777777" w:rsidR="00AD1359" w:rsidRDefault="00000000" w:rsidP="00AD1359">
      <w:pPr>
        <w:ind w:left="2160" w:firstLine="720"/>
        <w:rPr>
          <w:lang w:val="sr-Latn-CS"/>
        </w:rPr>
      </w:pPr>
      <w:r>
        <w:rPr>
          <w:lang w:val="sr-Latn-CS"/>
        </w:rPr>
        <w:t xml:space="preserve">       Slika 12 – Forma za predlaganje lokacija</w:t>
      </w:r>
    </w:p>
    <w:p w14:paraId="5A0109B6" w14:textId="18BBA8DD" w:rsidR="008A3044" w:rsidRDefault="1D60687C" w:rsidP="008A3044">
      <w:pPr>
        <w:pStyle w:val="Heading2"/>
        <w:ind w:left="0" w:firstLine="0"/>
        <w:rPr>
          <w:lang w:val="sr-Latn-CS"/>
        </w:rPr>
      </w:pPr>
      <w:r w:rsidRPr="3296A11C">
        <w:rPr>
          <w:lang w:val="sr-Latn-CS"/>
        </w:rPr>
        <w:t>Pri</w:t>
      </w:r>
      <w:r w:rsidR="63660F3B" w:rsidRPr="3296A11C">
        <w:rPr>
          <w:lang w:val="sr-Latn-CS"/>
        </w:rPr>
        <w:t>stu</w:t>
      </w:r>
      <w:r w:rsidR="4816B3F4" w:rsidRPr="3296A11C">
        <w:rPr>
          <w:lang w:val="sr-Latn-CS"/>
        </w:rPr>
        <w:t>p</w:t>
      </w:r>
      <w:r w:rsidRPr="3296A11C">
        <w:rPr>
          <w:lang w:val="sr-Latn-CS"/>
        </w:rPr>
        <w:t xml:space="preserve"> M</w:t>
      </w:r>
      <w:r w:rsidR="25480F31" w:rsidRPr="3296A11C">
        <w:rPr>
          <w:lang w:val="sr-Latn-CS"/>
        </w:rPr>
        <w:t>a</w:t>
      </w:r>
      <w:r w:rsidRPr="3296A11C">
        <w:rPr>
          <w:lang w:val="sr-Latn-CS"/>
        </w:rPr>
        <w:t>pi</w:t>
      </w:r>
    </w:p>
    <w:p w14:paraId="74DE71FE" w14:textId="77777777" w:rsidR="008A3044" w:rsidRDefault="008A3044" w:rsidP="008A3044">
      <w:pPr>
        <w:rPr>
          <w:lang w:val="sr-Latn-CS"/>
        </w:rPr>
      </w:pPr>
    </w:p>
    <w:p w14:paraId="14C8062D" w14:textId="6E15E8F6" w:rsidR="008A3044" w:rsidRDefault="00000000" w:rsidP="008A3044">
      <w:pPr>
        <w:rPr>
          <w:lang w:val="sr-Latn-CS"/>
        </w:rPr>
      </w:pPr>
      <w:r w:rsidRPr="3296A11C">
        <w:rPr>
          <w:lang w:val="sr-Latn-CS"/>
        </w:rPr>
        <w:t xml:space="preserve">Korisnik </w:t>
      </w:r>
      <w:r w:rsidR="28B80B6A" w:rsidRPr="3296A11C">
        <w:rPr>
          <w:lang w:val="sr-Latn-CS"/>
        </w:rPr>
        <w:t xml:space="preserve">ima mogućnost pristupanja mapi, gde može da vidi korisnike koji se nalaze u njegovoj blizini, njegove prijatelje </w:t>
      </w:r>
      <w:r w:rsidR="77466FDA" w:rsidRPr="3296A11C">
        <w:rPr>
          <w:lang w:val="sr-Latn-CS"/>
        </w:rPr>
        <w:t>i korisnike sa kojima se nalazi u istoj grupi a nije nužno njihov prijatelj. Takođe može da vidi korisnike koji su pristali da mu podele lokaciju pos</w:t>
      </w:r>
      <w:r w:rsidR="252FF2B4" w:rsidRPr="3296A11C">
        <w:rPr>
          <w:lang w:val="sr-Latn-CS"/>
        </w:rPr>
        <w:t>redstvom njihovog zajedničkog prijatelja.</w:t>
      </w:r>
      <w:r w:rsidR="6C74A222" w:rsidRPr="3296A11C">
        <w:rPr>
          <w:lang w:val="sr-Latn-CS"/>
        </w:rPr>
        <w:t xml:space="preserve"> Pri pristupu mapi browser dalje korisniku prompt gde može da izabere da li će detektovanje njegove lokacije biti uključeno ili </w:t>
      </w:r>
      <w:r w:rsidR="4E004894" w:rsidRPr="3296A11C">
        <w:rPr>
          <w:lang w:val="sr-Latn-CS"/>
        </w:rPr>
        <w:t>i</w:t>
      </w:r>
      <w:r w:rsidR="6C74A222" w:rsidRPr="3296A11C">
        <w:rPr>
          <w:lang w:val="sr-Latn-CS"/>
        </w:rPr>
        <w:t>sključeno</w:t>
      </w:r>
      <w:r w:rsidR="7E22FF46" w:rsidRPr="3296A11C">
        <w:rPr>
          <w:lang w:val="sr-Latn-CS"/>
        </w:rPr>
        <w:t xml:space="preserve">. Ako je lokacija uključena mapa se postavlja na njegovu lokaciju. </w:t>
      </w:r>
    </w:p>
    <w:p w14:paraId="493DE174" w14:textId="3B0C45AD" w:rsidR="4A7083BA" w:rsidRDefault="4A7083BA" w:rsidP="003E5F1B">
      <w:pPr>
        <w:jc w:val="center"/>
      </w:pPr>
      <w:r>
        <w:rPr>
          <w:noProof/>
        </w:rPr>
        <w:lastRenderedPageBreak/>
        <w:drawing>
          <wp:inline distT="0" distB="0" distL="0" distR="0" wp14:anchorId="38B6561B" wp14:editId="62877400">
            <wp:extent cx="4467225" cy="2514600"/>
            <wp:effectExtent l="0" t="0" r="0" b="0"/>
            <wp:docPr id="307755721" name="Picture 307755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E6F5" w14:textId="22387B77" w:rsidR="003E5F1B" w:rsidRDefault="003E5F1B" w:rsidP="003E5F1B">
      <w:pPr>
        <w:jc w:val="center"/>
      </w:pPr>
      <w:proofErr w:type="spellStart"/>
      <w:r>
        <w:t>Slika</w:t>
      </w:r>
      <w:proofErr w:type="spellEnd"/>
      <w:r>
        <w:t xml:space="preserve"> 16 –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mapi</w:t>
      </w:r>
      <w:proofErr w:type="spellEnd"/>
    </w:p>
    <w:p w14:paraId="41061CC5" w14:textId="4553A3AF" w:rsidR="3296A11C" w:rsidRDefault="3296A11C" w:rsidP="3296A11C"/>
    <w:p w14:paraId="678609ED" w14:textId="3F776E29" w:rsidR="7F3423F8" w:rsidRDefault="7F3423F8" w:rsidP="3296A11C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reCenter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se </w:t>
      </w:r>
      <w:proofErr w:type="spellStart"/>
      <w:r>
        <w:t>vraća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početnu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>.</w:t>
      </w:r>
    </w:p>
    <w:p w14:paraId="070F9247" w14:textId="7EFA8945" w:rsidR="7F3423F8" w:rsidRDefault="7F3423F8" w:rsidP="3296A11C">
      <w:r>
        <w:t xml:space="preserve">U search bar-u je </w:t>
      </w:r>
      <w:proofErr w:type="spellStart"/>
      <w:r>
        <w:t>moguća</w:t>
      </w:r>
      <w:proofErr w:type="spellEnd"/>
      <w:r>
        <w:t xml:space="preserve"> </w:t>
      </w:r>
      <w:proofErr w:type="spellStart"/>
      <w:r>
        <w:t>pretraga</w:t>
      </w:r>
      <w:proofErr w:type="spellEnd"/>
      <w:r>
        <w:t xml:space="preserve"> </w:t>
      </w:r>
      <w:proofErr w:type="spellStart"/>
      <w:r>
        <w:t>mape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prijavljeni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vidi</w:t>
      </w:r>
      <w:proofErr w:type="spellEnd"/>
      <w:r>
        <w:t xml:space="preserve"> po username-</w:t>
      </w:r>
      <w:proofErr w:type="gramStart"/>
      <w:r>
        <w:t xml:space="preserve">u,  </w:t>
      </w:r>
      <w:proofErr w:type="spellStart"/>
      <w:r w:rsidR="0DE3477E">
        <w:t>pritiskom</w:t>
      </w:r>
      <w:proofErr w:type="spellEnd"/>
      <w:proofErr w:type="gramEnd"/>
      <w:r w:rsidR="0DE3477E">
        <w:t xml:space="preserve"> </w:t>
      </w:r>
      <w:proofErr w:type="spellStart"/>
      <w:r w:rsidR="0DE3477E">
        <w:t>na</w:t>
      </w:r>
      <w:proofErr w:type="spellEnd"/>
      <w:r w:rsidR="0DE3477E">
        <w:t xml:space="preserve"> </w:t>
      </w:r>
      <w:proofErr w:type="spellStart"/>
      <w:r w:rsidR="0DE3477E">
        <w:t>dugme</w:t>
      </w:r>
      <w:proofErr w:type="spellEnd"/>
      <w:r w:rsidR="0DE3477E">
        <w:t xml:space="preserve"> search </w:t>
      </w:r>
      <w:proofErr w:type="spellStart"/>
      <w:r w:rsidR="0DE3477E">
        <w:t>mapa</w:t>
      </w:r>
      <w:proofErr w:type="spellEnd"/>
      <w:r w:rsidR="0DE3477E">
        <w:t xml:space="preserve"> </w:t>
      </w:r>
      <w:proofErr w:type="spellStart"/>
      <w:r w:rsidR="0DE3477E">
        <w:t>postavlja</w:t>
      </w:r>
      <w:proofErr w:type="spellEnd"/>
      <w:r w:rsidR="0DE3477E">
        <w:t xml:space="preserve"> </w:t>
      </w:r>
      <w:proofErr w:type="spellStart"/>
      <w:r w:rsidR="0DE3477E">
        <w:t>pogled</w:t>
      </w:r>
      <w:proofErr w:type="spellEnd"/>
      <w:r w:rsidR="0DE3477E">
        <w:t xml:space="preserve"> </w:t>
      </w:r>
      <w:proofErr w:type="spellStart"/>
      <w:r w:rsidR="0DE3477E">
        <w:t>na</w:t>
      </w:r>
      <w:proofErr w:type="spellEnd"/>
      <w:r w:rsidR="0DE3477E">
        <w:t xml:space="preserve"> </w:t>
      </w:r>
      <w:proofErr w:type="spellStart"/>
      <w:r w:rsidR="0DE3477E">
        <w:t>pretraženog</w:t>
      </w:r>
      <w:proofErr w:type="spellEnd"/>
      <w:r w:rsidR="0DE3477E">
        <w:t xml:space="preserve"> </w:t>
      </w:r>
      <w:proofErr w:type="spellStart"/>
      <w:r w:rsidR="0DE3477E">
        <w:t>korisnika</w:t>
      </w:r>
      <w:proofErr w:type="spellEnd"/>
      <w:r w:rsidR="0DE3477E">
        <w:t xml:space="preserve"> </w:t>
      </w:r>
      <w:proofErr w:type="spellStart"/>
      <w:r w:rsidR="0DE3477E">
        <w:t>ako</w:t>
      </w:r>
      <w:proofErr w:type="spellEnd"/>
      <w:r w:rsidR="0DE3477E">
        <w:t xml:space="preserve"> je </w:t>
      </w:r>
      <w:proofErr w:type="spellStart"/>
      <w:r w:rsidR="0DE3477E">
        <w:t>na</w:t>
      </w:r>
      <w:proofErr w:type="spellEnd"/>
      <w:r w:rsidR="0DE3477E">
        <w:t xml:space="preserve"> </w:t>
      </w:r>
      <w:proofErr w:type="spellStart"/>
      <w:r w:rsidR="0DE3477E">
        <w:t>mapi</w:t>
      </w:r>
      <w:proofErr w:type="spellEnd"/>
      <w:r w:rsidR="0DE3477E">
        <w:t xml:space="preserve"> </w:t>
      </w:r>
      <w:proofErr w:type="spellStart"/>
      <w:r w:rsidR="0DE3477E">
        <w:t>ili</w:t>
      </w:r>
      <w:proofErr w:type="spellEnd"/>
      <w:r w:rsidR="0DE3477E">
        <w:t xml:space="preserve"> </w:t>
      </w:r>
      <w:proofErr w:type="spellStart"/>
      <w:r w:rsidR="0DE3477E">
        <w:t>ako</w:t>
      </w:r>
      <w:proofErr w:type="spellEnd"/>
      <w:r w:rsidR="0DE3477E">
        <w:t xml:space="preserve"> </w:t>
      </w:r>
      <w:proofErr w:type="spellStart"/>
      <w:r w:rsidR="0DE3477E">
        <w:t>nije</w:t>
      </w:r>
      <w:proofErr w:type="spellEnd"/>
      <w:r w:rsidR="0DE3477E">
        <w:t xml:space="preserve"> </w:t>
      </w:r>
      <w:proofErr w:type="spellStart"/>
      <w:r w:rsidR="0DE3477E">
        <w:t>šalje</w:t>
      </w:r>
      <w:proofErr w:type="spellEnd"/>
      <w:r w:rsidR="0DE3477E">
        <w:t xml:space="preserve"> </w:t>
      </w:r>
      <w:proofErr w:type="spellStart"/>
      <w:r w:rsidR="0DE3477E">
        <w:t>obaveštenje</w:t>
      </w:r>
      <w:proofErr w:type="spellEnd"/>
      <w:r w:rsidR="0DE3477E">
        <w:t xml:space="preserve"> u </w:t>
      </w:r>
      <w:proofErr w:type="spellStart"/>
      <w:r w:rsidR="0DE3477E">
        <w:t>donjem</w:t>
      </w:r>
      <w:proofErr w:type="spellEnd"/>
      <w:r w:rsidR="0DE3477E">
        <w:t xml:space="preserve"> </w:t>
      </w:r>
      <w:proofErr w:type="spellStart"/>
      <w:r w:rsidR="0DE3477E">
        <w:t>desnom</w:t>
      </w:r>
      <w:proofErr w:type="spellEnd"/>
      <w:r w:rsidR="0DE3477E">
        <w:t xml:space="preserve"> </w:t>
      </w:r>
      <w:proofErr w:type="spellStart"/>
      <w:r w:rsidR="0DE3477E">
        <w:t>uglu</w:t>
      </w:r>
      <w:proofErr w:type="spellEnd"/>
      <w:r w:rsidR="0DE3477E">
        <w:t xml:space="preserve"> da </w:t>
      </w:r>
      <w:proofErr w:type="spellStart"/>
      <w:r w:rsidR="0DE3477E">
        <w:t>korisnik</w:t>
      </w:r>
      <w:proofErr w:type="spellEnd"/>
      <w:r w:rsidR="0DE3477E">
        <w:t xml:space="preserve"> </w:t>
      </w:r>
      <w:proofErr w:type="spellStart"/>
      <w:r w:rsidR="0DE3477E">
        <w:t>nije</w:t>
      </w:r>
      <w:proofErr w:type="spellEnd"/>
      <w:r w:rsidR="0DE3477E">
        <w:t xml:space="preserve"> </w:t>
      </w:r>
      <w:proofErr w:type="spellStart"/>
      <w:r w:rsidR="0DE3477E">
        <w:t>na</w:t>
      </w:r>
      <w:proofErr w:type="spellEnd"/>
      <w:r w:rsidR="0DE3477E">
        <w:t xml:space="preserve"> </w:t>
      </w:r>
      <w:proofErr w:type="spellStart"/>
      <w:r w:rsidR="0DE3477E">
        <w:t>mapi</w:t>
      </w:r>
      <w:proofErr w:type="spellEnd"/>
      <w:r w:rsidR="0DE3477E">
        <w:t>.</w:t>
      </w:r>
    </w:p>
    <w:p w14:paraId="6E938F2C" w14:textId="2F204AB2" w:rsidR="663D0867" w:rsidRDefault="663D0867" w:rsidP="003E5F1B">
      <w:pPr>
        <w:jc w:val="center"/>
      </w:pPr>
      <w:r>
        <w:rPr>
          <w:noProof/>
        </w:rPr>
        <w:drawing>
          <wp:inline distT="0" distB="0" distL="0" distR="0" wp14:anchorId="53F9B947" wp14:editId="45075E65">
            <wp:extent cx="4572000" cy="2638425"/>
            <wp:effectExtent l="0" t="0" r="0" b="0"/>
            <wp:docPr id="137449936" name="Picture 137449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0C61" w14:textId="0BE583BB" w:rsidR="003E5F1B" w:rsidRDefault="003E5F1B" w:rsidP="003E5F1B">
      <w:pPr>
        <w:jc w:val="center"/>
      </w:pPr>
      <w:proofErr w:type="spellStart"/>
      <w:r>
        <w:t>Slika</w:t>
      </w:r>
      <w:proofErr w:type="spellEnd"/>
      <w:r>
        <w:t xml:space="preserve"> 17 – </w:t>
      </w:r>
      <w:proofErr w:type="spellStart"/>
      <w:r>
        <w:t>Pretraga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po username-u</w:t>
      </w:r>
    </w:p>
    <w:p w14:paraId="40A3C4DA" w14:textId="5B8D3116" w:rsidR="3296A11C" w:rsidRDefault="3296A11C" w:rsidP="3296A11C"/>
    <w:p w14:paraId="5B44C285" w14:textId="6C800CE2" w:rsidR="3296A11C" w:rsidRDefault="3296A11C" w:rsidP="3296A11C">
      <w:pPr>
        <w:rPr>
          <w:lang w:val="sr-Latn-CS"/>
        </w:rPr>
      </w:pPr>
    </w:p>
    <w:p w14:paraId="58A1AB36" w14:textId="347782CB" w:rsidR="009A4C4C" w:rsidRDefault="12398CED" w:rsidP="008A3044">
      <w:pPr>
        <w:rPr>
          <w:lang w:val="sr-Latn-CS"/>
        </w:rPr>
      </w:pPr>
      <w:r w:rsidRPr="3296A11C">
        <w:rPr>
          <w:lang w:val="sr-Latn-CS"/>
        </w:rPr>
        <w:t>Klikom na svog prijatelja korisnik vidi informacije o njemu i može klikom na Share Location dugme da mu pošalje zahtev za deljenje lokacije svojim drugim priajteljima.</w:t>
      </w:r>
    </w:p>
    <w:p w14:paraId="790AA6FE" w14:textId="2D303012" w:rsidR="132C87B9" w:rsidRDefault="132C87B9" w:rsidP="003E5F1B">
      <w:pPr>
        <w:jc w:val="center"/>
      </w:pPr>
      <w:r>
        <w:rPr>
          <w:noProof/>
        </w:rPr>
        <w:lastRenderedPageBreak/>
        <w:drawing>
          <wp:inline distT="0" distB="0" distL="0" distR="0" wp14:anchorId="7DB4AE07" wp14:editId="6E30C89A">
            <wp:extent cx="4572000" cy="4057650"/>
            <wp:effectExtent l="0" t="0" r="0" b="0"/>
            <wp:docPr id="797402707" name="Picture 79740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AA3C" w14:textId="434016E7" w:rsidR="003E5F1B" w:rsidRDefault="003E5F1B" w:rsidP="003E5F1B">
      <w:pPr>
        <w:jc w:val="center"/>
      </w:pPr>
      <w:proofErr w:type="spellStart"/>
      <w:r>
        <w:t>Slika</w:t>
      </w:r>
      <w:proofErr w:type="spellEnd"/>
      <w:r>
        <w:t xml:space="preserve"> 18 –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za </w:t>
      </w:r>
      <w:proofErr w:type="spellStart"/>
      <w:r>
        <w:t>deljenje</w:t>
      </w:r>
      <w:proofErr w:type="spellEnd"/>
      <w:r>
        <w:t xml:space="preserve"> </w:t>
      </w:r>
      <w:proofErr w:type="spellStart"/>
      <w:r>
        <w:t>lokacije</w:t>
      </w:r>
      <w:proofErr w:type="spellEnd"/>
    </w:p>
    <w:p w14:paraId="1CD4372F" w14:textId="6E3098B6" w:rsidR="3296A11C" w:rsidRDefault="3296A11C" w:rsidP="3296A11C"/>
    <w:p w14:paraId="68D331B7" w14:textId="49E8B2F3" w:rsidR="409908CE" w:rsidRDefault="409908CE" w:rsidP="3296A11C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Share Location </w:t>
      </w:r>
      <w:proofErr w:type="spellStart"/>
      <w:r>
        <w:t>otvara</w:t>
      </w:r>
      <w:proofErr w:type="spellEnd"/>
      <w:r>
        <w:t xml:space="preserve"> se </w:t>
      </w:r>
      <w:proofErr w:type="spellStart"/>
      <w:r>
        <w:t>prozor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prijavljeni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izabere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svom</w:t>
      </w:r>
      <w:proofErr w:type="spellEnd"/>
      <w:r>
        <w:t xml:space="preserve"> </w:t>
      </w:r>
      <w:proofErr w:type="spellStart"/>
      <w:r>
        <w:t>prijatelju</w:t>
      </w:r>
      <w:proofErr w:type="spellEnd"/>
      <w:r>
        <w:t xml:space="preserve"> </w:t>
      </w:r>
      <w:proofErr w:type="spellStart"/>
      <w:r>
        <w:t>želi</w:t>
      </w:r>
      <w:proofErr w:type="spellEnd"/>
      <w:r>
        <w:t xml:space="preserve"> da </w:t>
      </w:r>
      <w:proofErr w:type="spellStart"/>
      <w:r>
        <w:t>podeli</w:t>
      </w:r>
      <w:proofErr w:type="spellEnd"/>
      <w:r>
        <w:t xml:space="preserve"> </w:t>
      </w:r>
      <w:proofErr w:type="spellStart"/>
      <w:r>
        <w:t>lokaciju</w:t>
      </w:r>
      <w:proofErr w:type="spellEnd"/>
      <w:r>
        <w:t xml:space="preserve"> </w:t>
      </w:r>
      <w:proofErr w:type="spellStart"/>
      <w:r>
        <w:t>prijatelja</w:t>
      </w:r>
      <w:proofErr w:type="spellEnd"/>
      <w:r>
        <w:t xml:space="preserve"> </w:t>
      </w:r>
      <w:proofErr w:type="spellStart"/>
      <w:r>
        <w:t>koga</w:t>
      </w:r>
      <w:proofErr w:type="spellEnd"/>
      <w:r>
        <w:t xml:space="preserve"> je </w:t>
      </w:r>
      <w:proofErr w:type="spellStart"/>
      <w:r>
        <w:t>kliknuo</w:t>
      </w:r>
      <w:proofErr w:type="spellEnd"/>
      <w:r w:rsidR="62D24C13">
        <w:t xml:space="preserve">. U </w:t>
      </w:r>
      <w:proofErr w:type="spellStart"/>
      <w:r w:rsidR="62D24C13">
        <w:t>listi</w:t>
      </w:r>
      <w:proofErr w:type="spellEnd"/>
      <w:r w:rsidR="62D24C13">
        <w:t xml:space="preserve"> </w:t>
      </w:r>
      <w:proofErr w:type="spellStart"/>
      <w:r w:rsidR="62D24C13">
        <w:t>prijatelja</w:t>
      </w:r>
      <w:proofErr w:type="spellEnd"/>
      <w:r w:rsidR="62D24C13">
        <w:t xml:space="preserve"> </w:t>
      </w:r>
      <w:proofErr w:type="spellStart"/>
      <w:r w:rsidR="62D24C13">
        <w:t>su</w:t>
      </w:r>
      <w:proofErr w:type="spellEnd"/>
      <w:r w:rsidR="62D24C13">
        <w:t xml:space="preserve"> </w:t>
      </w:r>
      <w:proofErr w:type="spellStart"/>
      <w:r w:rsidR="62D24C13">
        <w:t>samo</w:t>
      </w:r>
      <w:proofErr w:type="spellEnd"/>
      <w:r w:rsidR="62D24C13">
        <w:t xml:space="preserve"> </w:t>
      </w:r>
      <w:proofErr w:type="spellStart"/>
      <w:r w:rsidR="62D24C13">
        <w:t>prijatelji</w:t>
      </w:r>
      <w:proofErr w:type="spellEnd"/>
      <w:r w:rsidR="62D24C13">
        <w:t xml:space="preserve"> </w:t>
      </w:r>
      <w:proofErr w:type="spellStart"/>
      <w:r w:rsidR="62D24C13">
        <w:t>prijavljenog</w:t>
      </w:r>
      <w:proofErr w:type="spellEnd"/>
      <w:r w:rsidR="62D24C13">
        <w:t xml:space="preserve"> </w:t>
      </w:r>
      <w:proofErr w:type="spellStart"/>
      <w:r w:rsidR="62D24C13">
        <w:t>korisnika</w:t>
      </w:r>
      <w:proofErr w:type="spellEnd"/>
      <w:r w:rsidR="62D24C13">
        <w:t xml:space="preserve"> koji </w:t>
      </w:r>
      <w:proofErr w:type="spellStart"/>
      <w:r w:rsidR="62D24C13">
        <w:t>nisu</w:t>
      </w:r>
      <w:proofErr w:type="spellEnd"/>
      <w:r w:rsidR="62D24C13">
        <w:t xml:space="preserve"> </w:t>
      </w:r>
      <w:proofErr w:type="spellStart"/>
      <w:r w:rsidR="62D24C13">
        <w:t>prijatelji</w:t>
      </w:r>
      <w:proofErr w:type="spellEnd"/>
      <w:r w:rsidR="62D24C13">
        <w:t xml:space="preserve"> </w:t>
      </w:r>
      <w:proofErr w:type="spellStart"/>
      <w:r w:rsidR="62D24C13">
        <w:t>kliknutog</w:t>
      </w:r>
      <w:proofErr w:type="spellEnd"/>
      <w:r w:rsidR="62D24C13">
        <w:t xml:space="preserve"> </w:t>
      </w:r>
      <w:proofErr w:type="spellStart"/>
      <w:r w:rsidR="62D24C13">
        <w:t>korisnika</w:t>
      </w:r>
      <w:proofErr w:type="spellEnd"/>
      <w:r w:rsidR="62D24C13">
        <w:t>.</w:t>
      </w:r>
    </w:p>
    <w:p w14:paraId="68140AE2" w14:textId="68F5DF1E" w:rsidR="62D24C13" w:rsidRDefault="62D24C13" w:rsidP="003E5F1B">
      <w:pPr>
        <w:jc w:val="center"/>
      </w:pPr>
      <w:r>
        <w:rPr>
          <w:noProof/>
        </w:rPr>
        <w:lastRenderedPageBreak/>
        <w:drawing>
          <wp:inline distT="0" distB="0" distL="0" distR="0" wp14:anchorId="49E03D1D" wp14:editId="08757F62">
            <wp:extent cx="4524375" cy="4572000"/>
            <wp:effectExtent l="0" t="0" r="0" b="0"/>
            <wp:docPr id="79109950" name="Picture 79109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AAC5" w14:textId="68B7F9B2" w:rsidR="003E5F1B" w:rsidRDefault="003E5F1B" w:rsidP="003E5F1B">
      <w:pPr>
        <w:jc w:val="center"/>
      </w:pPr>
      <w:proofErr w:type="spellStart"/>
      <w:r>
        <w:t>Slika</w:t>
      </w:r>
      <w:proofErr w:type="spellEnd"/>
      <w:r>
        <w:t xml:space="preserve"> 19 – </w:t>
      </w:r>
      <w:proofErr w:type="spellStart"/>
      <w:r>
        <w:t>Izabir</w:t>
      </w:r>
      <w:proofErr w:type="spellEnd"/>
      <w:r>
        <w:t xml:space="preserve"> </w:t>
      </w:r>
      <w:proofErr w:type="spellStart"/>
      <w:r>
        <w:t>prijatelja</w:t>
      </w:r>
      <w:proofErr w:type="spellEnd"/>
      <w:r>
        <w:t xml:space="preserve"> za </w:t>
      </w:r>
      <w:proofErr w:type="spellStart"/>
      <w:r>
        <w:t>deljenje</w:t>
      </w:r>
      <w:proofErr w:type="spellEnd"/>
      <w:r>
        <w:t xml:space="preserve"> </w:t>
      </w:r>
      <w:proofErr w:type="spellStart"/>
      <w:r>
        <w:t>lokacije</w:t>
      </w:r>
      <w:proofErr w:type="spellEnd"/>
    </w:p>
    <w:p w14:paraId="11F19CE8" w14:textId="2FB6A5AD" w:rsidR="3296A11C" w:rsidRDefault="3296A11C" w:rsidP="3296A11C"/>
    <w:p w14:paraId="59244B14" w14:textId="5199EFF2" w:rsidR="4A1D94BD" w:rsidRDefault="4A1D94BD" w:rsidP="3296A11C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prijatelj</w:t>
      </w:r>
      <w:proofErr w:type="spellEnd"/>
      <w:r w:rsidR="5992BE08">
        <w:t xml:space="preserve"> </w:t>
      </w:r>
      <w:proofErr w:type="spellStart"/>
      <w:r w:rsidR="5992BE08">
        <w:t>prijvaljenog</w:t>
      </w:r>
      <w:proofErr w:type="spellEnd"/>
      <w:r w:rsidR="5992BE08">
        <w:t xml:space="preserve"> </w:t>
      </w:r>
      <w:proofErr w:type="spellStart"/>
      <w:r w:rsidR="5992BE08">
        <w:t>korisnika</w:t>
      </w:r>
      <w:proofErr w:type="spellEnd"/>
      <w:r>
        <w:t xml:space="preserve">, </w:t>
      </w:r>
      <w:proofErr w:type="spellStart"/>
      <w:r>
        <w:t>otvara</w:t>
      </w:r>
      <w:proofErr w:type="spellEnd"/>
      <w:r>
        <w:t xml:space="preserve"> se </w:t>
      </w:r>
      <w:proofErr w:type="spellStart"/>
      <w:r>
        <w:t>prozor</w:t>
      </w:r>
      <w:proofErr w:type="spellEnd"/>
      <w:r>
        <w:t xml:space="preserve"> koji 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za </w:t>
      </w:r>
      <w:proofErr w:type="spellStart"/>
      <w:r>
        <w:t>prijateljstvo</w:t>
      </w:r>
      <w:proofErr w:type="spellEnd"/>
      <w:r w:rsidR="1D7E2038">
        <w:t xml:space="preserve">. </w:t>
      </w:r>
      <w:proofErr w:type="spellStart"/>
      <w:r w:rsidR="1D7E2038">
        <w:t>Takođe</w:t>
      </w:r>
      <w:proofErr w:type="spellEnd"/>
      <w:r w:rsidR="1D7E2038">
        <w:t xml:space="preserve"> je </w:t>
      </w:r>
      <w:proofErr w:type="spellStart"/>
      <w:r w:rsidR="1D7E2038">
        <w:t>moguće</w:t>
      </w:r>
      <w:proofErr w:type="spellEnd"/>
      <w:r w:rsidR="1D7E2038">
        <w:t xml:space="preserve"> </w:t>
      </w:r>
      <w:proofErr w:type="spellStart"/>
      <w:r w:rsidR="1D7E2038">
        <w:t>opozvati</w:t>
      </w:r>
      <w:proofErr w:type="spellEnd"/>
      <w:r w:rsidR="1D7E2038">
        <w:t xml:space="preserve"> </w:t>
      </w:r>
      <w:proofErr w:type="spellStart"/>
      <w:r w:rsidR="1D7E2038">
        <w:t>poslati</w:t>
      </w:r>
      <w:proofErr w:type="spellEnd"/>
      <w:r w:rsidR="1D7E2038">
        <w:t xml:space="preserve"> </w:t>
      </w:r>
      <w:proofErr w:type="spellStart"/>
      <w:r w:rsidR="1D7E2038">
        <w:t>zahtev</w:t>
      </w:r>
      <w:proofErr w:type="spellEnd"/>
      <w:r w:rsidR="1D7E2038">
        <w:t xml:space="preserve">. </w:t>
      </w:r>
    </w:p>
    <w:p w14:paraId="16F5AFED" w14:textId="2C63523A" w:rsidR="009A4C4C" w:rsidRPr="00A329BD" w:rsidRDefault="1D7E2038" w:rsidP="00A329BD">
      <w:pPr>
        <w:jc w:val="center"/>
      </w:pPr>
      <w:r>
        <w:rPr>
          <w:noProof/>
        </w:rPr>
        <w:lastRenderedPageBreak/>
        <w:drawing>
          <wp:inline distT="0" distB="0" distL="0" distR="0" wp14:anchorId="05C5E353" wp14:editId="16DD6423">
            <wp:extent cx="2702163" cy="3562350"/>
            <wp:effectExtent l="0" t="0" r="0" b="0"/>
            <wp:docPr id="2046446332" name="Picture 2046446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163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55FCEE">
        <w:rPr>
          <w:noProof/>
        </w:rPr>
        <w:drawing>
          <wp:inline distT="0" distB="0" distL="0" distR="0" wp14:anchorId="3E655538" wp14:editId="45D0F15F">
            <wp:extent cx="2562225" cy="3535714"/>
            <wp:effectExtent l="0" t="0" r="0" b="0"/>
            <wp:docPr id="256199917" name="Picture 256199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5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D18A" w14:textId="00A57B9D" w:rsidR="009A4C4C" w:rsidRPr="008A3044" w:rsidRDefault="007C0BC1" w:rsidP="007C0BC1">
      <w:pPr>
        <w:rPr>
          <w:lang w:val="sr-Latn-CS"/>
        </w:rPr>
      </w:pPr>
      <w:r>
        <w:rPr>
          <w:lang w:val="sr-Latn-CS"/>
        </w:rPr>
        <w:t xml:space="preserve"> </w:t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  <w:t xml:space="preserve">        Slika </w:t>
      </w:r>
      <w:r w:rsidR="00A329BD">
        <w:rPr>
          <w:lang w:val="sr-Latn-CS"/>
        </w:rPr>
        <w:t>20</w:t>
      </w:r>
      <w:r>
        <w:rPr>
          <w:lang w:val="sr-Latn-CS"/>
        </w:rPr>
        <w:t xml:space="preserve"> – </w:t>
      </w:r>
      <w:r w:rsidR="00A329BD">
        <w:rPr>
          <w:lang w:val="sr-Latn-CS"/>
        </w:rPr>
        <w:t>Slanje i opozivanje zahteva za prijateljstvo</w:t>
      </w:r>
    </w:p>
    <w:p w14:paraId="1EF58F0D" w14:textId="77777777" w:rsidR="008A3044" w:rsidRPr="00400665" w:rsidRDefault="008A3044" w:rsidP="008A3044">
      <w:pPr>
        <w:rPr>
          <w:lang w:val="sr-Latn-CS"/>
        </w:rPr>
      </w:pPr>
    </w:p>
    <w:p w14:paraId="4D7D991F" w14:textId="77777777" w:rsidR="002439C6" w:rsidRDefault="002439C6" w:rsidP="002439C6">
      <w:pPr>
        <w:rPr>
          <w:lang w:val="sr-Latn-CS"/>
        </w:rPr>
      </w:pPr>
    </w:p>
    <w:p w14:paraId="66682B54" w14:textId="0A8F708A" w:rsidR="002439C6" w:rsidRDefault="2EC21E5C" w:rsidP="3296A11C">
      <w:pPr>
        <w:pStyle w:val="Heading1"/>
        <w:numPr>
          <w:ilvl w:val="0"/>
          <w:numId w:val="0"/>
        </w:numPr>
        <w:rPr>
          <w:lang w:val="sr-Latn-CS"/>
        </w:rPr>
      </w:pPr>
      <w:r w:rsidRPr="3296A11C">
        <w:rPr>
          <w:lang w:val="sr-Latn-CS"/>
        </w:rPr>
        <w:t xml:space="preserve">4.11 </w:t>
      </w:r>
      <w:r w:rsidR="74903A3D" w:rsidRPr="3296A11C">
        <w:rPr>
          <w:lang w:val="sr-Latn-CS"/>
        </w:rPr>
        <w:t xml:space="preserve">Pristup </w:t>
      </w:r>
      <w:r w:rsidR="1DD67289" w:rsidRPr="3296A11C">
        <w:rPr>
          <w:lang w:val="sr-Latn-CS"/>
        </w:rPr>
        <w:t>chatu</w:t>
      </w:r>
    </w:p>
    <w:p w14:paraId="45531307" w14:textId="2C5CB417" w:rsidR="003131CB" w:rsidRDefault="003131CB" w:rsidP="003131CB">
      <w:pPr>
        <w:rPr>
          <w:lang w:val="sr-Latn-CS"/>
        </w:rPr>
      </w:pPr>
    </w:p>
    <w:p w14:paraId="0E5F7885" w14:textId="750F9D26" w:rsidR="74903A3D" w:rsidRDefault="74903A3D" w:rsidP="3296A11C">
      <w:pPr>
        <w:rPr>
          <w:lang w:val="sr-Latn-CS"/>
        </w:rPr>
      </w:pPr>
      <w:r w:rsidRPr="3296A11C">
        <w:rPr>
          <w:lang w:val="sr-Latn-CS"/>
        </w:rPr>
        <w:t>Korisnik ima pristup chat</w:t>
      </w:r>
      <w:r w:rsidR="767A13AD" w:rsidRPr="3296A11C">
        <w:rPr>
          <w:lang w:val="sr-Latn-CS"/>
        </w:rPr>
        <w:t xml:space="preserve">u </w:t>
      </w:r>
      <w:r w:rsidRPr="3296A11C">
        <w:rPr>
          <w:lang w:val="sr-Latn-CS"/>
        </w:rPr>
        <w:t xml:space="preserve">tako da može da šalje poruke sa svojim prijateljima, kao i grupni chat za slanje poruka </w:t>
      </w:r>
      <w:r w:rsidR="538B829E" w:rsidRPr="3296A11C">
        <w:rPr>
          <w:lang w:val="sr-Latn-CS"/>
        </w:rPr>
        <w:t>sa svim korisnicima iz grupe.</w:t>
      </w:r>
      <w:r w:rsidR="722BE3B2" w:rsidRPr="3296A11C">
        <w:rPr>
          <w:lang w:val="sr-Latn-CS"/>
        </w:rPr>
        <w:t xml:space="preserve"> Na levom kraju UI-a nalaze se četovi sa prijateljima, kao i grupe gde korisnik može da učestvuje. Klikom na dugme chat na nekom od četova </w:t>
      </w:r>
      <w:r w:rsidR="5CC61D0B" w:rsidRPr="3296A11C">
        <w:rPr>
          <w:lang w:val="sr-Latn-CS"/>
        </w:rPr>
        <w:t>ulazi se u selektovani room. U svakom od četova korisnik ima mogućnost slanja poruke kao i prijem istih od strane drugih korisnika. Unosom teksta poruke i klikom na dugme Send korisnik šalje poruku drugim korisnicima</w:t>
      </w:r>
      <w:r w:rsidR="2D966125" w:rsidRPr="3296A11C">
        <w:rPr>
          <w:lang w:val="sr-Latn-CS"/>
        </w:rPr>
        <w:t>.</w:t>
      </w:r>
    </w:p>
    <w:p w14:paraId="72C3325A" w14:textId="226DD690" w:rsidR="722BE3B2" w:rsidRDefault="722BE3B2" w:rsidP="00A329BD">
      <w:pPr>
        <w:jc w:val="center"/>
      </w:pPr>
      <w:r>
        <w:rPr>
          <w:noProof/>
        </w:rPr>
        <w:drawing>
          <wp:inline distT="0" distB="0" distL="0" distR="0" wp14:anchorId="3F8696E9" wp14:editId="4FFAAE17">
            <wp:extent cx="4572000" cy="2238375"/>
            <wp:effectExtent l="0" t="0" r="0" b="0"/>
            <wp:docPr id="1303961871" name="Picture 130396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362" w14:textId="3ED497CD" w:rsidR="00A329BD" w:rsidRDefault="00A329BD" w:rsidP="00A329BD">
      <w:pPr>
        <w:jc w:val="center"/>
      </w:pPr>
      <w:proofErr w:type="spellStart"/>
      <w:r>
        <w:t>Slika</w:t>
      </w:r>
      <w:proofErr w:type="spellEnd"/>
      <w:r>
        <w:t xml:space="preserve"> 21 – </w:t>
      </w:r>
      <w:proofErr w:type="spellStart"/>
      <w:r>
        <w:t>Pregled</w:t>
      </w:r>
      <w:proofErr w:type="spellEnd"/>
      <w:r>
        <w:t xml:space="preserve"> chat </w:t>
      </w:r>
      <w:proofErr w:type="spellStart"/>
      <w:r>
        <w:t>prozora</w:t>
      </w:r>
      <w:proofErr w:type="spellEnd"/>
    </w:p>
    <w:p w14:paraId="6DC10EF7" w14:textId="77777777" w:rsidR="00564143" w:rsidRDefault="00564143" w:rsidP="003131CB">
      <w:pPr>
        <w:rPr>
          <w:lang w:val="sr-Latn-CS"/>
        </w:rPr>
      </w:pPr>
    </w:p>
    <w:p w14:paraId="70F7AE89" w14:textId="4630EA42" w:rsidR="00564143" w:rsidRPr="003131CB" w:rsidRDefault="00564143" w:rsidP="00A329BD">
      <w:pPr>
        <w:rPr>
          <w:lang w:val="sr-Latn-CS"/>
        </w:rPr>
      </w:pPr>
    </w:p>
    <w:p w14:paraId="68EFA997" w14:textId="2FE4C200" w:rsidR="002439C6" w:rsidRDefault="002439C6" w:rsidP="002439C6">
      <w:pPr>
        <w:rPr>
          <w:lang w:val="sr-Latn-CS"/>
        </w:rPr>
      </w:pPr>
    </w:p>
    <w:p w14:paraId="1A7A4649" w14:textId="0A72F43F" w:rsidR="79A155D1" w:rsidRDefault="79A155D1" w:rsidP="3296A11C">
      <w:pPr>
        <w:pStyle w:val="Heading2"/>
        <w:ind w:left="0"/>
      </w:pPr>
      <w:r w:rsidRPr="3296A11C">
        <w:rPr>
          <w:lang w:val="sr-Latn-CS"/>
        </w:rPr>
        <w:t>Pristup grupi</w:t>
      </w:r>
    </w:p>
    <w:p w14:paraId="284AE7FD" w14:textId="1AE29C6B" w:rsidR="000F290B" w:rsidRDefault="000F290B" w:rsidP="000F290B">
      <w:pPr>
        <w:rPr>
          <w:lang w:val="sr-Latn-CS"/>
        </w:rPr>
      </w:pPr>
    </w:p>
    <w:p w14:paraId="12AF3F42" w14:textId="442AA395" w:rsidR="79A155D1" w:rsidRDefault="79A155D1" w:rsidP="3296A11C">
      <w:pPr>
        <w:rPr>
          <w:lang w:val="sr-Latn-CS"/>
        </w:rPr>
      </w:pPr>
      <w:r w:rsidRPr="3296A11C">
        <w:rPr>
          <w:lang w:val="sr-Latn-CS"/>
        </w:rPr>
        <w:t xml:space="preserve">Korisnik ima pristup </w:t>
      </w:r>
      <w:r w:rsidR="63DB0176" w:rsidRPr="3296A11C">
        <w:rPr>
          <w:lang w:val="sr-Latn-CS"/>
        </w:rPr>
        <w:t xml:space="preserve">profilu grupe. Na osnovu toga da li je administrator, član ili </w:t>
      </w:r>
      <w:r w:rsidR="5D2E7580" w:rsidRPr="3296A11C">
        <w:rPr>
          <w:lang w:val="sr-Latn-CS"/>
        </w:rPr>
        <w:t>nije član, ima pristup ra</w:t>
      </w:r>
      <w:r w:rsidR="78D0273D" w:rsidRPr="3296A11C">
        <w:rPr>
          <w:lang w:val="sr-Latn-CS"/>
        </w:rPr>
        <w:t>z</w:t>
      </w:r>
      <w:r w:rsidR="5D2E7580" w:rsidRPr="3296A11C">
        <w:rPr>
          <w:lang w:val="sr-Latn-CS"/>
        </w:rPr>
        <w:t xml:space="preserve">ličitim informacijama na </w:t>
      </w:r>
      <w:r w:rsidR="7868674F" w:rsidRPr="3296A11C">
        <w:rPr>
          <w:lang w:val="sr-Latn-CS"/>
        </w:rPr>
        <w:t>grupi</w:t>
      </w:r>
      <w:r w:rsidR="5D2E7580" w:rsidRPr="3296A11C">
        <w:rPr>
          <w:lang w:val="sr-Latn-CS"/>
        </w:rPr>
        <w:t xml:space="preserve">. </w:t>
      </w:r>
      <w:r w:rsidR="00A329BD">
        <w:rPr>
          <w:lang w:val="sr-Latn-CS"/>
        </w:rPr>
        <w:t>Admin grupe ima najveći broj mogunosti, može da šalje pozive za pristup grupi drugim članovima, da uključuje, isključuje i menja kod za samostalni pristup grupi. Može da vidi sve članove grupe i da ih izbaci iz grupe. Član grupe vidi ime grupe, sliku, kod za pristup i članove grupe. Dok korisnik koji nije član grupe vidi samo ime i sliku grupe.</w:t>
      </w:r>
    </w:p>
    <w:p w14:paraId="4D8511D2" w14:textId="77777777" w:rsidR="000C6B6E" w:rsidRDefault="000C6B6E" w:rsidP="000F290B">
      <w:pPr>
        <w:rPr>
          <w:lang w:val="sr-Latn-CS"/>
        </w:rPr>
      </w:pPr>
    </w:p>
    <w:p w14:paraId="25CF73F2" w14:textId="229FC79C" w:rsidR="00F14CAC" w:rsidRDefault="00A329BD" w:rsidP="00F14CAC">
      <w:pPr>
        <w:jc w:val="center"/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069C4B7C" wp14:editId="0C257D4B">
            <wp:extent cx="5943600" cy="6545580"/>
            <wp:effectExtent l="0" t="0" r="0" b="7620"/>
            <wp:docPr id="915648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7D3BC" w14:textId="38EE115D" w:rsidR="00A329BD" w:rsidRDefault="00A329BD" w:rsidP="00A329BD">
      <w:pPr>
        <w:jc w:val="center"/>
        <w:rPr>
          <w:lang w:val="sr-Latn-CS"/>
        </w:rPr>
      </w:pPr>
      <w:r>
        <w:rPr>
          <w:lang w:val="sr-Latn-CS"/>
        </w:rPr>
        <w:t>Slika 22 – Pregled grupe</w:t>
      </w:r>
    </w:p>
    <w:p w14:paraId="7141BDF0" w14:textId="0FC06C0E" w:rsidR="00F14CAC" w:rsidRDefault="00F14CAC" w:rsidP="00A329BD">
      <w:pPr>
        <w:jc w:val="center"/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0350B3E8" wp14:editId="68B2003F">
            <wp:extent cx="5935980" cy="5577840"/>
            <wp:effectExtent l="0" t="0" r="7620" b="3810"/>
            <wp:docPr id="5745329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B9C1" w14:textId="79ED6D44" w:rsidR="00F14CAC" w:rsidRPr="00A329BD" w:rsidRDefault="00F14CAC" w:rsidP="00A329BD">
      <w:pPr>
        <w:jc w:val="center"/>
        <w:rPr>
          <w:lang w:val="sr-Latn-CS"/>
        </w:rPr>
      </w:pPr>
      <w:r>
        <w:rPr>
          <w:lang w:val="sr-Latn-CS"/>
        </w:rPr>
        <w:t>Slike 23 – Upravljanje članovima grupe</w:t>
      </w:r>
    </w:p>
    <w:p w14:paraId="3D83B74D" w14:textId="77777777" w:rsidR="00E462C6" w:rsidRPr="00E462C6" w:rsidRDefault="00E462C6" w:rsidP="00E462C6">
      <w:pPr>
        <w:rPr>
          <w:lang w:val="sr-Latn-CS"/>
        </w:rPr>
      </w:pPr>
    </w:p>
    <w:p w14:paraId="011BDF6A" w14:textId="77777777" w:rsidR="00B33EF8" w:rsidRDefault="00000000" w:rsidP="00B33EF8">
      <w:pPr>
        <w:pStyle w:val="Heading1"/>
        <w:ind w:left="0" w:firstLine="0"/>
        <w:rPr>
          <w:lang w:val="sr-Latn-CS"/>
        </w:rPr>
      </w:pPr>
      <w:r w:rsidRPr="3296A11C">
        <w:rPr>
          <w:lang w:val="sr-Latn-CS"/>
        </w:rPr>
        <w:t xml:space="preserve">Mogućnosti </w:t>
      </w:r>
      <w:r w:rsidR="00387A99" w:rsidRPr="3296A11C">
        <w:rPr>
          <w:lang w:val="sr-Latn-CS"/>
        </w:rPr>
        <w:t>administratora</w:t>
      </w:r>
    </w:p>
    <w:p w14:paraId="2556A234" w14:textId="77777777" w:rsidR="002F3A4A" w:rsidRDefault="002F3A4A" w:rsidP="002F3A4A">
      <w:pPr>
        <w:rPr>
          <w:lang w:val="sr-Latn-CS"/>
        </w:rPr>
      </w:pPr>
    </w:p>
    <w:p w14:paraId="07995D51" w14:textId="77777777" w:rsidR="002F3A4A" w:rsidRPr="002F3A4A" w:rsidRDefault="00000000" w:rsidP="002F3A4A">
      <w:pPr>
        <w:rPr>
          <w:lang w:val="sr-Latn-CS"/>
        </w:rPr>
      </w:pPr>
      <w:r>
        <w:rPr>
          <w:lang w:val="sr-Latn-CS"/>
        </w:rPr>
        <w:t>Admin</w:t>
      </w:r>
      <w:r w:rsidR="00387A99">
        <w:rPr>
          <w:lang w:val="sr-Latn-CS"/>
        </w:rPr>
        <w:t>istrator</w:t>
      </w:r>
      <w:r>
        <w:rPr>
          <w:lang w:val="sr-Latn-CS"/>
        </w:rPr>
        <w:t xml:space="preserve"> je posebna vrsta korisnika. On ima privilegije za upravljanje</w:t>
      </w:r>
      <w:r w:rsidR="00902471">
        <w:rPr>
          <w:lang w:val="sr-Latn-CS"/>
        </w:rPr>
        <w:t xml:space="preserve"> planinarskim</w:t>
      </w:r>
      <w:r>
        <w:rPr>
          <w:lang w:val="sr-Latn-CS"/>
        </w:rPr>
        <w:t xml:space="preserve"> </w:t>
      </w:r>
      <w:r w:rsidR="00902471">
        <w:rPr>
          <w:lang w:val="sr-Latn-CS"/>
        </w:rPr>
        <w:t>društvima, događajima i lokacijama.</w:t>
      </w:r>
    </w:p>
    <w:p w14:paraId="219DA2CA" w14:textId="77777777" w:rsidR="00B33EF8" w:rsidRPr="002F3A4A" w:rsidRDefault="00B33EF8" w:rsidP="00B33EF8">
      <w:pPr>
        <w:rPr>
          <w:lang w:val="sr-Latn-CS"/>
        </w:rPr>
      </w:pPr>
    </w:p>
    <w:p w14:paraId="127D18AC" w14:textId="40D3509C" w:rsidR="3296A11C" w:rsidRDefault="3296A11C" w:rsidP="3296A11C">
      <w:pPr>
        <w:rPr>
          <w:lang w:val="sr-Latn-CS"/>
        </w:rPr>
      </w:pPr>
    </w:p>
    <w:p w14:paraId="3F3B5FD1" w14:textId="7123803C" w:rsidR="11DF45F0" w:rsidRDefault="11DF45F0" w:rsidP="3296A11C">
      <w:pPr>
        <w:pStyle w:val="Heading2"/>
        <w:ind w:left="0" w:firstLine="0"/>
        <w:rPr>
          <w:lang w:val="sr-Latn-CS"/>
        </w:rPr>
      </w:pPr>
      <w:r w:rsidRPr="3296A11C">
        <w:rPr>
          <w:lang w:val="sr-Latn-CS"/>
        </w:rPr>
        <w:t>Pregled reportova</w:t>
      </w:r>
    </w:p>
    <w:p w14:paraId="242620B4" w14:textId="6E15E8F6" w:rsidR="11DF45F0" w:rsidRDefault="11DF45F0" w:rsidP="3296A11C">
      <w:pPr>
        <w:rPr>
          <w:lang w:val="sr-Latn-CS"/>
        </w:rPr>
      </w:pPr>
      <w:r w:rsidRPr="3296A11C">
        <w:rPr>
          <w:lang w:val="sr-Latn-CS"/>
        </w:rPr>
        <w:t>Administrator ima mogućnost pregleda reportova prosleđenih njemu, kao i prihvatanja i odbijanja istih. Klikom na oktagon sa uzvičnikom u sebi u gornjem desnom uglu administratoru se otvara lista reportova koje može prihvatiti ili odbiti.</w:t>
      </w:r>
    </w:p>
    <w:p w14:paraId="51FD8CD7" w14:textId="5B069FCD" w:rsidR="11DF45F0" w:rsidRDefault="11DF45F0" w:rsidP="00F14CAC">
      <w:pPr>
        <w:jc w:val="center"/>
      </w:pPr>
      <w:r>
        <w:rPr>
          <w:noProof/>
        </w:rPr>
        <w:lastRenderedPageBreak/>
        <w:drawing>
          <wp:inline distT="0" distB="0" distL="0" distR="0" wp14:anchorId="63AF5E69" wp14:editId="18905063">
            <wp:extent cx="4572000" cy="2228850"/>
            <wp:effectExtent l="0" t="0" r="0" b="0"/>
            <wp:docPr id="522299016" name="Picture 522299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6E58" w14:textId="7F1C9F90" w:rsidR="00F14CAC" w:rsidRDefault="00F14CAC" w:rsidP="00F14CAC">
      <w:pPr>
        <w:jc w:val="center"/>
      </w:pPr>
      <w:proofErr w:type="spellStart"/>
      <w:r>
        <w:t>Slika</w:t>
      </w:r>
      <w:proofErr w:type="spellEnd"/>
      <w:r>
        <w:t xml:space="preserve"> 24 – </w:t>
      </w:r>
      <w:proofErr w:type="spellStart"/>
      <w:r>
        <w:t>Pregled</w:t>
      </w:r>
      <w:proofErr w:type="spellEnd"/>
      <w:r>
        <w:t xml:space="preserve"> report-ova</w:t>
      </w:r>
    </w:p>
    <w:p w14:paraId="2E911473" w14:textId="4E07EA3E" w:rsidR="3296A11C" w:rsidRDefault="3296A11C" w:rsidP="3296A11C"/>
    <w:p w14:paraId="4336653F" w14:textId="72912122" w:rsidR="3296A11C" w:rsidRDefault="3296A11C" w:rsidP="3296A11C"/>
    <w:p w14:paraId="0979298D" w14:textId="644CF034" w:rsidR="11DF45F0" w:rsidRDefault="11DF45F0" w:rsidP="3296A11C">
      <w:r>
        <w:t xml:space="preserve">U </w:t>
      </w:r>
      <w:proofErr w:type="spellStart"/>
      <w:r>
        <w:t>dialogu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reportovima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reportova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odgovoriti</w:t>
      </w:r>
      <w:proofErr w:type="spellEnd"/>
      <w:r>
        <w:t xml:space="preserve"> </w:t>
      </w:r>
      <w:proofErr w:type="spellStart"/>
      <w:r>
        <w:t>banovanjem</w:t>
      </w:r>
      <w:proofErr w:type="spellEnd"/>
      <w:r>
        <w:t xml:space="preserve"> </w:t>
      </w:r>
      <w:proofErr w:type="spellStart"/>
      <w:r>
        <w:t>reportovanog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odbijanjem</w:t>
      </w:r>
      <w:proofErr w:type="spellEnd"/>
      <w:r>
        <w:t xml:space="preserve"> </w:t>
      </w:r>
      <w:proofErr w:type="spellStart"/>
      <w:r>
        <w:t>reporta</w:t>
      </w:r>
      <w:proofErr w:type="spellEnd"/>
      <w:r>
        <w:t xml:space="preserve">.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klika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“</w:t>
      </w:r>
      <w:proofErr w:type="spellStart"/>
      <w:r>
        <w:t>Banuj</w:t>
      </w:r>
      <w:proofErr w:type="spellEnd"/>
      <w:r>
        <w:t xml:space="preserve">” se </w:t>
      </w:r>
      <w:proofErr w:type="spellStart"/>
      <w:r>
        <w:t>suspenduje</w:t>
      </w:r>
      <w:proofErr w:type="spellEnd"/>
      <w:r>
        <w:t xml:space="preserve"> </w:t>
      </w:r>
      <w:proofErr w:type="spellStart"/>
      <w:r>
        <w:t>reportovan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određeni</w:t>
      </w:r>
      <w:proofErr w:type="spellEnd"/>
      <w:r>
        <w:t xml:space="preserve"> period.</w:t>
      </w:r>
    </w:p>
    <w:p w14:paraId="2740A110" w14:textId="5EA95A0C" w:rsidR="3296A11C" w:rsidRDefault="3296A11C" w:rsidP="3296A11C"/>
    <w:p w14:paraId="51FC594F" w14:textId="68E15411" w:rsidR="11DF45F0" w:rsidRDefault="11DF45F0" w:rsidP="00F14CAC">
      <w:pPr>
        <w:jc w:val="center"/>
      </w:pPr>
      <w:r>
        <w:rPr>
          <w:noProof/>
        </w:rPr>
        <w:drawing>
          <wp:inline distT="0" distB="0" distL="0" distR="0" wp14:anchorId="477B8509" wp14:editId="46D9F0F2">
            <wp:extent cx="4572000" cy="4229100"/>
            <wp:effectExtent l="0" t="0" r="0" b="0"/>
            <wp:docPr id="289795136" name="Picture 28979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A9CA" w14:textId="55A391C9" w:rsidR="00F14CAC" w:rsidRDefault="00F14CAC" w:rsidP="00F14CAC">
      <w:pPr>
        <w:jc w:val="center"/>
      </w:pPr>
      <w:proofErr w:type="spellStart"/>
      <w:r>
        <w:t>Slika</w:t>
      </w:r>
      <w:proofErr w:type="spellEnd"/>
      <w:r>
        <w:t xml:space="preserve"> 25 – </w:t>
      </w:r>
      <w:proofErr w:type="spellStart"/>
      <w:r>
        <w:t>Upravljanje</w:t>
      </w:r>
      <w:proofErr w:type="spellEnd"/>
      <w:r>
        <w:t xml:space="preserve"> report-</w:t>
      </w:r>
      <w:proofErr w:type="spellStart"/>
      <w:r>
        <w:t>ovima</w:t>
      </w:r>
      <w:proofErr w:type="spellEnd"/>
    </w:p>
    <w:p w14:paraId="3B21B35D" w14:textId="792BE1B5" w:rsidR="3296A11C" w:rsidRDefault="3296A11C" w:rsidP="3296A11C">
      <w:pPr>
        <w:rPr>
          <w:lang w:val="sr-Latn-CS"/>
        </w:rPr>
      </w:pPr>
    </w:p>
    <w:p w14:paraId="2F22BF9D" w14:textId="102A9F88" w:rsidR="3296A11C" w:rsidRDefault="3296A11C" w:rsidP="3296A11C">
      <w:pPr>
        <w:rPr>
          <w:lang w:val="sr-Latn-CS"/>
        </w:rPr>
      </w:pPr>
    </w:p>
    <w:p w14:paraId="61045783" w14:textId="77777777" w:rsidR="000602FE" w:rsidRPr="00387A99" w:rsidRDefault="000602FE" w:rsidP="00387A99">
      <w:pPr>
        <w:rPr>
          <w:lang w:val="sr-Latn-CS"/>
        </w:rPr>
      </w:pPr>
    </w:p>
    <w:sectPr w:rsidR="000602FE" w:rsidRPr="00387A99">
      <w:headerReference w:type="default" r:id="rId41"/>
      <w:footerReference w:type="default" r:id="rId42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36675" w14:textId="77777777" w:rsidR="00681D1F" w:rsidRDefault="00681D1F">
      <w:pPr>
        <w:spacing w:line="240" w:lineRule="auto"/>
      </w:pPr>
      <w:r>
        <w:separator/>
      </w:r>
    </w:p>
  </w:endnote>
  <w:endnote w:type="continuationSeparator" w:id="0">
    <w:p w14:paraId="46DF0291" w14:textId="77777777" w:rsidR="00681D1F" w:rsidRDefault="00681D1F">
      <w:pPr>
        <w:spacing w:line="240" w:lineRule="auto"/>
      </w:pPr>
      <w:r>
        <w:continuationSeparator/>
      </w:r>
    </w:p>
  </w:endnote>
  <w:endnote w:type="continuationNotice" w:id="1">
    <w:p w14:paraId="5F99F6DE" w14:textId="77777777" w:rsidR="00681D1F" w:rsidRDefault="00681D1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5D01BF" w14:paraId="34FD9361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4D44A62" w14:textId="77777777"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F364AB3" w14:textId="77777777" w:rsidR="008B62B5" w:rsidRDefault="0090233E">
          <w:pPr>
            <w:jc w:val="center"/>
          </w:pPr>
          <w:r w:rsidRPr="00B73BC6">
            <w:rPr>
              <w:rFonts w:ascii="Symbol" w:eastAsia="Symbol" w:hAnsi="Symbol" w:cs="Symbol"/>
              <w:lang w:val="sr-Latn-CS"/>
            </w:rPr>
            <w:t>Ó</w:t>
          </w:r>
          <w:r>
            <w:rPr>
              <w:lang w:val="sr-Latn-CS"/>
            </w:rPr>
            <w:t>Elektronski fakultet Niš, 20</w:t>
          </w:r>
          <w:r w:rsidR="00EC107B">
            <w:rPr>
              <w:lang w:val="sr-Latn-CS"/>
            </w:rPr>
            <w:t>23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0DC783D" w14:textId="77777777" w:rsidR="008B62B5" w:rsidRDefault="00000000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FC347B">
            <w:rPr>
              <w:rStyle w:val="PageNumber"/>
              <w:noProof/>
            </w:rPr>
            <w:t>3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FC347B">
            <w:rPr>
              <w:rStyle w:val="PageNumber"/>
              <w:noProof/>
            </w:rPr>
            <w:t>22</w:t>
          </w:r>
          <w:r>
            <w:rPr>
              <w:rStyle w:val="PageNumber"/>
            </w:rPr>
            <w:fldChar w:fldCharType="end"/>
          </w:r>
        </w:p>
      </w:tc>
    </w:tr>
  </w:tbl>
  <w:p w14:paraId="7F0BB432" w14:textId="77777777"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480A11" w14:textId="77777777" w:rsidR="00681D1F" w:rsidRDefault="00681D1F">
      <w:pPr>
        <w:spacing w:line="240" w:lineRule="auto"/>
      </w:pPr>
      <w:r>
        <w:separator/>
      </w:r>
    </w:p>
  </w:footnote>
  <w:footnote w:type="continuationSeparator" w:id="0">
    <w:p w14:paraId="68A06F3A" w14:textId="77777777" w:rsidR="00681D1F" w:rsidRDefault="00681D1F">
      <w:pPr>
        <w:spacing w:line="240" w:lineRule="auto"/>
      </w:pPr>
      <w:r>
        <w:continuationSeparator/>
      </w:r>
    </w:p>
  </w:footnote>
  <w:footnote w:type="continuationNotice" w:id="1">
    <w:p w14:paraId="10CFFE22" w14:textId="77777777" w:rsidR="00681D1F" w:rsidRDefault="00681D1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E994A" w14:textId="77777777" w:rsidR="008B62B5" w:rsidRDefault="008B62B5">
    <w:pPr>
      <w:rPr>
        <w:sz w:val="24"/>
        <w:szCs w:val="24"/>
      </w:rPr>
    </w:pPr>
  </w:p>
  <w:p w14:paraId="630B7C34" w14:textId="77777777" w:rsidR="008B62B5" w:rsidRDefault="008B62B5">
    <w:pPr>
      <w:pBdr>
        <w:top w:val="single" w:sz="6" w:space="1" w:color="auto"/>
      </w:pBdr>
      <w:rPr>
        <w:sz w:val="24"/>
        <w:szCs w:val="24"/>
      </w:rPr>
    </w:pPr>
  </w:p>
  <w:p w14:paraId="4AA8CC4E" w14:textId="77777777" w:rsidR="008B62B5" w:rsidRDefault="00000000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proofErr w:type="spellStart"/>
    <w:r>
      <w:rPr>
        <w:rFonts w:ascii="Arial" w:hAnsi="Arial"/>
        <w:b/>
        <w:bCs/>
        <w:sz w:val="36"/>
        <w:szCs w:val="36"/>
      </w:rPr>
      <w:t>Elektronski</w:t>
    </w:r>
    <w:proofErr w:type="spellEnd"/>
    <w:r>
      <w:rPr>
        <w:rFonts w:ascii="Arial" w:hAnsi="Arial"/>
        <w:b/>
        <w:bCs/>
        <w:sz w:val="36"/>
        <w:szCs w:val="36"/>
      </w:rPr>
      <w:t xml:space="preserve"> </w:t>
    </w:r>
    <w:proofErr w:type="spellStart"/>
    <w:r>
      <w:rPr>
        <w:rFonts w:ascii="Arial" w:hAnsi="Arial"/>
        <w:b/>
        <w:bCs/>
        <w:sz w:val="36"/>
        <w:szCs w:val="36"/>
      </w:rPr>
      <w:t>fakultet</w:t>
    </w:r>
    <w:proofErr w:type="spellEnd"/>
    <w:r>
      <w:rPr>
        <w:rFonts w:ascii="Arial" w:hAnsi="Arial"/>
        <w:b/>
        <w:bCs/>
        <w:sz w:val="36"/>
        <w:szCs w:val="36"/>
      </w:rPr>
      <w:t xml:space="preserve"> </w:t>
    </w:r>
    <w:proofErr w:type="spellStart"/>
    <w:r>
      <w:rPr>
        <w:rFonts w:ascii="Arial" w:hAnsi="Arial"/>
        <w:b/>
        <w:bCs/>
        <w:sz w:val="36"/>
        <w:szCs w:val="36"/>
      </w:rPr>
      <w:t>Niš</w:t>
    </w:r>
    <w:proofErr w:type="spellEnd"/>
  </w:p>
  <w:p w14:paraId="48B29803" w14:textId="77777777"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14:paraId="067E9677" w14:textId="77777777" w:rsidR="008B62B5" w:rsidRDefault="008B62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5D01BF" w14:paraId="48DF737F" w14:textId="77777777">
      <w:tc>
        <w:tcPr>
          <w:tcW w:w="6379" w:type="dxa"/>
        </w:tcPr>
        <w:p w14:paraId="773D6C27" w14:textId="77777777" w:rsidR="008B62B5" w:rsidRPr="00130CAF" w:rsidRDefault="00EC107B" w:rsidP="0011110F">
          <w:pPr>
            <w:rPr>
              <w:b/>
            </w:rPr>
          </w:pPr>
          <w:proofErr w:type="spellStart"/>
          <w:r>
            <w:rPr>
              <w:b/>
            </w:rPr>
            <w:t>MapMatch</w:t>
          </w:r>
          <w:proofErr w:type="spellEnd"/>
        </w:p>
      </w:tc>
      <w:tc>
        <w:tcPr>
          <w:tcW w:w="3179" w:type="dxa"/>
        </w:tcPr>
        <w:p w14:paraId="0A6B13B3" w14:textId="77777777" w:rsidR="008B62B5" w:rsidRDefault="00000000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5D01BF" w14:paraId="25433758" w14:textId="77777777">
      <w:tc>
        <w:tcPr>
          <w:tcW w:w="6379" w:type="dxa"/>
        </w:tcPr>
        <w:p w14:paraId="3F5EB530" w14:textId="77777777" w:rsidR="008B62B5" w:rsidRPr="0059438F" w:rsidRDefault="00000000" w:rsidP="0011110F">
          <w:pPr>
            <w:rPr>
              <w:lang w:val="sr-Latn-CS"/>
            </w:rPr>
          </w:pPr>
          <w:proofErr w:type="spellStart"/>
          <w:r>
            <w:t>Korisni</w:t>
          </w:r>
          <w:proofErr w:type="spellEnd"/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2F59DB6A" w14:textId="77777777" w:rsidR="008B62B5" w:rsidRDefault="00000000" w:rsidP="0011110F">
          <w:r>
            <w:t xml:space="preserve">  Datum:  </w:t>
          </w:r>
          <w:r w:rsidR="00EC107B">
            <w:t>12</w:t>
          </w:r>
          <w:r w:rsidR="00716E6F">
            <w:rPr>
              <w:lang w:val="sr-Latn-CS"/>
            </w:rPr>
            <w:t>.</w:t>
          </w:r>
          <w:r w:rsidR="0090669B">
            <w:rPr>
              <w:lang w:val="sr-Latn-CS"/>
            </w:rPr>
            <w:t>06.202</w:t>
          </w:r>
          <w:r w:rsidR="00EC107B">
            <w:rPr>
              <w:lang w:val="sr-Latn-CS"/>
            </w:rPr>
            <w:t>3</w:t>
          </w:r>
          <w:r w:rsidR="00716E6F" w:rsidRPr="00EC25D8">
            <w:rPr>
              <w:lang w:val="sr-Latn-CS"/>
            </w:rPr>
            <w:t>.</w:t>
          </w:r>
        </w:p>
      </w:tc>
    </w:tr>
    <w:tr w:rsidR="005D01BF" w14:paraId="3741F9F2" w14:textId="77777777">
      <w:tc>
        <w:tcPr>
          <w:tcW w:w="9558" w:type="dxa"/>
          <w:gridSpan w:val="2"/>
        </w:tcPr>
        <w:p w14:paraId="1EAEE989" w14:textId="77777777" w:rsidR="008B62B5" w:rsidRPr="00EC107B" w:rsidRDefault="00EC107B" w:rsidP="0090669B">
          <w:pPr>
            <w:rPr>
              <w:lang w:val="sr-Latn-RS"/>
            </w:rPr>
          </w:pPr>
          <w:r>
            <w:t xml:space="preserve">Nikola </w:t>
          </w:r>
          <w:proofErr w:type="spellStart"/>
          <w:r>
            <w:t>Stojiljković</w:t>
          </w:r>
          <w:proofErr w:type="spellEnd"/>
          <w:r>
            <w:t xml:space="preserve">, </w:t>
          </w:r>
          <w:proofErr w:type="spellStart"/>
          <w:r>
            <w:t>Andrijana</w:t>
          </w:r>
          <w:proofErr w:type="spellEnd"/>
          <w:r>
            <w:t xml:space="preserve"> </w:t>
          </w:r>
          <w:proofErr w:type="spellStart"/>
          <w:r>
            <w:t>Dejković</w:t>
          </w:r>
          <w:proofErr w:type="spellEnd"/>
          <w:r>
            <w:t xml:space="preserve">, Sara </w:t>
          </w:r>
          <w:proofErr w:type="spellStart"/>
          <w:r>
            <w:t>Prušević</w:t>
          </w:r>
          <w:proofErr w:type="spellEnd"/>
          <w:r>
            <w:t xml:space="preserve">, Aleksandar </w:t>
          </w:r>
          <w:proofErr w:type="spellStart"/>
          <w:r>
            <w:t>Stojković</w:t>
          </w:r>
          <w:proofErr w:type="spellEnd"/>
        </w:p>
      </w:tc>
    </w:tr>
  </w:tbl>
  <w:p w14:paraId="791E9632" w14:textId="77777777"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A"/>
    <w:multiLevelType w:val="multilevel"/>
    <w:tmpl w:val="000000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</w:lvl>
  </w:abstractNum>
  <w:abstractNum w:abstractNumId="1" w15:restartNumberingAfterBreak="0">
    <w:nsid w:val="00D62F9B"/>
    <w:multiLevelType w:val="hybridMultilevel"/>
    <w:tmpl w:val="D0AAAA1A"/>
    <w:lvl w:ilvl="0" w:tplc="17A806F8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95FEC5F8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2FD69C3C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186411A6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64A8F9BE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8FC8502A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EF98233C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AE681E6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DBA4E200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2" w15:restartNumberingAfterBreak="0">
    <w:nsid w:val="02844400"/>
    <w:multiLevelType w:val="hybridMultilevel"/>
    <w:tmpl w:val="B7A495EA"/>
    <w:lvl w:ilvl="0" w:tplc="1B4A5E20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88C2FF7C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5BC4882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F8185C4C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4FC6D0EC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89DC3CE0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B45CA9AA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7A2C6AB6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4928E742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3" w15:restartNumberingAfterBreak="0">
    <w:nsid w:val="06B467F9"/>
    <w:multiLevelType w:val="multilevel"/>
    <w:tmpl w:val="000000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</w:lvl>
  </w:abstractNum>
  <w:abstractNum w:abstractNumId="4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105B2B3A"/>
    <w:multiLevelType w:val="hybridMultilevel"/>
    <w:tmpl w:val="0A6C4F4C"/>
    <w:lvl w:ilvl="0" w:tplc="D03292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F50E62C">
      <w:start w:val="1"/>
      <w:numFmt w:val="lowerLetter"/>
      <w:lvlText w:val="%2."/>
      <w:lvlJc w:val="left"/>
      <w:pPr>
        <w:ind w:left="1440" w:hanging="360"/>
      </w:pPr>
    </w:lvl>
    <w:lvl w:ilvl="2" w:tplc="B3D0E1F4" w:tentative="1">
      <w:start w:val="1"/>
      <w:numFmt w:val="lowerRoman"/>
      <w:lvlText w:val="%3."/>
      <w:lvlJc w:val="right"/>
      <w:pPr>
        <w:ind w:left="2160" w:hanging="180"/>
      </w:pPr>
    </w:lvl>
    <w:lvl w:ilvl="3" w:tplc="DE82C9EA" w:tentative="1">
      <w:start w:val="1"/>
      <w:numFmt w:val="decimal"/>
      <w:lvlText w:val="%4."/>
      <w:lvlJc w:val="left"/>
      <w:pPr>
        <w:ind w:left="2880" w:hanging="360"/>
      </w:pPr>
    </w:lvl>
    <w:lvl w:ilvl="4" w:tplc="9C7001B0" w:tentative="1">
      <w:start w:val="1"/>
      <w:numFmt w:val="lowerLetter"/>
      <w:lvlText w:val="%5."/>
      <w:lvlJc w:val="left"/>
      <w:pPr>
        <w:ind w:left="3600" w:hanging="360"/>
      </w:pPr>
    </w:lvl>
    <w:lvl w:ilvl="5" w:tplc="3DC622DE" w:tentative="1">
      <w:start w:val="1"/>
      <w:numFmt w:val="lowerRoman"/>
      <w:lvlText w:val="%6."/>
      <w:lvlJc w:val="right"/>
      <w:pPr>
        <w:ind w:left="4320" w:hanging="180"/>
      </w:pPr>
    </w:lvl>
    <w:lvl w:ilvl="6" w:tplc="1E0C0504" w:tentative="1">
      <w:start w:val="1"/>
      <w:numFmt w:val="decimal"/>
      <w:lvlText w:val="%7."/>
      <w:lvlJc w:val="left"/>
      <w:pPr>
        <w:ind w:left="5040" w:hanging="360"/>
      </w:pPr>
    </w:lvl>
    <w:lvl w:ilvl="7" w:tplc="C6845A06" w:tentative="1">
      <w:start w:val="1"/>
      <w:numFmt w:val="lowerLetter"/>
      <w:lvlText w:val="%8."/>
      <w:lvlJc w:val="left"/>
      <w:pPr>
        <w:ind w:left="5760" w:hanging="360"/>
      </w:pPr>
    </w:lvl>
    <w:lvl w:ilvl="8" w:tplc="FB90470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694765"/>
    <w:multiLevelType w:val="hybridMultilevel"/>
    <w:tmpl w:val="791CC1FA"/>
    <w:lvl w:ilvl="0" w:tplc="00369590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2D00DC8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3F30919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17F6A5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A45C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38ACE8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A68141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660D14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7D2E32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614435B"/>
    <w:multiLevelType w:val="hybridMultilevel"/>
    <w:tmpl w:val="0A6C4F4C"/>
    <w:lvl w:ilvl="0" w:tplc="306AA5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0962AF0" w:tentative="1">
      <w:start w:val="1"/>
      <w:numFmt w:val="lowerLetter"/>
      <w:lvlText w:val="%2."/>
      <w:lvlJc w:val="left"/>
      <w:pPr>
        <w:ind w:left="1440" w:hanging="360"/>
      </w:pPr>
    </w:lvl>
    <w:lvl w:ilvl="2" w:tplc="AA9EFB4A" w:tentative="1">
      <w:start w:val="1"/>
      <w:numFmt w:val="lowerRoman"/>
      <w:lvlText w:val="%3."/>
      <w:lvlJc w:val="right"/>
      <w:pPr>
        <w:ind w:left="2160" w:hanging="180"/>
      </w:pPr>
    </w:lvl>
    <w:lvl w:ilvl="3" w:tplc="E3827EF8" w:tentative="1">
      <w:start w:val="1"/>
      <w:numFmt w:val="decimal"/>
      <w:lvlText w:val="%4."/>
      <w:lvlJc w:val="left"/>
      <w:pPr>
        <w:ind w:left="2880" w:hanging="360"/>
      </w:pPr>
    </w:lvl>
    <w:lvl w:ilvl="4" w:tplc="7C88E73C" w:tentative="1">
      <w:start w:val="1"/>
      <w:numFmt w:val="lowerLetter"/>
      <w:lvlText w:val="%5."/>
      <w:lvlJc w:val="left"/>
      <w:pPr>
        <w:ind w:left="3600" w:hanging="360"/>
      </w:pPr>
    </w:lvl>
    <w:lvl w:ilvl="5" w:tplc="7470556E" w:tentative="1">
      <w:start w:val="1"/>
      <w:numFmt w:val="lowerRoman"/>
      <w:lvlText w:val="%6."/>
      <w:lvlJc w:val="right"/>
      <w:pPr>
        <w:ind w:left="4320" w:hanging="180"/>
      </w:pPr>
    </w:lvl>
    <w:lvl w:ilvl="6" w:tplc="F6E0A91A" w:tentative="1">
      <w:start w:val="1"/>
      <w:numFmt w:val="decimal"/>
      <w:lvlText w:val="%7."/>
      <w:lvlJc w:val="left"/>
      <w:pPr>
        <w:ind w:left="5040" w:hanging="360"/>
      </w:pPr>
    </w:lvl>
    <w:lvl w:ilvl="7" w:tplc="DD6CF792" w:tentative="1">
      <w:start w:val="1"/>
      <w:numFmt w:val="lowerLetter"/>
      <w:lvlText w:val="%8."/>
      <w:lvlJc w:val="left"/>
      <w:pPr>
        <w:ind w:left="5760" w:hanging="360"/>
      </w:pPr>
    </w:lvl>
    <w:lvl w:ilvl="8" w:tplc="5EC2C29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E957B2"/>
    <w:multiLevelType w:val="hybridMultilevel"/>
    <w:tmpl w:val="CA20D63A"/>
    <w:lvl w:ilvl="0" w:tplc="E768FF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F2C0FF0" w:tentative="1">
      <w:start w:val="1"/>
      <w:numFmt w:val="lowerLetter"/>
      <w:lvlText w:val="%2."/>
      <w:lvlJc w:val="left"/>
      <w:pPr>
        <w:ind w:left="1440" w:hanging="360"/>
      </w:pPr>
    </w:lvl>
    <w:lvl w:ilvl="2" w:tplc="EE641854" w:tentative="1">
      <w:start w:val="1"/>
      <w:numFmt w:val="lowerRoman"/>
      <w:lvlText w:val="%3."/>
      <w:lvlJc w:val="right"/>
      <w:pPr>
        <w:ind w:left="2160" w:hanging="180"/>
      </w:pPr>
    </w:lvl>
    <w:lvl w:ilvl="3" w:tplc="B060DB40" w:tentative="1">
      <w:start w:val="1"/>
      <w:numFmt w:val="decimal"/>
      <w:lvlText w:val="%4."/>
      <w:lvlJc w:val="left"/>
      <w:pPr>
        <w:ind w:left="2880" w:hanging="360"/>
      </w:pPr>
    </w:lvl>
    <w:lvl w:ilvl="4" w:tplc="CC86C744" w:tentative="1">
      <w:start w:val="1"/>
      <w:numFmt w:val="lowerLetter"/>
      <w:lvlText w:val="%5."/>
      <w:lvlJc w:val="left"/>
      <w:pPr>
        <w:ind w:left="3600" w:hanging="360"/>
      </w:pPr>
    </w:lvl>
    <w:lvl w:ilvl="5" w:tplc="19843876" w:tentative="1">
      <w:start w:val="1"/>
      <w:numFmt w:val="lowerRoman"/>
      <w:lvlText w:val="%6."/>
      <w:lvlJc w:val="right"/>
      <w:pPr>
        <w:ind w:left="4320" w:hanging="180"/>
      </w:pPr>
    </w:lvl>
    <w:lvl w:ilvl="6" w:tplc="8E2C9B5C" w:tentative="1">
      <w:start w:val="1"/>
      <w:numFmt w:val="decimal"/>
      <w:lvlText w:val="%7."/>
      <w:lvlJc w:val="left"/>
      <w:pPr>
        <w:ind w:left="5040" w:hanging="360"/>
      </w:pPr>
    </w:lvl>
    <w:lvl w:ilvl="7" w:tplc="9B2A2E18" w:tentative="1">
      <w:start w:val="1"/>
      <w:numFmt w:val="lowerLetter"/>
      <w:lvlText w:val="%8."/>
      <w:lvlJc w:val="left"/>
      <w:pPr>
        <w:ind w:left="5760" w:hanging="360"/>
      </w:pPr>
    </w:lvl>
    <w:lvl w:ilvl="8" w:tplc="C730091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8B7DB5"/>
    <w:multiLevelType w:val="hybridMultilevel"/>
    <w:tmpl w:val="D0AAAA1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0" w15:restartNumberingAfterBreak="0">
    <w:nsid w:val="20732476"/>
    <w:multiLevelType w:val="hybridMultilevel"/>
    <w:tmpl w:val="AAB439D0"/>
    <w:lvl w:ilvl="0" w:tplc="F35CB6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B4D530" w:tentative="1">
      <w:start w:val="1"/>
      <w:numFmt w:val="lowerLetter"/>
      <w:lvlText w:val="%2."/>
      <w:lvlJc w:val="left"/>
      <w:pPr>
        <w:ind w:left="1440" w:hanging="360"/>
      </w:pPr>
    </w:lvl>
    <w:lvl w:ilvl="2" w:tplc="4D74AA8A" w:tentative="1">
      <w:start w:val="1"/>
      <w:numFmt w:val="lowerRoman"/>
      <w:lvlText w:val="%3."/>
      <w:lvlJc w:val="right"/>
      <w:pPr>
        <w:ind w:left="2160" w:hanging="180"/>
      </w:pPr>
    </w:lvl>
    <w:lvl w:ilvl="3" w:tplc="145A2F66" w:tentative="1">
      <w:start w:val="1"/>
      <w:numFmt w:val="decimal"/>
      <w:lvlText w:val="%4."/>
      <w:lvlJc w:val="left"/>
      <w:pPr>
        <w:ind w:left="2880" w:hanging="360"/>
      </w:pPr>
    </w:lvl>
    <w:lvl w:ilvl="4" w:tplc="D9ECCB96" w:tentative="1">
      <w:start w:val="1"/>
      <w:numFmt w:val="lowerLetter"/>
      <w:lvlText w:val="%5."/>
      <w:lvlJc w:val="left"/>
      <w:pPr>
        <w:ind w:left="3600" w:hanging="360"/>
      </w:pPr>
    </w:lvl>
    <w:lvl w:ilvl="5" w:tplc="EE0CC9F6" w:tentative="1">
      <w:start w:val="1"/>
      <w:numFmt w:val="lowerRoman"/>
      <w:lvlText w:val="%6."/>
      <w:lvlJc w:val="right"/>
      <w:pPr>
        <w:ind w:left="4320" w:hanging="180"/>
      </w:pPr>
    </w:lvl>
    <w:lvl w:ilvl="6" w:tplc="57502D68" w:tentative="1">
      <w:start w:val="1"/>
      <w:numFmt w:val="decimal"/>
      <w:lvlText w:val="%7."/>
      <w:lvlJc w:val="left"/>
      <w:pPr>
        <w:ind w:left="5040" w:hanging="360"/>
      </w:pPr>
    </w:lvl>
    <w:lvl w:ilvl="7" w:tplc="7680A5C8" w:tentative="1">
      <w:start w:val="1"/>
      <w:numFmt w:val="lowerLetter"/>
      <w:lvlText w:val="%8."/>
      <w:lvlJc w:val="left"/>
      <w:pPr>
        <w:ind w:left="5760" w:hanging="360"/>
      </w:pPr>
    </w:lvl>
    <w:lvl w:ilvl="8" w:tplc="78A4ACB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D33F4"/>
    <w:multiLevelType w:val="hybridMultilevel"/>
    <w:tmpl w:val="05341384"/>
    <w:lvl w:ilvl="0" w:tplc="CF0CB9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21C0FBA" w:tentative="1">
      <w:start w:val="1"/>
      <w:numFmt w:val="lowerLetter"/>
      <w:lvlText w:val="%2."/>
      <w:lvlJc w:val="left"/>
      <w:pPr>
        <w:ind w:left="1440" w:hanging="360"/>
      </w:pPr>
    </w:lvl>
    <w:lvl w:ilvl="2" w:tplc="BFB8ACD4" w:tentative="1">
      <w:start w:val="1"/>
      <w:numFmt w:val="lowerRoman"/>
      <w:lvlText w:val="%3."/>
      <w:lvlJc w:val="right"/>
      <w:pPr>
        <w:ind w:left="2160" w:hanging="180"/>
      </w:pPr>
    </w:lvl>
    <w:lvl w:ilvl="3" w:tplc="E84EA704" w:tentative="1">
      <w:start w:val="1"/>
      <w:numFmt w:val="decimal"/>
      <w:lvlText w:val="%4."/>
      <w:lvlJc w:val="left"/>
      <w:pPr>
        <w:ind w:left="2880" w:hanging="360"/>
      </w:pPr>
    </w:lvl>
    <w:lvl w:ilvl="4" w:tplc="F1DA016A" w:tentative="1">
      <w:start w:val="1"/>
      <w:numFmt w:val="lowerLetter"/>
      <w:lvlText w:val="%5."/>
      <w:lvlJc w:val="left"/>
      <w:pPr>
        <w:ind w:left="3600" w:hanging="360"/>
      </w:pPr>
    </w:lvl>
    <w:lvl w:ilvl="5" w:tplc="B73032BC" w:tentative="1">
      <w:start w:val="1"/>
      <w:numFmt w:val="lowerRoman"/>
      <w:lvlText w:val="%6."/>
      <w:lvlJc w:val="right"/>
      <w:pPr>
        <w:ind w:left="4320" w:hanging="180"/>
      </w:pPr>
    </w:lvl>
    <w:lvl w:ilvl="6" w:tplc="CA140E84" w:tentative="1">
      <w:start w:val="1"/>
      <w:numFmt w:val="decimal"/>
      <w:lvlText w:val="%7."/>
      <w:lvlJc w:val="left"/>
      <w:pPr>
        <w:ind w:left="5040" w:hanging="360"/>
      </w:pPr>
    </w:lvl>
    <w:lvl w:ilvl="7" w:tplc="534E49B0" w:tentative="1">
      <w:start w:val="1"/>
      <w:numFmt w:val="lowerLetter"/>
      <w:lvlText w:val="%8."/>
      <w:lvlJc w:val="left"/>
      <w:pPr>
        <w:ind w:left="5760" w:hanging="360"/>
      </w:pPr>
    </w:lvl>
    <w:lvl w:ilvl="8" w:tplc="65CA571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333BD4"/>
    <w:multiLevelType w:val="hybridMultilevel"/>
    <w:tmpl w:val="736A2590"/>
    <w:lvl w:ilvl="0" w:tplc="39EEEE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BC3962" w:tentative="1">
      <w:start w:val="1"/>
      <w:numFmt w:val="lowerLetter"/>
      <w:lvlText w:val="%2."/>
      <w:lvlJc w:val="left"/>
      <w:pPr>
        <w:ind w:left="1440" w:hanging="360"/>
      </w:pPr>
    </w:lvl>
    <w:lvl w:ilvl="2" w:tplc="DFB841EE" w:tentative="1">
      <w:start w:val="1"/>
      <w:numFmt w:val="lowerRoman"/>
      <w:lvlText w:val="%3."/>
      <w:lvlJc w:val="right"/>
      <w:pPr>
        <w:ind w:left="2160" w:hanging="180"/>
      </w:pPr>
    </w:lvl>
    <w:lvl w:ilvl="3" w:tplc="D5189C32" w:tentative="1">
      <w:start w:val="1"/>
      <w:numFmt w:val="decimal"/>
      <w:lvlText w:val="%4."/>
      <w:lvlJc w:val="left"/>
      <w:pPr>
        <w:ind w:left="2880" w:hanging="360"/>
      </w:pPr>
    </w:lvl>
    <w:lvl w:ilvl="4" w:tplc="C99E3DB8" w:tentative="1">
      <w:start w:val="1"/>
      <w:numFmt w:val="lowerLetter"/>
      <w:lvlText w:val="%5."/>
      <w:lvlJc w:val="left"/>
      <w:pPr>
        <w:ind w:left="3600" w:hanging="360"/>
      </w:pPr>
    </w:lvl>
    <w:lvl w:ilvl="5" w:tplc="23BA1666" w:tentative="1">
      <w:start w:val="1"/>
      <w:numFmt w:val="lowerRoman"/>
      <w:lvlText w:val="%6."/>
      <w:lvlJc w:val="right"/>
      <w:pPr>
        <w:ind w:left="4320" w:hanging="180"/>
      </w:pPr>
    </w:lvl>
    <w:lvl w:ilvl="6" w:tplc="AFF289DE" w:tentative="1">
      <w:start w:val="1"/>
      <w:numFmt w:val="decimal"/>
      <w:lvlText w:val="%7."/>
      <w:lvlJc w:val="left"/>
      <w:pPr>
        <w:ind w:left="5040" w:hanging="360"/>
      </w:pPr>
    </w:lvl>
    <w:lvl w:ilvl="7" w:tplc="6E726C30" w:tentative="1">
      <w:start w:val="1"/>
      <w:numFmt w:val="lowerLetter"/>
      <w:lvlText w:val="%8."/>
      <w:lvlJc w:val="left"/>
      <w:pPr>
        <w:ind w:left="5760" w:hanging="360"/>
      </w:pPr>
    </w:lvl>
    <w:lvl w:ilvl="8" w:tplc="D3C823B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453824"/>
    <w:multiLevelType w:val="hybridMultilevel"/>
    <w:tmpl w:val="CB504C80"/>
    <w:lvl w:ilvl="0" w:tplc="03FAF0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1CA2F52" w:tentative="1">
      <w:start w:val="1"/>
      <w:numFmt w:val="lowerLetter"/>
      <w:lvlText w:val="%2."/>
      <w:lvlJc w:val="left"/>
      <w:pPr>
        <w:ind w:left="1440" w:hanging="360"/>
      </w:pPr>
    </w:lvl>
    <w:lvl w:ilvl="2" w:tplc="DDC67164" w:tentative="1">
      <w:start w:val="1"/>
      <w:numFmt w:val="lowerRoman"/>
      <w:lvlText w:val="%3."/>
      <w:lvlJc w:val="right"/>
      <w:pPr>
        <w:ind w:left="2160" w:hanging="180"/>
      </w:pPr>
    </w:lvl>
    <w:lvl w:ilvl="3" w:tplc="78327456" w:tentative="1">
      <w:start w:val="1"/>
      <w:numFmt w:val="decimal"/>
      <w:lvlText w:val="%4."/>
      <w:lvlJc w:val="left"/>
      <w:pPr>
        <w:ind w:left="2880" w:hanging="360"/>
      </w:pPr>
    </w:lvl>
    <w:lvl w:ilvl="4" w:tplc="6DA23DF6" w:tentative="1">
      <w:start w:val="1"/>
      <w:numFmt w:val="lowerLetter"/>
      <w:lvlText w:val="%5."/>
      <w:lvlJc w:val="left"/>
      <w:pPr>
        <w:ind w:left="3600" w:hanging="360"/>
      </w:pPr>
    </w:lvl>
    <w:lvl w:ilvl="5" w:tplc="8FC29EB4" w:tentative="1">
      <w:start w:val="1"/>
      <w:numFmt w:val="lowerRoman"/>
      <w:lvlText w:val="%6."/>
      <w:lvlJc w:val="right"/>
      <w:pPr>
        <w:ind w:left="4320" w:hanging="180"/>
      </w:pPr>
    </w:lvl>
    <w:lvl w:ilvl="6" w:tplc="E5CC6C7E" w:tentative="1">
      <w:start w:val="1"/>
      <w:numFmt w:val="decimal"/>
      <w:lvlText w:val="%7."/>
      <w:lvlJc w:val="left"/>
      <w:pPr>
        <w:ind w:left="5040" w:hanging="360"/>
      </w:pPr>
    </w:lvl>
    <w:lvl w:ilvl="7" w:tplc="8E74985A" w:tentative="1">
      <w:start w:val="1"/>
      <w:numFmt w:val="lowerLetter"/>
      <w:lvlText w:val="%8."/>
      <w:lvlJc w:val="left"/>
      <w:pPr>
        <w:ind w:left="5760" w:hanging="360"/>
      </w:pPr>
    </w:lvl>
    <w:lvl w:ilvl="8" w:tplc="217E3E3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5" w15:restartNumberingAfterBreak="0">
    <w:nsid w:val="39B9357E"/>
    <w:multiLevelType w:val="hybridMultilevel"/>
    <w:tmpl w:val="4BD21316"/>
    <w:lvl w:ilvl="0" w:tplc="93B4E450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6F266B9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158F3DA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036BE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936047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FB23E5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56857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1CFC0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94AE11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4A4C12EC"/>
    <w:multiLevelType w:val="multilevel"/>
    <w:tmpl w:val="000000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</w:lvl>
  </w:abstractNum>
  <w:abstractNum w:abstractNumId="17" w15:restartNumberingAfterBreak="0">
    <w:nsid w:val="4C41177E"/>
    <w:multiLevelType w:val="hybridMultilevel"/>
    <w:tmpl w:val="14402640"/>
    <w:lvl w:ilvl="0" w:tplc="4AD8D4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2E9A3A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A3F6874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26EA7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5FCA4F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E100403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C92D5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B88E1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164C0F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5C8E07FE"/>
    <w:multiLevelType w:val="hybridMultilevel"/>
    <w:tmpl w:val="E8ACCD2A"/>
    <w:lvl w:ilvl="0" w:tplc="44AE3F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BCA0F2A" w:tentative="1">
      <w:start w:val="1"/>
      <w:numFmt w:val="lowerLetter"/>
      <w:lvlText w:val="%2."/>
      <w:lvlJc w:val="left"/>
      <w:pPr>
        <w:ind w:left="1440" w:hanging="360"/>
      </w:pPr>
    </w:lvl>
    <w:lvl w:ilvl="2" w:tplc="190C5B70" w:tentative="1">
      <w:start w:val="1"/>
      <w:numFmt w:val="lowerRoman"/>
      <w:lvlText w:val="%3."/>
      <w:lvlJc w:val="right"/>
      <w:pPr>
        <w:ind w:left="2160" w:hanging="180"/>
      </w:pPr>
    </w:lvl>
    <w:lvl w:ilvl="3" w:tplc="7242B186" w:tentative="1">
      <w:start w:val="1"/>
      <w:numFmt w:val="decimal"/>
      <w:lvlText w:val="%4."/>
      <w:lvlJc w:val="left"/>
      <w:pPr>
        <w:ind w:left="2880" w:hanging="360"/>
      </w:pPr>
    </w:lvl>
    <w:lvl w:ilvl="4" w:tplc="0DFA9CB6" w:tentative="1">
      <w:start w:val="1"/>
      <w:numFmt w:val="lowerLetter"/>
      <w:lvlText w:val="%5."/>
      <w:lvlJc w:val="left"/>
      <w:pPr>
        <w:ind w:left="3600" w:hanging="360"/>
      </w:pPr>
    </w:lvl>
    <w:lvl w:ilvl="5" w:tplc="65606D08" w:tentative="1">
      <w:start w:val="1"/>
      <w:numFmt w:val="lowerRoman"/>
      <w:lvlText w:val="%6."/>
      <w:lvlJc w:val="right"/>
      <w:pPr>
        <w:ind w:left="4320" w:hanging="180"/>
      </w:pPr>
    </w:lvl>
    <w:lvl w:ilvl="6" w:tplc="270EA93E" w:tentative="1">
      <w:start w:val="1"/>
      <w:numFmt w:val="decimal"/>
      <w:lvlText w:val="%7."/>
      <w:lvlJc w:val="left"/>
      <w:pPr>
        <w:ind w:left="5040" w:hanging="360"/>
      </w:pPr>
    </w:lvl>
    <w:lvl w:ilvl="7" w:tplc="4FD62EEA" w:tentative="1">
      <w:start w:val="1"/>
      <w:numFmt w:val="lowerLetter"/>
      <w:lvlText w:val="%8."/>
      <w:lvlJc w:val="left"/>
      <w:pPr>
        <w:ind w:left="5760" w:hanging="360"/>
      </w:pPr>
    </w:lvl>
    <w:lvl w:ilvl="8" w:tplc="395837C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2505BC"/>
    <w:multiLevelType w:val="hybridMultilevel"/>
    <w:tmpl w:val="6DDAABEC"/>
    <w:lvl w:ilvl="0" w:tplc="3BFA3F10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DA28AC50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7161568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98F46180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574B0F4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7907C70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634272F8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C8A4BAC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67F24582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20" w15:restartNumberingAfterBreak="0">
    <w:nsid w:val="704D7A30"/>
    <w:multiLevelType w:val="multilevel"/>
    <w:tmpl w:val="000000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</w:lvl>
  </w:abstractNum>
  <w:abstractNum w:abstractNumId="21" w15:restartNumberingAfterBreak="0">
    <w:nsid w:val="72D47DA3"/>
    <w:multiLevelType w:val="multilevel"/>
    <w:tmpl w:val="000000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</w:lvl>
  </w:abstractNum>
  <w:num w:numId="1" w16cid:durableId="2063745547">
    <w:abstractNumId w:val="14"/>
  </w:num>
  <w:num w:numId="2" w16cid:durableId="1457484912">
    <w:abstractNumId w:val="19"/>
  </w:num>
  <w:num w:numId="3" w16cid:durableId="2063401967">
    <w:abstractNumId w:val="4"/>
  </w:num>
  <w:num w:numId="4" w16cid:durableId="1116558704">
    <w:abstractNumId w:val="1"/>
  </w:num>
  <w:num w:numId="5" w16cid:durableId="828054192">
    <w:abstractNumId w:val="6"/>
  </w:num>
  <w:num w:numId="6" w16cid:durableId="1035693465">
    <w:abstractNumId w:val="15"/>
  </w:num>
  <w:num w:numId="7" w16cid:durableId="1662350917">
    <w:abstractNumId w:val="2"/>
  </w:num>
  <w:num w:numId="8" w16cid:durableId="427848945">
    <w:abstractNumId w:val="17"/>
  </w:num>
  <w:num w:numId="9" w16cid:durableId="55905765">
    <w:abstractNumId w:val="8"/>
  </w:num>
  <w:num w:numId="10" w16cid:durableId="370307922">
    <w:abstractNumId w:val="7"/>
  </w:num>
  <w:num w:numId="11" w16cid:durableId="157620554">
    <w:abstractNumId w:val="13"/>
  </w:num>
  <w:num w:numId="12" w16cid:durableId="785857404">
    <w:abstractNumId w:val="5"/>
  </w:num>
  <w:num w:numId="13" w16cid:durableId="1644383841">
    <w:abstractNumId w:val="11"/>
  </w:num>
  <w:num w:numId="14" w16cid:durableId="834346585">
    <w:abstractNumId w:val="10"/>
  </w:num>
  <w:num w:numId="15" w16cid:durableId="286425086">
    <w:abstractNumId w:val="18"/>
  </w:num>
  <w:num w:numId="16" w16cid:durableId="839348526">
    <w:abstractNumId w:val="12"/>
  </w:num>
  <w:num w:numId="17" w16cid:durableId="6770811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813334426">
    <w:abstractNumId w:val="21"/>
  </w:num>
  <w:num w:numId="19" w16cid:durableId="1378971086">
    <w:abstractNumId w:val="20"/>
  </w:num>
  <w:num w:numId="20" w16cid:durableId="715856716">
    <w:abstractNumId w:val="3"/>
  </w:num>
  <w:num w:numId="21" w16cid:durableId="830407803">
    <w:abstractNumId w:val="16"/>
  </w:num>
  <w:num w:numId="22" w16cid:durableId="153584950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BC"/>
    <w:rsid w:val="00002936"/>
    <w:rsid w:val="00005463"/>
    <w:rsid w:val="00010A9F"/>
    <w:rsid w:val="000111FD"/>
    <w:rsid w:val="0001598B"/>
    <w:rsid w:val="00015BB5"/>
    <w:rsid w:val="00031498"/>
    <w:rsid w:val="000350B7"/>
    <w:rsid w:val="00035108"/>
    <w:rsid w:val="00042C23"/>
    <w:rsid w:val="000471BA"/>
    <w:rsid w:val="00047C09"/>
    <w:rsid w:val="00047C77"/>
    <w:rsid w:val="000553D0"/>
    <w:rsid w:val="0005564D"/>
    <w:rsid w:val="000602FE"/>
    <w:rsid w:val="00061EFB"/>
    <w:rsid w:val="00066C68"/>
    <w:rsid w:val="000672C1"/>
    <w:rsid w:val="00067536"/>
    <w:rsid w:val="000675AD"/>
    <w:rsid w:val="00070ED1"/>
    <w:rsid w:val="00074C97"/>
    <w:rsid w:val="00082598"/>
    <w:rsid w:val="00085648"/>
    <w:rsid w:val="00086100"/>
    <w:rsid w:val="00090B09"/>
    <w:rsid w:val="00093987"/>
    <w:rsid w:val="000968A8"/>
    <w:rsid w:val="00096920"/>
    <w:rsid w:val="000B04BC"/>
    <w:rsid w:val="000B18D5"/>
    <w:rsid w:val="000B564D"/>
    <w:rsid w:val="000B6A54"/>
    <w:rsid w:val="000B748B"/>
    <w:rsid w:val="000B7882"/>
    <w:rsid w:val="000C6B6E"/>
    <w:rsid w:val="000C7CEA"/>
    <w:rsid w:val="000D13F9"/>
    <w:rsid w:val="000D6274"/>
    <w:rsid w:val="000D7686"/>
    <w:rsid w:val="000E037A"/>
    <w:rsid w:val="000E1A44"/>
    <w:rsid w:val="000E26A3"/>
    <w:rsid w:val="000E58BE"/>
    <w:rsid w:val="000F1EA1"/>
    <w:rsid w:val="000F290B"/>
    <w:rsid w:val="00100CB7"/>
    <w:rsid w:val="00106A15"/>
    <w:rsid w:val="0011087E"/>
    <w:rsid w:val="0011110F"/>
    <w:rsid w:val="00112FE5"/>
    <w:rsid w:val="001157C4"/>
    <w:rsid w:val="00117D5B"/>
    <w:rsid w:val="00122DDD"/>
    <w:rsid w:val="00130CAF"/>
    <w:rsid w:val="00131930"/>
    <w:rsid w:val="0013503A"/>
    <w:rsid w:val="00135B1C"/>
    <w:rsid w:val="00140B4C"/>
    <w:rsid w:val="001506F0"/>
    <w:rsid w:val="00152A86"/>
    <w:rsid w:val="00153B42"/>
    <w:rsid w:val="0016031D"/>
    <w:rsid w:val="00163275"/>
    <w:rsid w:val="001650D9"/>
    <w:rsid w:val="001665BC"/>
    <w:rsid w:val="001670CE"/>
    <w:rsid w:val="00174998"/>
    <w:rsid w:val="00190AEA"/>
    <w:rsid w:val="00190FE8"/>
    <w:rsid w:val="00191346"/>
    <w:rsid w:val="00197AEF"/>
    <w:rsid w:val="001A48D0"/>
    <w:rsid w:val="001B2944"/>
    <w:rsid w:val="001B3E3F"/>
    <w:rsid w:val="001B5F36"/>
    <w:rsid w:val="001B6879"/>
    <w:rsid w:val="001C18EB"/>
    <w:rsid w:val="001C5ADF"/>
    <w:rsid w:val="001C62F1"/>
    <w:rsid w:val="001D059B"/>
    <w:rsid w:val="001D0D35"/>
    <w:rsid w:val="001D27BC"/>
    <w:rsid w:val="001D2FC4"/>
    <w:rsid w:val="001D3D27"/>
    <w:rsid w:val="001D3F54"/>
    <w:rsid w:val="001E23F9"/>
    <w:rsid w:val="001F024A"/>
    <w:rsid w:val="001F1516"/>
    <w:rsid w:val="001F17D9"/>
    <w:rsid w:val="00202E8F"/>
    <w:rsid w:val="0020388D"/>
    <w:rsid w:val="0020411D"/>
    <w:rsid w:val="002067AB"/>
    <w:rsid w:val="002072BC"/>
    <w:rsid w:val="00207B94"/>
    <w:rsid w:val="00207EA5"/>
    <w:rsid w:val="00210097"/>
    <w:rsid w:val="0021501F"/>
    <w:rsid w:val="00216F3E"/>
    <w:rsid w:val="002219CB"/>
    <w:rsid w:val="00222E69"/>
    <w:rsid w:val="00227054"/>
    <w:rsid w:val="0023017A"/>
    <w:rsid w:val="002422DC"/>
    <w:rsid w:val="002439C6"/>
    <w:rsid w:val="002523EB"/>
    <w:rsid w:val="002524DF"/>
    <w:rsid w:val="002526B1"/>
    <w:rsid w:val="00256212"/>
    <w:rsid w:val="002616BA"/>
    <w:rsid w:val="00262344"/>
    <w:rsid w:val="00264550"/>
    <w:rsid w:val="00270EC6"/>
    <w:rsid w:val="00274D2E"/>
    <w:rsid w:val="00277B45"/>
    <w:rsid w:val="002817A1"/>
    <w:rsid w:val="00283348"/>
    <w:rsid w:val="0029577F"/>
    <w:rsid w:val="00295BB4"/>
    <w:rsid w:val="002A0910"/>
    <w:rsid w:val="002A451D"/>
    <w:rsid w:val="002A7E3B"/>
    <w:rsid w:val="002B15F2"/>
    <w:rsid w:val="002B4CF4"/>
    <w:rsid w:val="002B4FB9"/>
    <w:rsid w:val="002B6385"/>
    <w:rsid w:val="002C1A85"/>
    <w:rsid w:val="002C50EE"/>
    <w:rsid w:val="002D008B"/>
    <w:rsid w:val="002D55A7"/>
    <w:rsid w:val="002D7A9A"/>
    <w:rsid w:val="002D7D0A"/>
    <w:rsid w:val="002E3DD0"/>
    <w:rsid w:val="002E43D3"/>
    <w:rsid w:val="002E6A45"/>
    <w:rsid w:val="002F060C"/>
    <w:rsid w:val="002F0CF6"/>
    <w:rsid w:val="002F2152"/>
    <w:rsid w:val="002F3A4A"/>
    <w:rsid w:val="002F3DAD"/>
    <w:rsid w:val="003018D9"/>
    <w:rsid w:val="00302D1A"/>
    <w:rsid w:val="003101A0"/>
    <w:rsid w:val="003104AE"/>
    <w:rsid w:val="00311007"/>
    <w:rsid w:val="003131CB"/>
    <w:rsid w:val="00313472"/>
    <w:rsid w:val="003160FC"/>
    <w:rsid w:val="003164AF"/>
    <w:rsid w:val="00320B60"/>
    <w:rsid w:val="003307FF"/>
    <w:rsid w:val="00333D75"/>
    <w:rsid w:val="00334BBB"/>
    <w:rsid w:val="00340A64"/>
    <w:rsid w:val="00341CE9"/>
    <w:rsid w:val="00341F67"/>
    <w:rsid w:val="00343D64"/>
    <w:rsid w:val="00353643"/>
    <w:rsid w:val="00355FE0"/>
    <w:rsid w:val="00356A51"/>
    <w:rsid w:val="00360D06"/>
    <w:rsid w:val="003619B9"/>
    <w:rsid w:val="00363D65"/>
    <w:rsid w:val="003670BA"/>
    <w:rsid w:val="00371214"/>
    <w:rsid w:val="00372456"/>
    <w:rsid w:val="00373276"/>
    <w:rsid w:val="0037609A"/>
    <w:rsid w:val="003762D9"/>
    <w:rsid w:val="00387A99"/>
    <w:rsid w:val="003A2A8D"/>
    <w:rsid w:val="003A5EAF"/>
    <w:rsid w:val="003A7AA1"/>
    <w:rsid w:val="003B10CC"/>
    <w:rsid w:val="003B2234"/>
    <w:rsid w:val="003B4867"/>
    <w:rsid w:val="003C490F"/>
    <w:rsid w:val="003D1537"/>
    <w:rsid w:val="003D7412"/>
    <w:rsid w:val="003D7646"/>
    <w:rsid w:val="003E5F1B"/>
    <w:rsid w:val="003E72E6"/>
    <w:rsid w:val="003F233C"/>
    <w:rsid w:val="00400665"/>
    <w:rsid w:val="004054A7"/>
    <w:rsid w:val="00405DB0"/>
    <w:rsid w:val="00406427"/>
    <w:rsid w:val="00406790"/>
    <w:rsid w:val="0042296E"/>
    <w:rsid w:val="004249DF"/>
    <w:rsid w:val="00425EF6"/>
    <w:rsid w:val="0042691F"/>
    <w:rsid w:val="004301A6"/>
    <w:rsid w:val="00435279"/>
    <w:rsid w:val="0043576F"/>
    <w:rsid w:val="00437893"/>
    <w:rsid w:val="00440174"/>
    <w:rsid w:val="00441C4B"/>
    <w:rsid w:val="0044320A"/>
    <w:rsid w:val="00457BCC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A6B44"/>
    <w:rsid w:val="004A7ABE"/>
    <w:rsid w:val="004B072B"/>
    <w:rsid w:val="004B36F4"/>
    <w:rsid w:val="004B7833"/>
    <w:rsid w:val="004C0786"/>
    <w:rsid w:val="004C23AF"/>
    <w:rsid w:val="004D17F7"/>
    <w:rsid w:val="004D19FC"/>
    <w:rsid w:val="004D3B3D"/>
    <w:rsid w:val="004E0F91"/>
    <w:rsid w:val="004E6299"/>
    <w:rsid w:val="004E6CD5"/>
    <w:rsid w:val="004E71C2"/>
    <w:rsid w:val="004E7353"/>
    <w:rsid w:val="004F16FD"/>
    <w:rsid w:val="004F23FA"/>
    <w:rsid w:val="004F589C"/>
    <w:rsid w:val="00501244"/>
    <w:rsid w:val="0050264F"/>
    <w:rsid w:val="0050414E"/>
    <w:rsid w:val="005107C5"/>
    <w:rsid w:val="0051370F"/>
    <w:rsid w:val="00513F8E"/>
    <w:rsid w:val="005308AF"/>
    <w:rsid w:val="00533479"/>
    <w:rsid w:val="00533BAC"/>
    <w:rsid w:val="00547B84"/>
    <w:rsid w:val="00553196"/>
    <w:rsid w:val="005534EA"/>
    <w:rsid w:val="00554465"/>
    <w:rsid w:val="005546A6"/>
    <w:rsid w:val="0055632F"/>
    <w:rsid w:val="00561957"/>
    <w:rsid w:val="00563AD8"/>
    <w:rsid w:val="00564143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95C46"/>
    <w:rsid w:val="005A483D"/>
    <w:rsid w:val="005B55E0"/>
    <w:rsid w:val="005B6419"/>
    <w:rsid w:val="005B7B4A"/>
    <w:rsid w:val="005C1E6B"/>
    <w:rsid w:val="005C32DF"/>
    <w:rsid w:val="005C6006"/>
    <w:rsid w:val="005C7247"/>
    <w:rsid w:val="005D01BF"/>
    <w:rsid w:val="005D11E2"/>
    <w:rsid w:val="005D3434"/>
    <w:rsid w:val="005D4389"/>
    <w:rsid w:val="005D7034"/>
    <w:rsid w:val="005E07FB"/>
    <w:rsid w:val="005E282B"/>
    <w:rsid w:val="005E6A4C"/>
    <w:rsid w:val="005E762D"/>
    <w:rsid w:val="005E7C87"/>
    <w:rsid w:val="005F09B5"/>
    <w:rsid w:val="005F323C"/>
    <w:rsid w:val="005F38EE"/>
    <w:rsid w:val="006041E1"/>
    <w:rsid w:val="00607AA6"/>
    <w:rsid w:val="00610281"/>
    <w:rsid w:val="00611D50"/>
    <w:rsid w:val="006129BA"/>
    <w:rsid w:val="00620E51"/>
    <w:rsid w:val="006215BE"/>
    <w:rsid w:val="006229C2"/>
    <w:rsid w:val="00622C5F"/>
    <w:rsid w:val="006240B9"/>
    <w:rsid w:val="00626AFE"/>
    <w:rsid w:val="00630B7C"/>
    <w:rsid w:val="00632C24"/>
    <w:rsid w:val="00636E2E"/>
    <w:rsid w:val="00643BFF"/>
    <w:rsid w:val="00644E2C"/>
    <w:rsid w:val="00651313"/>
    <w:rsid w:val="0065315B"/>
    <w:rsid w:val="00656763"/>
    <w:rsid w:val="00661258"/>
    <w:rsid w:val="006612BC"/>
    <w:rsid w:val="00661FC5"/>
    <w:rsid w:val="00666E73"/>
    <w:rsid w:val="006807B0"/>
    <w:rsid w:val="00681D1F"/>
    <w:rsid w:val="00687291"/>
    <w:rsid w:val="006874BC"/>
    <w:rsid w:val="00690B33"/>
    <w:rsid w:val="0069272F"/>
    <w:rsid w:val="00696B72"/>
    <w:rsid w:val="00697A77"/>
    <w:rsid w:val="006A13EE"/>
    <w:rsid w:val="006A3F92"/>
    <w:rsid w:val="006B2A58"/>
    <w:rsid w:val="006B407A"/>
    <w:rsid w:val="006B6533"/>
    <w:rsid w:val="006B77FD"/>
    <w:rsid w:val="006C4F62"/>
    <w:rsid w:val="006D2180"/>
    <w:rsid w:val="006D387D"/>
    <w:rsid w:val="006D70BA"/>
    <w:rsid w:val="006D79A7"/>
    <w:rsid w:val="006E0933"/>
    <w:rsid w:val="006E2A80"/>
    <w:rsid w:val="006E34EE"/>
    <w:rsid w:val="006E52FA"/>
    <w:rsid w:val="006E759A"/>
    <w:rsid w:val="006E79E9"/>
    <w:rsid w:val="006F45DA"/>
    <w:rsid w:val="006F4A83"/>
    <w:rsid w:val="00703FFE"/>
    <w:rsid w:val="00705F7B"/>
    <w:rsid w:val="007143D5"/>
    <w:rsid w:val="00716E6F"/>
    <w:rsid w:val="00720839"/>
    <w:rsid w:val="00727454"/>
    <w:rsid w:val="00734E5F"/>
    <w:rsid w:val="0074159A"/>
    <w:rsid w:val="0074177F"/>
    <w:rsid w:val="00753924"/>
    <w:rsid w:val="00755D95"/>
    <w:rsid w:val="00760CED"/>
    <w:rsid w:val="007629BC"/>
    <w:rsid w:val="007677EA"/>
    <w:rsid w:val="007677F6"/>
    <w:rsid w:val="00781ECF"/>
    <w:rsid w:val="007820C0"/>
    <w:rsid w:val="00782964"/>
    <w:rsid w:val="00783025"/>
    <w:rsid w:val="00785988"/>
    <w:rsid w:val="007906C9"/>
    <w:rsid w:val="007914F3"/>
    <w:rsid w:val="007928A0"/>
    <w:rsid w:val="00792AA3"/>
    <w:rsid w:val="00796FEA"/>
    <w:rsid w:val="007973BE"/>
    <w:rsid w:val="007A3750"/>
    <w:rsid w:val="007A550B"/>
    <w:rsid w:val="007B4D51"/>
    <w:rsid w:val="007B6FF5"/>
    <w:rsid w:val="007C07C6"/>
    <w:rsid w:val="007C0BC1"/>
    <w:rsid w:val="007C16F9"/>
    <w:rsid w:val="007C1B49"/>
    <w:rsid w:val="007C5125"/>
    <w:rsid w:val="007C517B"/>
    <w:rsid w:val="007C71F3"/>
    <w:rsid w:val="007D3BD5"/>
    <w:rsid w:val="007D40B6"/>
    <w:rsid w:val="007E0D55"/>
    <w:rsid w:val="007E4D10"/>
    <w:rsid w:val="007E4D71"/>
    <w:rsid w:val="007E7FF1"/>
    <w:rsid w:val="007F0E3E"/>
    <w:rsid w:val="007F765B"/>
    <w:rsid w:val="00800499"/>
    <w:rsid w:val="008005B4"/>
    <w:rsid w:val="008028FE"/>
    <w:rsid w:val="008032EF"/>
    <w:rsid w:val="0081181D"/>
    <w:rsid w:val="00815DFF"/>
    <w:rsid w:val="00817679"/>
    <w:rsid w:val="0082055B"/>
    <w:rsid w:val="008212E7"/>
    <w:rsid w:val="008213A9"/>
    <w:rsid w:val="00821691"/>
    <w:rsid w:val="00825B49"/>
    <w:rsid w:val="008309C6"/>
    <w:rsid w:val="00833124"/>
    <w:rsid w:val="008364BD"/>
    <w:rsid w:val="0083793D"/>
    <w:rsid w:val="00844925"/>
    <w:rsid w:val="00846377"/>
    <w:rsid w:val="0085664B"/>
    <w:rsid w:val="00857D2A"/>
    <w:rsid w:val="008660C3"/>
    <w:rsid w:val="008950FA"/>
    <w:rsid w:val="00896938"/>
    <w:rsid w:val="00897071"/>
    <w:rsid w:val="008A1320"/>
    <w:rsid w:val="008A3044"/>
    <w:rsid w:val="008A4853"/>
    <w:rsid w:val="008A663D"/>
    <w:rsid w:val="008B0D90"/>
    <w:rsid w:val="008B2B69"/>
    <w:rsid w:val="008B3BA5"/>
    <w:rsid w:val="008B50F5"/>
    <w:rsid w:val="008B61DC"/>
    <w:rsid w:val="008B62B5"/>
    <w:rsid w:val="008C0B98"/>
    <w:rsid w:val="008C3137"/>
    <w:rsid w:val="008D16F3"/>
    <w:rsid w:val="008E1FED"/>
    <w:rsid w:val="008E4B19"/>
    <w:rsid w:val="008E6EBB"/>
    <w:rsid w:val="008F2084"/>
    <w:rsid w:val="008F507E"/>
    <w:rsid w:val="0090233E"/>
    <w:rsid w:val="00902471"/>
    <w:rsid w:val="00903DD6"/>
    <w:rsid w:val="0090669B"/>
    <w:rsid w:val="009103DE"/>
    <w:rsid w:val="009200D0"/>
    <w:rsid w:val="00923CD9"/>
    <w:rsid w:val="00924973"/>
    <w:rsid w:val="0092519E"/>
    <w:rsid w:val="0093100D"/>
    <w:rsid w:val="009316DD"/>
    <w:rsid w:val="00937FF6"/>
    <w:rsid w:val="009401FE"/>
    <w:rsid w:val="009423AE"/>
    <w:rsid w:val="00947EBE"/>
    <w:rsid w:val="0095234A"/>
    <w:rsid w:val="00956893"/>
    <w:rsid w:val="00956937"/>
    <w:rsid w:val="00956D18"/>
    <w:rsid w:val="009574B5"/>
    <w:rsid w:val="00960495"/>
    <w:rsid w:val="00961576"/>
    <w:rsid w:val="00961D7E"/>
    <w:rsid w:val="009633FE"/>
    <w:rsid w:val="009652CD"/>
    <w:rsid w:val="00965C6E"/>
    <w:rsid w:val="00966ED0"/>
    <w:rsid w:val="00967C6D"/>
    <w:rsid w:val="00980A84"/>
    <w:rsid w:val="00981379"/>
    <w:rsid w:val="00983043"/>
    <w:rsid w:val="00986815"/>
    <w:rsid w:val="0099094E"/>
    <w:rsid w:val="009946B8"/>
    <w:rsid w:val="009972B0"/>
    <w:rsid w:val="009974FF"/>
    <w:rsid w:val="009A4C4C"/>
    <w:rsid w:val="009A6119"/>
    <w:rsid w:val="009A6D54"/>
    <w:rsid w:val="009B34D6"/>
    <w:rsid w:val="009B392D"/>
    <w:rsid w:val="009B4BA5"/>
    <w:rsid w:val="009B4C1D"/>
    <w:rsid w:val="009B5EC7"/>
    <w:rsid w:val="009B7703"/>
    <w:rsid w:val="009C0B1A"/>
    <w:rsid w:val="009C6B85"/>
    <w:rsid w:val="009C7065"/>
    <w:rsid w:val="009C7EFE"/>
    <w:rsid w:val="009D730F"/>
    <w:rsid w:val="009E5FF2"/>
    <w:rsid w:val="009E6C6B"/>
    <w:rsid w:val="009F12E9"/>
    <w:rsid w:val="009F4E47"/>
    <w:rsid w:val="009F505B"/>
    <w:rsid w:val="009F5A3F"/>
    <w:rsid w:val="00A01056"/>
    <w:rsid w:val="00A143E2"/>
    <w:rsid w:val="00A15699"/>
    <w:rsid w:val="00A1706B"/>
    <w:rsid w:val="00A20A5C"/>
    <w:rsid w:val="00A24E44"/>
    <w:rsid w:val="00A250C7"/>
    <w:rsid w:val="00A268C1"/>
    <w:rsid w:val="00A300B8"/>
    <w:rsid w:val="00A31CD7"/>
    <w:rsid w:val="00A329BD"/>
    <w:rsid w:val="00A35554"/>
    <w:rsid w:val="00A377FC"/>
    <w:rsid w:val="00A451E2"/>
    <w:rsid w:val="00A46F53"/>
    <w:rsid w:val="00A50E08"/>
    <w:rsid w:val="00A53BC1"/>
    <w:rsid w:val="00A568C2"/>
    <w:rsid w:val="00A61D76"/>
    <w:rsid w:val="00A63077"/>
    <w:rsid w:val="00A71C03"/>
    <w:rsid w:val="00A80E8C"/>
    <w:rsid w:val="00A84DB5"/>
    <w:rsid w:val="00A85BA0"/>
    <w:rsid w:val="00A9056E"/>
    <w:rsid w:val="00A9261C"/>
    <w:rsid w:val="00A92F64"/>
    <w:rsid w:val="00A9372C"/>
    <w:rsid w:val="00A943CB"/>
    <w:rsid w:val="00AA0445"/>
    <w:rsid w:val="00AA16E7"/>
    <w:rsid w:val="00AA2647"/>
    <w:rsid w:val="00AA4871"/>
    <w:rsid w:val="00AA64D7"/>
    <w:rsid w:val="00AA655A"/>
    <w:rsid w:val="00AA7244"/>
    <w:rsid w:val="00AA7BF0"/>
    <w:rsid w:val="00AB0176"/>
    <w:rsid w:val="00AB2669"/>
    <w:rsid w:val="00AB3109"/>
    <w:rsid w:val="00AC3BD0"/>
    <w:rsid w:val="00AC3DE5"/>
    <w:rsid w:val="00AC5598"/>
    <w:rsid w:val="00AD0B9F"/>
    <w:rsid w:val="00AD1359"/>
    <w:rsid w:val="00AE02F3"/>
    <w:rsid w:val="00AE5138"/>
    <w:rsid w:val="00AE66B2"/>
    <w:rsid w:val="00AE6ED6"/>
    <w:rsid w:val="00AE71A1"/>
    <w:rsid w:val="00AE7D20"/>
    <w:rsid w:val="00AF31DD"/>
    <w:rsid w:val="00AF3BBD"/>
    <w:rsid w:val="00AF516B"/>
    <w:rsid w:val="00B00E85"/>
    <w:rsid w:val="00B03EBC"/>
    <w:rsid w:val="00B13945"/>
    <w:rsid w:val="00B13A34"/>
    <w:rsid w:val="00B163D1"/>
    <w:rsid w:val="00B23500"/>
    <w:rsid w:val="00B236F6"/>
    <w:rsid w:val="00B276C0"/>
    <w:rsid w:val="00B300FD"/>
    <w:rsid w:val="00B33B4F"/>
    <w:rsid w:val="00B33EF8"/>
    <w:rsid w:val="00B43903"/>
    <w:rsid w:val="00B43D43"/>
    <w:rsid w:val="00B43EF5"/>
    <w:rsid w:val="00B446AD"/>
    <w:rsid w:val="00B448D7"/>
    <w:rsid w:val="00B47147"/>
    <w:rsid w:val="00B50247"/>
    <w:rsid w:val="00B531F5"/>
    <w:rsid w:val="00B557C8"/>
    <w:rsid w:val="00B64392"/>
    <w:rsid w:val="00B65C3C"/>
    <w:rsid w:val="00B65ECE"/>
    <w:rsid w:val="00B71F8A"/>
    <w:rsid w:val="00B73BC6"/>
    <w:rsid w:val="00B73F8F"/>
    <w:rsid w:val="00B771E5"/>
    <w:rsid w:val="00B77665"/>
    <w:rsid w:val="00B80605"/>
    <w:rsid w:val="00B8156B"/>
    <w:rsid w:val="00B819EC"/>
    <w:rsid w:val="00B851E7"/>
    <w:rsid w:val="00B85A8A"/>
    <w:rsid w:val="00B927B8"/>
    <w:rsid w:val="00B94209"/>
    <w:rsid w:val="00B950D2"/>
    <w:rsid w:val="00B963D8"/>
    <w:rsid w:val="00BA5FD7"/>
    <w:rsid w:val="00BB113F"/>
    <w:rsid w:val="00BB4E77"/>
    <w:rsid w:val="00BB6DBB"/>
    <w:rsid w:val="00BC2F28"/>
    <w:rsid w:val="00BC58C3"/>
    <w:rsid w:val="00BD0FE0"/>
    <w:rsid w:val="00BD198C"/>
    <w:rsid w:val="00BD201E"/>
    <w:rsid w:val="00BD31BD"/>
    <w:rsid w:val="00BE3B09"/>
    <w:rsid w:val="00BE4B5A"/>
    <w:rsid w:val="00BF0D9B"/>
    <w:rsid w:val="00BF1F02"/>
    <w:rsid w:val="00BF2A22"/>
    <w:rsid w:val="00BF2C53"/>
    <w:rsid w:val="00BF695D"/>
    <w:rsid w:val="00BF6F82"/>
    <w:rsid w:val="00C0056F"/>
    <w:rsid w:val="00C04C20"/>
    <w:rsid w:val="00C059F7"/>
    <w:rsid w:val="00C06C13"/>
    <w:rsid w:val="00C07726"/>
    <w:rsid w:val="00C07D61"/>
    <w:rsid w:val="00C12B38"/>
    <w:rsid w:val="00C13A1E"/>
    <w:rsid w:val="00C146B8"/>
    <w:rsid w:val="00C15265"/>
    <w:rsid w:val="00C17619"/>
    <w:rsid w:val="00C3093C"/>
    <w:rsid w:val="00C334BB"/>
    <w:rsid w:val="00C36409"/>
    <w:rsid w:val="00C430E1"/>
    <w:rsid w:val="00C438DD"/>
    <w:rsid w:val="00C44635"/>
    <w:rsid w:val="00C57033"/>
    <w:rsid w:val="00C57BD9"/>
    <w:rsid w:val="00C631D8"/>
    <w:rsid w:val="00C64089"/>
    <w:rsid w:val="00C65CCA"/>
    <w:rsid w:val="00C73F99"/>
    <w:rsid w:val="00C81DF9"/>
    <w:rsid w:val="00C85F2D"/>
    <w:rsid w:val="00C90377"/>
    <w:rsid w:val="00C90D2E"/>
    <w:rsid w:val="00CA4CDC"/>
    <w:rsid w:val="00CA6ED1"/>
    <w:rsid w:val="00CB1E68"/>
    <w:rsid w:val="00CB42B6"/>
    <w:rsid w:val="00CC307A"/>
    <w:rsid w:val="00CC7631"/>
    <w:rsid w:val="00CD03B0"/>
    <w:rsid w:val="00CD4912"/>
    <w:rsid w:val="00CF179C"/>
    <w:rsid w:val="00CF1A57"/>
    <w:rsid w:val="00CF2365"/>
    <w:rsid w:val="00D0170C"/>
    <w:rsid w:val="00D06E15"/>
    <w:rsid w:val="00D07030"/>
    <w:rsid w:val="00D102C4"/>
    <w:rsid w:val="00D103E7"/>
    <w:rsid w:val="00D10E9E"/>
    <w:rsid w:val="00D20EB2"/>
    <w:rsid w:val="00D211EE"/>
    <w:rsid w:val="00D23C54"/>
    <w:rsid w:val="00D36E0D"/>
    <w:rsid w:val="00D409D2"/>
    <w:rsid w:val="00D41151"/>
    <w:rsid w:val="00D4248D"/>
    <w:rsid w:val="00D42F16"/>
    <w:rsid w:val="00D63394"/>
    <w:rsid w:val="00D65AE9"/>
    <w:rsid w:val="00D70C6D"/>
    <w:rsid w:val="00D71DA8"/>
    <w:rsid w:val="00D7287F"/>
    <w:rsid w:val="00D8018C"/>
    <w:rsid w:val="00D8035E"/>
    <w:rsid w:val="00D951DA"/>
    <w:rsid w:val="00DA026F"/>
    <w:rsid w:val="00DA2C66"/>
    <w:rsid w:val="00DA6E0E"/>
    <w:rsid w:val="00DB0F7C"/>
    <w:rsid w:val="00DB1AD9"/>
    <w:rsid w:val="00DB3490"/>
    <w:rsid w:val="00DC0615"/>
    <w:rsid w:val="00DC0BD0"/>
    <w:rsid w:val="00DC27CA"/>
    <w:rsid w:val="00DC4A22"/>
    <w:rsid w:val="00DC6735"/>
    <w:rsid w:val="00DD72FB"/>
    <w:rsid w:val="00DE0235"/>
    <w:rsid w:val="00DE4D64"/>
    <w:rsid w:val="00DE5984"/>
    <w:rsid w:val="00DE6253"/>
    <w:rsid w:val="00DE739B"/>
    <w:rsid w:val="00DE74FB"/>
    <w:rsid w:val="00DE7DC7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4C68"/>
    <w:rsid w:val="00E361FF"/>
    <w:rsid w:val="00E44250"/>
    <w:rsid w:val="00E462C6"/>
    <w:rsid w:val="00E4757E"/>
    <w:rsid w:val="00E55B33"/>
    <w:rsid w:val="00E56C4A"/>
    <w:rsid w:val="00E57B0B"/>
    <w:rsid w:val="00E73800"/>
    <w:rsid w:val="00E76DFE"/>
    <w:rsid w:val="00E83D10"/>
    <w:rsid w:val="00E91116"/>
    <w:rsid w:val="00E91542"/>
    <w:rsid w:val="00E9328D"/>
    <w:rsid w:val="00E964DE"/>
    <w:rsid w:val="00EA14B1"/>
    <w:rsid w:val="00EA6B1F"/>
    <w:rsid w:val="00EB1490"/>
    <w:rsid w:val="00EB2654"/>
    <w:rsid w:val="00EB553B"/>
    <w:rsid w:val="00EB6BC6"/>
    <w:rsid w:val="00EB6C75"/>
    <w:rsid w:val="00EC107B"/>
    <w:rsid w:val="00EC25D8"/>
    <w:rsid w:val="00EC4ACE"/>
    <w:rsid w:val="00EC7D03"/>
    <w:rsid w:val="00ED29FF"/>
    <w:rsid w:val="00ED4390"/>
    <w:rsid w:val="00ED57D5"/>
    <w:rsid w:val="00ED5EE6"/>
    <w:rsid w:val="00ED706F"/>
    <w:rsid w:val="00EE324C"/>
    <w:rsid w:val="00EE37C2"/>
    <w:rsid w:val="00EE512C"/>
    <w:rsid w:val="00EE665C"/>
    <w:rsid w:val="00F00ACE"/>
    <w:rsid w:val="00F02412"/>
    <w:rsid w:val="00F0630F"/>
    <w:rsid w:val="00F06D4B"/>
    <w:rsid w:val="00F131F5"/>
    <w:rsid w:val="00F14CAC"/>
    <w:rsid w:val="00F15D51"/>
    <w:rsid w:val="00F17836"/>
    <w:rsid w:val="00F21696"/>
    <w:rsid w:val="00F27796"/>
    <w:rsid w:val="00F305D1"/>
    <w:rsid w:val="00F30F9F"/>
    <w:rsid w:val="00F35618"/>
    <w:rsid w:val="00F3615E"/>
    <w:rsid w:val="00F462ED"/>
    <w:rsid w:val="00F4764C"/>
    <w:rsid w:val="00F50406"/>
    <w:rsid w:val="00F5154F"/>
    <w:rsid w:val="00F610DB"/>
    <w:rsid w:val="00F638CE"/>
    <w:rsid w:val="00F66EAE"/>
    <w:rsid w:val="00F6746B"/>
    <w:rsid w:val="00F70098"/>
    <w:rsid w:val="00F72900"/>
    <w:rsid w:val="00F740EB"/>
    <w:rsid w:val="00F7428C"/>
    <w:rsid w:val="00F8198E"/>
    <w:rsid w:val="00F82016"/>
    <w:rsid w:val="00F82AAA"/>
    <w:rsid w:val="00F877E8"/>
    <w:rsid w:val="00F87F82"/>
    <w:rsid w:val="00F90094"/>
    <w:rsid w:val="00F94027"/>
    <w:rsid w:val="00F94867"/>
    <w:rsid w:val="00F9736E"/>
    <w:rsid w:val="00FA3C4D"/>
    <w:rsid w:val="00FA4993"/>
    <w:rsid w:val="00FA668F"/>
    <w:rsid w:val="00FC220C"/>
    <w:rsid w:val="00FC347B"/>
    <w:rsid w:val="00FC3BD2"/>
    <w:rsid w:val="00FC5511"/>
    <w:rsid w:val="00FD11EB"/>
    <w:rsid w:val="00FD15C7"/>
    <w:rsid w:val="00FD3A66"/>
    <w:rsid w:val="00FD3B17"/>
    <w:rsid w:val="00FD74DF"/>
    <w:rsid w:val="00FE61DB"/>
    <w:rsid w:val="00FE62CD"/>
    <w:rsid w:val="00FF10DD"/>
    <w:rsid w:val="00FF2158"/>
    <w:rsid w:val="00FF25BA"/>
    <w:rsid w:val="00FF4A27"/>
    <w:rsid w:val="00FF5517"/>
    <w:rsid w:val="00FF6B8A"/>
    <w:rsid w:val="01B48515"/>
    <w:rsid w:val="01DC25C2"/>
    <w:rsid w:val="02106DBF"/>
    <w:rsid w:val="0287704F"/>
    <w:rsid w:val="04053BE7"/>
    <w:rsid w:val="04B13BEA"/>
    <w:rsid w:val="0633E3EE"/>
    <w:rsid w:val="078243F5"/>
    <w:rsid w:val="07CCC1C1"/>
    <w:rsid w:val="08925673"/>
    <w:rsid w:val="09737236"/>
    <w:rsid w:val="099FEF57"/>
    <w:rsid w:val="09E737A7"/>
    <w:rsid w:val="0B41CFBF"/>
    <w:rsid w:val="0BF239F2"/>
    <w:rsid w:val="0C11ED19"/>
    <w:rsid w:val="0DCF370F"/>
    <w:rsid w:val="0DE3477E"/>
    <w:rsid w:val="0EE70341"/>
    <w:rsid w:val="0F87BB9C"/>
    <w:rsid w:val="0F8DBB7C"/>
    <w:rsid w:val="0FDC328D"/>
    <w:rsid w:val="115EDA91"/>
    <w:rsid w:val="11DF45F0"/>
    <w:rsid w:val="11E597C7"/>
    <w:rsid w:val="12398CED"/>
    <w:rsid w:val="12617B76"/>
    <w:rsid w:val="12A5BFD7"/>
    <w:rsid w:val="132C87B9"/>
    <w:rsid w:val="157FF3DB"/>
    <w:rsid w:val="164A07B8"/>
    <w:rsid w:val="1822F9EB"/>
    <w:rsid w:val="18B7949D"/>
    <w:rsid w:val="190EEBFB"/>
    <w:rsid w:val="1BEC7F92"/>
    <w:rsid w:val="1C7DAB31"/>
    <w:rsid w:val="1CBF4CC2"/>
    <w:rsid w:val="1D60687C"/>
    <w:rsid w:val="1D7E2038"/>
    <w:rsid w:val="1DD67289"/>
    <w:rsid w:val="1E0F96C9"/>
    <w:rsid w:val="1F1E795C"/>
    <w:rsid w:val="2147378B"/>
    <w:rsid w:val="21511C54"/>
    <w:rsid w:val="2174FE5B"/>
    <w:rsid w:val="217B7F88"/>
    <w:rsid w:val="21D1EEB7"/>
    <w:rsid w:val="22C9DF8F"/>
    <w:rsid w:val="2488BD16"/>
    <w:rsid w:val="252FF2B4"/>
    <w:rsid w:val="25392AF2"/>
    <w:rsid w:val="25480F31"/>
    <w:rsid w:val="265211CB"/>
    <w:rsid w:val="266197DB"/>
    <w:rsid w:val="27555ACE"/>
    <w:rsid w:val="28B80B6A"/>
    <w:rsid w:val="29524970"/>
    <w:rsid w:val="29C08835"/>
    <w:rsid w:val="2B55FCEE"/>
    <w:rsid w:val="2CD0D95F"/>
    <w:rsid w:val="2D966125"/>
    <w:rsid w:val="2EC21E5C"/>
    <w:rsid w:val="2FCB6FBD"/>
    <w:rsid w:val="3237F5EB"/>
    <w:rsid w:val="3296A11C"/>
    <w:rsid w:val="3430B6A8"/>
    <w:rsid w:val="3514F999"/>
    <w:rsid w:val="3552406B"/>
    <w:rsid w:val="3750E9E2"/>
    <w:rsid w:val="375A43C1"/>
    <w:rsid w:val="37BF6C5D"/>
    <w:rsid w:val="37EFA9FF"/>
    <w:rsid w:val="384C5530"/>
    <w:rsid w:val="39E1E98F"/>
    <w:rsid w:val="3A91E483"/>
    <w:rsid w:val="3B6EE559"/>
    <w:rsid w:val="3BEB3061"/>
    <w:rsid w:val="3CC31B22"/>
    <w:rsid w:val="3CD5E860"/>
    <w:rsid w:val="3EF7B658"/>
    <w:rsid w:val="3F1678F3"/>
    <w:rsid w:val="408053A4"/>
    <w:rsid w:val="409908CE"/>
    <w:rsid w:val="40D5567A"/>
    <w:rsid w:val="41BE56AA"/>
    <w:rsid w:val="44496995"/>
    <w:rsid w:val="4501AA62"/>
    <w:rsid w:val="451981F8"/>
    <w:rsid w:val="45B0B523"/>
    <w:rsid w:val="45D4972A"/>
    <w:rsid w:val="47AEF406"/>
    <w:rsid w:val="4816B3F4"/>
    <w:rsid w:val="48E855E5"/>
    <w:rsid w:val="4A1D94BD"/>
    <w:rsid w:val="4A7083BA"/>
    <w:rsid w:val="4A8EDFF0"/>
    <w:rsid w:val="4C43D8AE"/>
    <w:rsid w:val="4DA29EAB"/>
    <w:rsid w:val="4E004894"/>
    <w:rsid w:val="500E3219"/>
    <w:rsid w:val="50DBDC5E"/>
    <w:rsid w:val="50F37262"/>
    <w:rsid w:val="5115DD78"/>
    <w:rsid w:val="51632F9F"/>
    <w:rsid w:val="51DF3D37"/>
    <w:rsid w:val="528F42C3"/>
    <w:rsid w:val="5341FF43"/>
    <w:rsid w:val="538B829E"/>
    <w:rsid w:val="552818D0"/>
    <w:rsid w:val="5622E96B"/>
    <w:rsid w:val="5715E437"/>
    <w:rsid w:val="575ABBC8"/>
    <w:rsid w:val="5762A94E"/>
    <w:rsid w:val="57D85534"/>
    <w:rsid w:val="58E55152"/>
    <w:rsid w:val="590FB486"/>
    <w:rsid w:val="5992BE08"/>
    <w:rsid w:val="59EC5865"/>
    <w:rsid w:val="5A3F51F2"/>
    <w:rsid w:val="5C054DAD"/>
    <w:rsid w:val="5C6616E5"/>
    <w:rsid w:val="5CC61D0B"/>
    <w:rsid w:val="5D29825A"/>
    <w:rsid w:val="5D2E7580"/>
    <w:rsid w:val="5ED2A85D"/>
    <w:rsid w:val="62D24C13"/>
    <w:rsid w:val="63660F3B"/>
    <w:rsid w:val="63DB0176"/>
    <w:rsid w:val="663D0867"/>
    <w:rsid w:val="66886EBC"/>
    <w:rsid w:val="66DA0CFB"/>
    <w:rsid w:val="68656D66"/>
    <w:rsid w:val="6875DD5C"/>
    <w:rsid w:val="68B062A2"/>
    <w:rsid w:val="6969A04F"/>
    <w:rsid w:val="698B61DF"/>
    <w:rsid w:val="6A131A16"/>
    <w:rsid w:val="6BAEEA77"/>
    <w:rsid w:val="6C74A222"/>
    <w:rsid w:val="6CBE5072"/>
    <w:rsid w:val="6DE80E9C"/>
    <w:rsid w:val="6E560AC2"/>
    <w:rsid w:val="6ECD62DC"/>
    <w:rsid w:val="6F4B9B4E"/>
    <w:rsid w:val="6FAE7E9F"/>
    <w:rsid w:val="6FDC83D3"/>
    <w:rsid w:val="6FFEFA40"/>
    <w:rsid w:val="70455136"/>
    <w:rsid w:val="705E842B"/>
    <w:rsid w:val="70825B9A"/>
    <w:rsid w:val="722BE3B2"/>
    <w:rsid w:val="7295453F"/>
    <w:rsid w:val="73525256"/>
    <w:rsid w:val="74903A3D"/>
    <w:rsid w:val="754491E6"/>
    <w:rsid w:val="767A13AD"/>
    <w:rsid w:val="76C5CD91"/>
    <w:rsid w:val="77466FDA"/>
    <w:rsid w:val="776685EC"/>
    <w:rsid w:val="78054609"/>
    <w:rsid w:val="7868674F"/>
    <w:rsid w:val="78698B78"/>
    <w:rsid w:val="78D0273D"/>
    <w:rsid w:val="79A155D1"/>
    <w:rsid w:val="7B993EB4"/>
    <w:rsid w:val="7BB3D36A"/>
    <w:rsid w:val="7D3CFC9B"/>
    <w:rsid w:val="7E22FF46"/>
    <w:rsid w:val="7F3423F8"/>
    <w:rsid w:val="7FD7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DC60EF"/>
  <w15:docId w15:val="{843A4B69-3509-4120-83D6-BCD41A6B9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E79E9"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semiHidden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semiHidden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rsid w:val="00A85BA0"/>
    <w:pPr>
      <w:tabs>
        <w:tab w:val="left" w:pos="1540"/>
        <w:tab w:val="right" w:pos="9360"/>
      </w:tabs>
    </w:pPr>
    <w:rPr>
      <w:noProof/>
      <w:sz w:val="24"/>
      <w:szCs w:val="24"/>
      <w:lang w:val="sr-Latn-CS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basedOn w:val="DefaultParagraphFont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  <w:sz w:val="16"/>
      <w:szCs w:val="16"/>
      <w:shd w:val="clear" w:color="auto" w:fill="FFFF9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a1ccf04-1f42-452f-82ab-7f53cff9891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A1C065B6596FF4A83F05DD9510885ED" ma:contentTypeVersion="7" ma:contentTypeDescription="Kreiraj novi dokument." ma:contentTypeScope="" ma:versionID="72f0e67a0615d34593f00bbe0ee541df">
  <xsd:schema xmlns:xsd="http://www.w3.org/2001/XMLSchema" xmlns:xs="http://www.w3.org/2001/XMLSchema" xmlns:p="http://schemas.microsoft.com/office/2006/metadata/properties" xmlns:ns3="927ac13c-6f1f-43a8-b9a8-0c4ee2d25a06" xmlns:ns4="ea1ccf04-1f42-452f-82ab-7f53cff98919" targetNamespace="http://schemas.microsoft.com/office/2006/metadata/properties" ma:root="true" ma:fieldsID="fe58cb8ed222888776ae2c0214a94cd9" ns3:_="" ns4:_="">
    <xsd:import namespace="927ac13c-6f1f-43a8-b9a8-0c4ee2d25a06"/>
    <xsd:import namespace="ea1ccf04-1f42-452f-82ab-7f53cff9891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_activity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7ac13c-6f1f-43a8-b9a8-0c4ee2d25a0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Deljeno sa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ljeno sa detaljima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eš oznaka pogotka za deljenje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1ccf04-1f42-452f-82ab-7f53cff989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C8702FB-0EE4-491C-BDAB-71CB5A42E0FB}">
  <ds:schemaRefs>
    <ds:schemaRef ds:uri="http://schemas.microsoft.com/office/2006/metadata/properties"/>
    <ds:schemaRef ds:uri="http://schemas.microsoft.com/office/infopath/2007/PartnerControls"/>
    <ds:schemaRef ds:uri="ea1ccf04-1f42-452f-82ab-7f53cff98919"/>
  </ds:schemaRefs>
</ds:datastoreItem>
</file>

<file path=customXml/itemProps2.xml><?xml version="1.0" encoding="utf-8"?>
<ds:datastoreItem xmlns:ds="http://schemas.openxmlformats.org/officeDocument/2006/customXml" ds:itemID="{1F084729-2A14-41E7-BC1F-2ABADF2A9DF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7F781D4-E5C3-4AC6-BF09-137E01665C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7ac13c-6f1f-43a8-b9a8-0c4ee2d25a06"/>
    <ds:schemaRef ds:uri="ea1ccf04-1f42-452f-82ab-7f53cff989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2</TotalTime>
  <Pages>25</Pages>
  <Words>1748</Words>
  <Characters>9968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11693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Aleksandar</dc:creator>
  <cp:lastModifiedBy>Aleksandar Stojkovic</cp:lastModifiedBy>
  <cp:revision>2</cp:revision>
  <dcterms:created xsi:type="dcterms:W3CDTF">2023-06-12T21:52:00Z</dcterms:created>
  <dcterms:modified xsi:type="dcterms:W3CDTF">2023-06-12T21:52:00Z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0x0101007A1C065B6596FF4A83F05DD9510885ED</vt:lpwstr>
  </property>
</Properties>
</file>