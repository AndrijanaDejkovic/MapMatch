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FC7C" w14:textId="09C240F9" w:rsidR="006D0694" w:rsidRDefault="00C8585B">
      <w:pPr>
        <w:pStyle w:val="Title"/>
        <w:tabs>
          <w:tab w:val="left" w:pos="2970"/>
          <w:tab w:val="left" w:pos="3060"/>
        </w:tabs>
        <w:jc w:val="right"/>
      </w:pPr>
      <w:r>
        <w:rPr>
          <w:lang w:val="sr-Latn-CS"/>
        </w:rPr>
        <w:t>MapMatch</w:t>
      </w:r>
    </w:p>
    <w:p w14:paraId="3D080A3F" w14:textId="77777777" w:rsidR="0004281C" w:rsidRPr="0004281C" w:rsidRDefault="0004281C" w:rsidP="0004281C"/>
    <w:p w14:paraId="787DED9F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1211EBB2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48BB3C0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E7BAD69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9B854C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1C5AB4F1" w14:textId="77777777">
        <w:tc>
          <w:tcPr>
            <w:tcW w:w="2304" w:type="dxa"/>
          </w:tcPr>
          <w:p w14:paraId="6F98787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752F70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4DA9FA1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22ABB2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71E010B" w14:textId="77777777">
        <w:tc>
          <w:tcPr>
            <w:tcW w:w="2304" w:type="dxa"/>
          </w:tcPr>
          <w:p w14:paraId="5EDC38FF" w14:textId="17EBF9DC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180065">
              <w:rPr>
                <w:lang w:val="sr-Latn-CS"/>
              </w:rPr>
              <w:t>4</w:t>
            </w:r>
            <w:r w:rsidR="006F61C6" w:rsidRPr="006F61C6">
              <w:rPr>
                <w:lang w:val="sr-Latn-CS"/>
              </w:rPr>
              <w:t>.03.20</w:t>
            </w:r>
            <w:r w:rsidR="005820D4">
              <w:rPr>
                <w:lang w:val="sr-Latn-CS"/>
              </w:rPr>
              <w:t>2</w:t>
            </w:r>
            <w:r w:rsidR="00180065">
              <w:rPr>
                <w:lang w:val="sr-Latn-CS"/>
              </w:rPr>
              <w:t>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183785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BAD4693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179577B" w14:textId="0EED50A8" w:rsidR="002343C5" w:rsidRPr="006F61C6" w:rsidRDefault="0018006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</w:t>
            </w:r>
            <w:r w:rsidR="00A6633B">
              <w:rPr>
                <w:lang w:val="sr-Latn-CS"/>
              </w:rPr>
              <w:t xml:space="preserve"> Andrijana, Sara, Aleksandar</w:t>
            </w:r>
          </w:p>
        </w:tc>
      </w:tr>
      <w:tr w:rsidR="002343C5" w:rsidRPr="006F61C6" w14:paraId="1635D092" w14:textId="77777777">
        <w:tc>
          <w:tcPr>
            <w:tcW w:w="2304" w:type="dxa"/>
          </w:tcPr>
          <w:p w14:paraId="351AEA7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A1F7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4AF370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0DDC0A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156576F" w14:textId="77777777">
        <w:tc>
          <w:tcPr>
            <w:tcW w:w="2304" w:type="dxa"/>
          </w:tcPr>
          <w:p w14:paraId="298F201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2CF154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6F44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0B5965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68C1424D" w14:textId="77777777">
        <w:tc>
          <w:tcPr>
            <w:tcW w:w="2304" w:type="dxa"/>
          </w:tcPr>
          <w:p w14:paraId="78651B8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9DD3BE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74F88C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13FD45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9196F1E" w14:textId="77777777" w:rsidR="002343C5" w:rsidRPr="006F61C6" w:rsidRDefault="002343C5">
      <w:pPr>
        <w:rPr>
          <w:lang w:val="sr-Latn-CS"/>
        </w:rPr>
      </w:pPr>
    </w:p>
    <w:p w14:paraId="3FC8C85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4BB51EF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lang w:val="sr-Latn-CS"/>
        </w:rPr>
        <w:t>1.</w:t>
      </w:r>
      <w:r w:rsidR="00A70277" w:rsidRPr="00AE7AE3">
        <w:rPr>
          <w:rFonts w:ascii="Calibri" w:hAnsi="Calibri"/>
          <w:sz w:val="22"/>
          <w:szCs w:val="22"/>
          <w:lang w:eastAsia="en-US"/>
        </w:rPr>
        <w:tab/>
      </w:r>
      <w:r w:rsidR="00A70277" w:rsidRPr="002E44F0">
        <w:rPr>
          <w:lang w:val="sr-Latn-CS"/>
        </w:rPr>
        <w:t>Cilj dokumenta</w:t>
      </w:r>
      <w:r w:rsidR="00A70277">
        <w:tab/>
      </w:r>
      <w:r w:rsidR="00A70277">
        <w:fldChar w:fldCharType="begin"/>
      </w:r>
      <w:r w:rsidR="00A70277">
        <w:instrText xml:space="preserve"> PAGEREF _Toc507815234 \h </w:instrText>
      </w:r>
      <w:r w:rsidR="00A70277">
        <w:fldChar w:fldCharType="separate"/>
      </w:r>
      <w:r w:rsidR="00A70277">
        <w:t>4</w:t>
      </w:r>
      <w:r w:rsidR="00A70277">
        <w:fldChar w:fldCharType="end"/>
      </w:r>
    </w:p>
    <w:p w14:paraId="7142EF8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2.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_Toc507815235 \h </w:instrText>
      </w:r>
      <w:r>
        <w:fldChar w:fldCharType="separate"/>
      </w:r>
      <w:r>
        <w:t>4</w:t>
      </w:r>
      <w:r>
        <w:fldChar w:fldCharType="end"/>
      </w:r>
    </w:p>
    <w:p w14:paraId="2FEAEBC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3.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Lična karta projekta</w:t>
      </w:r>
      <w:r>
        <w:tab/>
      </w:r>
      <w:r>
        <w:fldChar w:fldCharType="begin"/>
      </w:r>
      <w:r>
        <w:instrText xml:space="preserve"> PAGEREF _Toc507815236 \h </w:instrText>
      </w:r>
      <w:r>
        <w:fldChar w:fldCharType="separate"/>
      </w:r>
      <w:r>
        <w:t>4</w:t>
      </w:r>
      <w:r>
        <w:fldChar w:fldCharType="end"/>
      </w:r>
    </w:p>
    <w:p w14:paraId="6262EE1A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4.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Tema i svrha projekta</w:t>
      </w:r>
      <w:r>
        <w:tab/>
      </w:r>
      <w:r>
        <w:fldChar w:fldCharType="begin"/>
      </w:r>
      <w:r>
        <w:instrText xml:space="preserve"> PAGEREF _Toc507815237 \h </w:instrText>
      </w:r>
      <w:r>
        <w:fldChar w:fldCharType="separate"/>
      </w:r>
      <w:r>
        <w:t>4</w:t>
      </w:r>
      <w:r>
        <w:fldChar w:fldCharType="end"/>
      </w:r>
    </w:p>
    <w:p w14:paraId="085554F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5.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Opis projekta</w:t>
      </w:r>
      <w:r>
        <w:tab/>
      </w:r>
      <w:r>
        <w:fldChar w:fldCharType="begin"/>
      </w:r>
      <w:r>
        <w:instrText xml:space="preserve"> PAGEREF _Toc507815238 \h </w:instrText>
      </w:r>
      <w:r>
        <w:fldChar w:fldCharType="separate"/>
      </w:r>
      <w:r>
        <w:t>4</w:t>
      </w:r>
      <w:r>
        <w:fldChar w:fldCharType="end"/>
      </w:r>
    </w:p>
    <w:p w14:paraId="4CA9EC7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6.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Znanja i veštine potrebne za izradu projekta</w:t>
      </w:r>
      <w:r>
        <w:tab/>
      </w:r>
      <w:r>
        <w:fldChar w:fldCharType="begin"/>
      </w:r>
      <w:r>
        <w:instrText xml:space="preserve"> PAGEREF _Toc507815239 \h </w:instrText>
      </w:r>
      <w:r>
        <w:fldChar w:fldCharType="separate"/>
      </w:r>
      <w:r>
        <w:t>4</w:t>
      </w:r>
      <w:r>
        <w:fldChar w:fldCharType="end"/>
      </w:r>
    </w:p>
    <w:p w14:paraId="2DE23FF1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7.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Cilj i motivacija tima</w:t>
      </w:r>
      <w:r>
        <w:tab/>
      </w:r>
      <w:r>
        <w:fldChar w:fldCharType="begin"/>
      </w:r>
      <w:r>
        <w:instrText xml:space="preserve"> PAGEREF _Toc507815240 \h </w:instrText>
      </w:r>
      <w:r>
        <w:fldChar w:fldCharType="separate"/>
      </w:r>
      <w:r>
        <w:t>4</w:t>
      </w:r>
      <w:r>
        <w:fldChar w:fldCharType="end"/>
      </w:r>
    </w:p>
    <w:p w14:paraId="5BBBD3C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8.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Vođa tima</w:t>
      </w:r>
      <w:r>
        <w:tab/>
      </w:r>
      <w:r>
        <w:fldChar w:fldCharType="begin"/>
      </w:r>
      <w:r>
        <w:instrText xml:space="preserve"> PAGEREF _Toc507815241 \h </w:instrText>
      </w:r>
      <w:r>
        <w:fldChar w:fldCharType="separate"/>
      </w:r>
      <w:r>
        <w:t>5</w:t>
      </w:r>
      <w:r>
        <w:fldChar w:fldCharType="end"/>
      </w:r>
    </w:p>
    <w:p w14:paraId="4FB90B61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9.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Komunikacija</w:t>
      </w:r>
      <w:r>
        <w:tab/>
      </w:r>
      <w:r>
        <w:fldChar w:fldCharType="begin"/>
      </w:r>
      <w:r>
        <w:instrText xml:space="preserve"> PAGEREF _Toc507815242 \h </w:instrText>
      </w:r>
      <w:r>
        <w:fldChar w:fldCharType="separate"/>
      </w:r>
      <w:r>
        <w:t>5</w:t>
      </w:r>
      <w:r>
        <w:fldChar w:fldCharType="end"/>
      </w:r>
    </w:p>
    <w:p w14:paraId="08F67304" w14:textId="5E8740CD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10.</w:t>
      </w:r>
      <w:r w:rsidR="00A6633B">
        <w:rPr>
          <w:lang w:val="sr-Latn-CS"/>
        </w:rPr>
        <w:t xml:space="preserve">    </w:t>
      </w:r>
      <w:r w:rsidRPr="002E44F0">
        <w:rPr>
          <w:lang w:val="sr-Latn-CS"/>
        </w:rPr>
        <w:t>Planiranje vremena</w:t>
      </w:r>
      <w:r>
        <w:tab/>
      </w:r>
      <w:r>
        <w:fldChar w:fldCharType="begin"/>
      </w:r>
      <w:r>
        <w:instrText xml:space="preserve"> PAGEREF _Toc507815243 \h </w:instrText>
      </w:r>
      <w:r>
        <w:fldChar w:fldCharType="separate"/>
      </w:r>
      <w:r>
        <w:t>5</w:t>
      </w:r>
      <w:r>
        <w:fldChar w:fldCharType="end"/>
      </w:r>
    </w:p>
    <w:p w14:paraId="71A70DB5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30C5CDDE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2F7793E4" w14:textId="77777777" w:rsidR="00A97B47" w:rsidRPr="00A97B47" w:rsidRDefault="00A97B47" w:rsidP="00A97B47">
      <w:pPr>
        <w:rPr>
          <w:lang w:val="sr-Latn-CS"/>
        </w:rPr>
      </w:pPr>
    </w:p>
    <w:p w14:paraId="19716E4B" w14:textId="273465F4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347EA5">
        <w:rPr>
          <w:lang w:val="sr-Latn-CS"/>
        </w:rPr>
        <w:t>aplikacije</w:t>
      </w:r>
      <w:r w:rsidR="00180065">
        <w:rPr>
          <w:lang w:val="sr-Latn-CS"/>
        </w:rPr>
        <w:t xml:space="preserve"> za bezbedno lociranje prijatelja na mapi i uspostavljanje novih poznanstava. </w:t>
      </w:r>
    </w:p>
    <w:p w14:paraId="2FA0EC45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B94CF4F" w14:textId="70F24A41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</w:t>
      </w:r>
      <w:r w:rsidR="00180065">
        <w:rPr>
          <w:lang w:val="sr-Latn-CS"/>
        </w:rPr>
        <w:t>a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26E1E50A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431C7438" w14:textId="77777777"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5764"/>
      </w:tblGrid>
      <w:tr w:rsidR="00C8585B" w:rsidRPr="00A74DEF" w14:paraId="6C1C6BBD" w14:textId="77777777" w:rsidTr="00B10BF0">
        <w:tc>
          <w:tcPr>
            <w:tcW w:w="2835" w:type="dxa"/>
          </w:tcPr>
          <w:p w14:paraId="35A35C0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570EC15A" w14:textId="143D00E7" w:rsidR="00F267E3" w:rsidRPr="00A74DEF" w:rsidRDefault="00C8585B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MapMatch</w:t>
            </w:r>
          </w:p>
        </w:tc>
      </w:tr>
      <w:tr w:rsidR="00C8585B" w:rsidRPr="00A74DEF" w14:paraId="7BEEAFED" w14:textId="77777777" w:rsidTr="00B10BF0">
        <w:tc>
          <w:tcPr>
            <w:tcW w:w="2835" w:type="dxa"/>
          </w:tcPr>
          <w:p w14:paraId="195E2DE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D1363F6" w14:textId="0A1E218E" w:rsidR="00F267E3" w:rsidRPr="00A74DEF" w:rsidRDefault="005B65E9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NASA</w:t>
            </w:r>
          </w:p>
        </w:tc>
      </w:tr>
      <w:tr w:rsidR="00C8585B" w:rsidRPr="00A74DEF" w14:paraId="06B43659" w14:textId="77777777" w:rsidTr="00B10BF0">
        <w:tc>
          <w:tcPr>
            <w:tcW w:w="2835" w:type="dxa"/>
          </w:tcPr>
          <w:p w14:paraId="0EE015F4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3E3C6129" w14:textId="0B96357D" w:rsidR="00A1793B" w:rsidRDefault="00C8585B" w:rsidP="005A054F">
            <w:r>
              <w:t>Aleksandar Stojković, 18432, vođa tima</w:t>
            </w:r>
          </w:p>
          <w:p w14:paraId="6D2519FE" w14:textId="4CB8B59E" w:rsidR="00C8585B" w:rsidRDefault="00C8585B" w:rsidP="00C8585B">
            <w:r>
              <w:t>Andrijana Dejković, 18126</w:t>
            </w:r>
          </w:p>
          <w:p w14:paraId="4A52B40F" w14:textId="77777777" w:rsidR="00C8585B" w:rsidRDefault="00C8585B" w:rsidP="00C8585B">
            <w:r>
              <w:t>Nikola Stojiljković, 18430</w:t>
            </w:r>
          </w:p>
          <w:p w14:paraId="42C47B1F" w14:textId="44616DBA" w:rsidR="00C8585B" w:rsidRPr="00A97B47" w:rsidRDefault="00C8585B" w:rsidP="00C8585B">
            <w:r>
              <w:t>Sara Prušević, 19027</w:t>
            </w:r>
          </w:p>
        </w:tc>
      </w:tr>
      <w:tr w:rsidR="00C8585B" w:rsidRPr="003372D3" w14:paraId="5DEEE86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9EE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7142" w14:textId="5E0E6549" w:rsidR="00AB1DE2" w:rsidRPr="000C3BFA" w:rsidRDefault="008D4B87" w:rsidP="00AB1DE2">
            <w:r>
              <w:t>Socijalne mreže su dovele do smanjenja interakcija ljudi uživo</w:t>
            </w:r>
            <w:r w:rsidR="00820E98">
              <w:t>.</w:t>
            </w:r>
          </w:p>
        </w:tc>
      </w:tr>
      <w:tr w:rsidR="00C8585B" w:rsidRPr="003372D3" w14:paraId="474D39C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F28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7AC8" w14:textId="7612DAB6" w:rsidR="00AB1DE2" w:rsidRPr="00AB1DE2" w:rsidRDefault="00CE434D" w:rsidP="00AB1DE2">
            <w:r>
              <w:t xml:space="preserve">Ljude koji </w:t>
            </w:r>
            <w:r w:rsidR="00820E98">
              <w:t>preferiraju izlaske i koji žele da se upoznaju sa novim ljudima koje su uživo videli, ali i da se zbliže sa prijateljima sa kojima žele da izlaze više.</w:t>
            </w:r>
          </w:p>
        </w:tc>
      </w:tr>
      <w:tr w:rsidR="00C8585B" w:rsidRPr="003372D3" w14:paraId="1ECE8DB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492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5068" w14:textId="45F7D296" w:rsidR="00AB1DE2" w:rsidRPr="00AB1DE2" w:rsidRDefault="00820E98" w:rsidP="00AB1DE2">
            <w:r>
              <w:t>Prekomerno korišćenje socijalnih mreža</w:t>
            </w:r>
            <w:r w:rsidR="005B65E9">
              <w:t xml:space="preserve"> koje</w:t>
            </w:r>
            <w:r>
              <w:t xml:space="preserve"> dovodi do problema tokom upoznavanja u stvarnom životu, kao i socijalne anksioznosti.</w:t>
            </w:r>
          </w:p>
        </w:tc>
      </w:tr>
      <w:tr w:rsidR="00C8585B" w:rsidRPr="003372D3" w14:paraId="5401D7E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301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E728" w14:textId="4CDF0FB9" w:rsidR="00AB1DE2" w:rsidRPr="00AB1DE2" w:rsidRDefault="00DA5897" w:rsidP="00AB1DE2">
            <w:r w:rsidRPr="00DA5897">
              <w:t xml:space="preserve">Obezbediti korisnicima lakše </w:t>
            </w:r>
            <w:r w:rsidR="00820E98">
              <w:t>upoznavanje sa ljudima koje vide uživo i bržu organizaciju sa društvom.</w:t>
            </w:r>
          </w:p>
        </w:tc>
      </w:tr>
      <w:tr w:rsidR="00C8585B" w:rsidRPr="003372D3" w14:paraId="5DD31C0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1B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6B81" w14:textId="66A81E44" w:rsidR="00AB1DE2" w:rsidRPr="00AB1DE2" w:rsidRDefault="00CC3E5D" w:rsidP="00AB1DE2">
            <w:r>
              <w:t>K</w:t>
            </w:r>
            <w:r w:rsidR="002C471E">
              <w:t xml:space="preserve">orisnicima koji žele </w:t>
            </w:r>
            <w:r w:rsidR="00820E98">
              <w:t>više</w:t>
            </w:r>
            <w:r w:rsidR="00393F43">
              <w:t xml:space="preserve"> uživo</w:t>
            </w:r>
            <w:r w:rsidR="00820E98">
              <w:t xml:space="preserve"> socijalne interakcije sa drugim ljudima</w:t>
            </w:r>
            <w:r w:rsidR="00EF367E">
              <w:t>.</w:t>
            </w:r>
          </w:p>
        </w:tc>
      </w:tr>
      <w:tr w:rsidR="00C8585B" w:rsidRPr="003372D3" w14:paraId="3F4CF6D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B5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3451" w14:textId="23577C72" w:rsidR="00AB1DE2" w:rsidRPr="00AB1DE2" w:rsidRDefault="00DA5897" w:rsidP="00AB1DE2">
            <w:r w:rsidRPr="00DA5897">
              <w:t xml:space="preserve">Pruža mogućnost </w:t>
            </w:r>
            <w:r w:rsidR="00820E98">
              <w:t>bezbednog lociranja sebe i drugih ljudi na mapi koji su otvoreni za nova poznanstva, kao i već postojećih prijatelja.</w:t>
            </w:r>
          </w:p>
        </w:tc>
      </w:tr>
      <w:tr w:rsidR="00C8585B" w:rsidRPr="003372D3" w14:paraId="3390FC5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A2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BFC7" w14:textId="3B76FA4B" w:rsidR="00AB1DE2" w:rsidRPr="00AB1DE2" w:rsidRDefault="00607C61" w:rsidP="00AB1DE2">
            <w:r>
              <w:t xml:space="preserve">Web </w:t>
            </w:r>
            <w:r w:rsidR="00BA09A0">
              <w:t>a</w:t>
            </w:r>
            <w:r>
              <w:t>plikacija</w:t>
            </w:r>
          </w:p>
        </w:tc>
      </w:tr>
      <w:tr w:rsidR="00C8585B" w:rsidRPr="003372D3" w14:paraId="0108746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DD7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B603" w14:textId="3DB54FEB" w:rsidR="00AB1DE2" w:rsidRPr="00AB1DE2" w:rsidRDefault="00DA5897" w:rsidP="00AB1DE2">
            <w:r w:rsidRPr="00DA5897">
              <w:t>Omogućava standardizovan unos podataka o</w:t>
            </w:r>
            <w:r w:rsidR="00BA09A0">
              <w:t xml:space="preserve"> korisnicima, uspostavljanje i održavanje konekcija sa drugim korisnicima koji se nalaze na istoj lokaciji, kao i kreiranje prijateljskih zajednica, ali i pridruživanje već postoje</w:t>
            </w:r>
            <w:r w:rsidR="00963144">
              <w:t>ć</w:t>
            </w:r>
            <w:r w:rsidR="00BA09A0">
              <w:t>im grupama.</w:t>
            </w:r>
          </w:p>
        </w:tc>
      </w:tr>
      <w:tr w:rsidR="00C8585B" w:rsidRPr="003372D3" w14:paraId="589AC74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2DD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55F8" w14:textId="455323D8" w:rsidR="00AB1DE2" w:rsidRPr="00AB1DE2" w:rsidRDefault="00DA5897" w:rsidP="00AB1DE2">
            <w:r w:rsidRPr="00DA5897">
              <w:t>Postojećih web aplikacija</w:t>
            </w:r>
            <w:r w:rsidR="00B60E1F">
              <w:t xml:space="preserve"> koje</w:t>
            </w:r>
            <w:r w:rsidRPr="00DA5897">
              <w:t xml:space="preserve"> </w:t>
            </w:r>
            <w:r w:rsidR="00963144">
              <w:t>ne podstiču interakciju ljudi uživo i samim tim ne omogućavaju ličnu proveru identiteta drugih korisnika.</w:t>
            </w:r>
          </w:p>
        </w:tc>
      </w:tr>
      <w:tr w:rsidR="00C8585B" w:rsidRPr="003372D3" w14:paraId="5EFF5BF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9B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F2D3" w14:textId="3CD38869" w:rsidR="00AB1DE2" w:rsidRPr="00AB1DE2" w:rsidRDefault="00963144" w:rsidP="00AB1DE2">
            <w:r>
              <w:t>Olakšati</w:t>
            </w:r>
            <w:r w:rsidR="00DA5897" w:rsidRPr="00DA5897">
              <w:t xml:space="preserve"> korisnicim</w:t>
            </w:r>
            <w:r>
              <w:t xml:space="preserve"> prvu interakciju sa ljudima u stvarnom životu i prolanaženje društva na datoj lokaciji. </w:t>
            </w:r>
          </w:p>
        </w:tc>
      </w:tr>
    </w:tbl>
    <w:p w14:paraId="057838B3" w14:textId="77777777" w:rsidR="00AD2BD9" w:rsidRDefault="00AD2BD9" w:rsidP="00D74A36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Tema i svrha projekta</w:t>
      </w:r>
    </w:p>
    <w:p w14:paraId="7023EB50" w14:textId="77777777" w:rsidR="00D64D69" w:rsidRDefault="00D64D69" w:rsidP="00D64D69">
      <w:pPr>
        <w:ind w:left="720"/>
        <w:rPr>
          <w:lang w:val="sr-Latn-CS"/>
        </w:rPr>
      </w:pPr>
    </w:p>
    <w:p w14:paraId="0D8B388A" w14:textId="63422E64" w:rsidR="001F3CFF" w:rsidRDefault="00D64D69" w:rsidP="00977EC9">
      <w:pPr>
        <w:ind w:left="720"/>
        <w:rPr>
          <w:lang w:val="sr-Latn-CS"/>
        </w:rPr>
      </w:pPr>
      <w:r>
        <w:rPr>
          <w:lang w:val="sr-Latn-CS"/>
        </w:rPr>
        <w:t>Uočili sm</w:t>
      </w:r>
      <w:r w:rsidR="00977EC9">
        <w:rPr>
          <w:lang w:val="sr-Latn-CS"/>
        </w:rPr>
        <w:t>o da je Covid19 pored mnogobrojnih problema stvorio i problem prve interakcije među ljudima koji se ne poznaju, kao i manjak okupljanja, druženja i generalnih interakcija u svetu van socijalnih mreža.</w:t>
      </w:r>
    </w:p>
    <w:p w14:paraId="7CFA9980" w14:textId="030E08DE" w:rsidR="00977EC9" w:rsidRDefault="00977EC9" w:rsidP="00977EC9">
      <w:pPr>
        <w:ind w:left="720"/>
        <w:rPr>
          <w:lang w:val="sr-Latn-CS"/>
        </w:rPr>
      </w:pPr>
      <w:r>
        <w:rPr>
          <w:lang w:val="sr-Latn-CS"/>
        </w:rPr>
        <w:t>Motivisani ovim odlučili smo da pokušamo da olakšamo ljudima da otklone komunikacione barijere koje su duboko ukorenjene u nama.</w:t>
      </w:r>
    </w:p>
    <w:p w14:paraId="4C76E1EC" w14:textId="07C5FA33" w:rsidR="00613445" w:rsidRDefault="00613445" w:rsidP="00977EC9">
      <w:pPr>
        <w:ind w:left="720"/>
        <w:rPr>
          <w:lang w:val="sr-Latn-CS"/>
        </w:rPr>
      </w:pPr>
    </w:p>
    <w:p w14:paraId="511C2A61" w14:textId="77777777" w:rsidR="00613445" w:rsidRPr="001F3CFF" w:rsidRDefault="00613445" w:rsidP="00977EC9">
      <w:pPr>
        <w:ind w:left="720"/>
      </w:pPr>
    </w:p>
    <w:p w14:paraId="3104CEAA" w14:textId="1D3F2F4E" w:rsidR="00D74A36" w:rsidRDefault="00D96EF7" w:rsidP="00D74A36">
      <w:pPr>
        <w:pStyle w:val="Heading1"/>
        <w:rPr>
          <w:lang w:val="sr-Latn-CS"/>
        </w:rPr>
      </w:pPr>
      <w:r>
        <w:rPr>
          <w:lang w:val="sr-Latn-CS"/>
        </w:rPr>
        <w:lastRenderedPageBreak/>
        <w:t>Opis projekta</w:t>
      </w:r>
      <w:bookmarkEnd w:id="3"/>
    </w:p>
    <w:p w14:paraId="20792301" w14:textId="77777777" w:rsidR="00D74A36" w:rsidRPr="00D74A36" w:rsidRDefault="00D74A36" w:rsidP="00D74A36">
      <w:pPr>
        <w:rPr>
          <w:lang w:val="sr-Latn-CS"/>
        </w:rPr>
      </w:pPr>
    </w:p>
    <w:p w14:paraId="2536C8F9" w14:textId="2CFF27C9" w:rsidR="00613445" w:rsidRPr="00613445" w:rsidRDefault="00D54E91" w:rsidP="00613445">
      <w:pPr>
        <w:pStyle w:val="BodyText"/>
        <w:rPr>
          <w:lang w:val="sr-Latn-CS"/>
        </w:rPr>
      </w:pPr>
      <w:r>
        <w:rPr>
          <w:lang w:val="sr-Latn-CS"/>
        </w:rPr>
        <w:t xml:space="preserve">Softver </w:t>
      </w:r>
      <w:r w:rsidR="00E271D5">
        <w:rPr>
          <w:lang w:val="en-US"/>
        </w:rPr>
        <w:t>“</w:t>
      </w:r>
      <w:r w:rsidR="00471890">
        <w:rPr>
          <w:lang w:val="sr-Latn-CS"/>
        </w:rPr>
        <w:t>MapMatch</w:t>
      </w:r>
      <w:r w:rsidR="00E271D5">
        <w:rPr>
          <w:lang w:val="sr-Latn-CS"/>
        </w:rPr>
        <w:t xml:space="preserve">“ </w:t>
      </w:r>
      <w:r>
        <w:rPr>
          <w:lang w:val="sr-Latn-CS"/>
        </w:rPr>
        <w:t xml:space="preserve">je web aplikacija </w:t>
      </w:r>
      <w:r w:rsidR="00613445">
        <w:rPr>
          <w:lang w:val="sr-Latn-CS"/>
        </w:rPr>
        <w:t xml:space="preserve">koja omogućava lako upoznavanje sa ljudima koje vidimo uživo, ali i </w:t>
      </w:r>
      <w:r w:rsidR="00F4480E">
        <w:rPr>
          <w:lang w:val="sr-Latn-CS"/>
        </w:rPr>
        <w:t>olakšava održavanje već postojećih prijateljstava</w:t>
      </w:r>
      <w:r w:rsidR="00613445">
        <w:rPr>
          <w:lang w:val="sr-Latn-CS"/>
        </w:rPr>
        <w:t>.</w:t>
      </w:r>
    </w:p>
    <w:p w14:paraId="669EC49F" w14:textId="4C06D71A" w:rsidR="00AB3B52" w:rsidRDefault="00D54E91" w:rsidP="00AB3B52">
      <w:pPr>
        <w:pStyle w:val="BodyText"/>
        <w:rPr>
          <w:lang w:val="sr-Latn-CS"/>
        </w:rPr>
      </w:pPr>
      <w:r>
        <w:rPr>
          <w:lang w:val="sr-Latn-CS"/>
        </w:rPr>
        <w:t xml:space="preserve">Softver će imati mogućnosti </w:t>
      </w:r>
      <w:r w:rsidR="00F4480E">
        <w:rPr>
          <w:lang w:val="sr-Latn-CS"/>
        </w:rPr>
        <w:t>registracije i prijavljivanja</w:t>
      </w:r>
      <w:r>
        <w:rPr>
          <w:lang w:val="sr-Latn-CS"/>
        </w:rPr>
        <w:t xml:space="preserve"> korisnika, </w:t>
      </w:r>
      <w:r w:rsidR="0075373B">
        <w:rPr>
          <w:lang w:val="sr-Latn-CS"/>
        </w:rPr>
        <w:t>i međusobnu komunikaciju, kao i</w:t>
      </w:r>
      <w:r w:rsidR="00F4480E">
        <w:rPr>
          <w:lang w:val="sr-Latn-CS"/>
        </w:rPr>
        <w:t xml:space="preserve"> bezbedno</w:t>
      </w:r>
      <w:r w:rsidR="0075373B">
        <w:rPr>
          <w:lang w:val="sr-Latn-CS"/>
        </w:rPr>
        <w:t xml:space="preserve"> </w:t>
      </w:r>
      <w:r w:rsidR="00F4480E">
        <w:rPr>
          <w:lang w:val="sr-Latn-CS"/>
        </w:rPr>
        <w:t>pinovanje trenutne lokacije na mapi. Omogućava i pregled lokacija drugih prijatelja, kao i ljudi koji to dozvoljavaju.</w:t>
      </w:r>
    </w:p>
    <w:p w14:paraId="1DFEA13F" w14:textId="7048C759" w:rsidR="00F4480E" w:rsidRDefault="00F4480E" w:rsidP="00AB3B52">
      <w:pPr>
        <w:pStyle w:val="BodyText"/>
        <w:rPr>
          <w:lang w:val="sr-Latn-CS"/>
        </w:rPr>
      </w:pPr>
      <w:r>
        <w:rPr>
          <w:lang w:val="sr-Latn-CS"/>
        </w:rPr>
        <w:t>Dodatna funkcionalnost ce biti pridruživanje zajednicama kao i kreiranje sopstvenih zajednica.</w:t>
      </w:r>
    </w:p>
    <w:p w14:paraId="23EAD3F6" w14:textId="77777777" w:rsidR="00D96EF7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02D23A8B" w14:textId="0F874CDC" w:rsidR="00AC4FEA" w:rsidRDefault="00AC4FEA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Poznavanje programskog jezika JavaScript i njegovog library-a React.</w:t>
      </w:r>
    </w:p>
    <w:p w14:paraId="3649FBC3" w14:textId="19BA2248" w:rsidR="00F4480E" w:rsidRDefault="00F4480E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Dobro poznavanje objektno-orijentisanog programiranja.</w:t>
      </w:r>
    </w:p>
    <w:p w14:paraId="14C1D756" w14:textId="6264C77F" w:rsidR="00AA090F" w:rsidRDefault="00AA090F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Poznavanje .NET Framework-a.</w:t>
      </w:r>
    </w:p>
    <w:p w14:paraId="561CA67C" w14:textId="77777777" w:rsidR="00AC4FEA" w:rsidRDefault="00A241C5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Iskustvo u radu sa bazama podataka.</w:t>
      </w:r>
    </w:p>
    <w:p w14:paraId="3DAC711F" w14:textId="77777777" w:rsidR="00D374EA" w:rsidRDefault="00D374EA" w:rsidP="00AA090F">
      <w:pPr>
        <w:rPr>
          <w:lang w:val="sr-Latn-CS"/>
        </w:rPr>
      </w:pPr>
    </w:p>
    <w:p w14:paraId="1B7C8FA0" w14:textId="77777777" w:rsidR="00AF485C" w:rsidRDefault="00AF485C" w:rsidP="00AF485C">
      <w:pPr>
        <w:ind w:left="1440"/>
        <w:rPr>
          <w:lang w:val="sr-Latn-CS"/>
        </w:rPr>
      </w:pPr>
    </w:p>
    <w:p w14:paraId="149EAD0B" w14:textId="77777777" w:rsidR="00AF485C" w:rsidRDefault="00AF485C" w:rsidP="00AF485C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Znanje i veštine članova tima:</w:t>
      </w:r>
    </w:p>
    <w:p w14:paraId="26613027" w14:textId="77777777" w:rsidR="00E271D5" w:rsidRDefault="00E271D5" w:rsidP="00AF485C">
      <w:pPr>
        <w:ind w:left="720"/>
        <w:rPr>
          <w:b/>
          <w:bCs/>
          <w:lang w:val="sr-Latn-CS"/>
        </w:rPr>
      </w:pPr>
    </w:p>
    <w:p w14:paraId="798101A3" w14:textId="1131AB36" w:rsidR="003B2EAF" w:rsidRDefault="00AA090F" w:rsidP="00DD429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Aleksandar Stojković</w:t>
      </w:r>
      <w:r w:rsidR="00DD4291">
        <w:rPr>
          <w:b/>
          <w:bCs/>
          <w:lang w:val="sr-Latn-CS"/>
        </w:rPr>
        <w:t>:</w:t>
      </w:r>
    </w:p>
    <w:p w14:paraId="6528B044" w14:textId="77777777" w:rsidR="00DD4291" w:rsidRPr="003B2EAF" w:rsidRDefault="00DD4291" w:rsidP="00DD4291">
      <w:pPr>
        <w:ind w:left="720"/>
        <w:rPr>
          <w:b/>
          <w:bCs/>
          <w:lang w:val="sr-Latn-CS"/>
        </w:rPr>
      </w:pPr>
    </w:p>
    <w:p w14:paraId="64FF09D3" w14:textId="77777777" w:rsidR="003B2EAF" w:rsidRPr="003B2EAF" w:rsidRDefault="003B2EAF" w:rsidP="003B2EAF">
      <w:pPr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14:paraId="2728DDCA" w14:textId="53747644" w:rsidR="003B2EAF" w:rsidRPr="003B2EAF" w:rsidRDefault="00AA090F" w:rsidP="003B2EAF">
      <w:pPr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Dobro poznavanje .NET-a Framework-a</w:t>
      </w:r>
    </w:p>
    <w:p w14:paraId="65D144B4" w14:textId="37E8AABA" w:rsidR="003B2EAF" w:rsidRPr="008E0E24" w:rsidRDefault="003B2EAF" w:rsidP="003B2EAF">
      <w:pPr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 xml:space="preserve">Poznavanje </w:t>
      </w:r>
      <w:r w:rsidR="00AA090F">
        <w:rPr>
          <w:lang w:val="sr-Latn-CS"/>
        </w:rPr>
        <w:t>objektno-orijentisanog programiranja</w:t>
      </w:r>
    </w:p>
    <w:p w14:paraId="73EA67C6" w14:textId="685837D1" w:rsidR="008E0E24" w:rsidRPr="007139B2" w:rsidRDefault="008E0E24" w:rsidP="003B2EAF">
      <w:pPr>
        <w:numPr>
          <w:ilvl w:val="0"/>
          <w:numId w:val="20"/>
        </w:numPr>
        <w:rPr>
          <w:b/>
          <w:bCs/>
          <w:lang w:val="sr-Latn-CS"/>
        </w:rPr>
      </w:pPr>
      <w:r w:rsidRPr="008E0E24">
        <w:t>Primena stečenog znanja i uspešna realizacija projekta.</w:t>
      </w:r>
    </w:p>
    <w:p w14:paraId="2845A1AE" w14:textId="77777777" w:rsidR="007139B2" w:rsidRPr="00DD4291" w:rsidRDefault="007139B2" w:rsidP="007139B2">
      <w:pPr>
        <w:ind w:left="1440"/>
        <w:rPr>
          <w:b/>
          <w:bCs/>
          <w:lang w:val="sr-Latn-CS"/>
        </w:rPr>
      </w:pPr>
    </w:p>
    <w:p w14:paraId="12586675" w14:textId="34B2F94D" w:rsidR="00DD4291" w:rsidRDefault="00AA090F" w:rsidP="007139B2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Sara Prušević</w:t>
      </w:r>
      <w:r w:rsidR="005E4F65">
        <w:rPr>
          <w:b/>
          <w:bCs/>
          <w:lang w:val="sr-Latn-CS"/>
        </w:rPr>
        <w:t>:</w:t>
      </w:r>
    </w:p>
    <w:p w14:paraId="645F4C9A" w14:textId="77777777" w:rsidR="007139B2" w:rsidRDefault="007139B2" w:rsidP="007139B2">
      <w:pPr>
        <w:ind w:left="720"/>
        <w:rPr>
          <w:b/>
          <w:bCs/>
          <w:lang w:val="sr-Latn-CS"/>
        </w:rPr>
      </w:pPr>
    </w:p>
    <w:p w14:paraId="370A8F54" w14:textId="00E4BF15" w:rsidR="007139B2" w:rsidRPr="007139B2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  <w:r w:rsidR="00AA090F">
        <w:rPr>
          <w:lang w:val="sr-Latn-CS"/>
        </w:rPr>
        <w:t xml:space="preserve"> i njeg</w:t>
      </w:r>
      <w:r w:rsidR="00C27884">
        <w:rPr>
          <w:lang w:val="sr-Latn-CS"/>
        </w:rPr>
        <w:t>ove biblioteke</w:t>
      </w:r>
      <w:r w:rsidR="00AA090F">
        <w:rPr>
          <w:lang w:val="sr-Latn-CS"/>
        </w:rPr>
        <w:t xml:space="preserve"> React</w:t>
      </w:r>
    </w:p>
    <w:p w14:paraId="2B296C1F" w14:textId="77777777" w:rsidR="007139B2" w:rsidRPr="007139B2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Osnovno poznavanje funkcionisanja baza podataka</w:t>
      </w:r>
    </w:p>
    <w:p w14:paraId="6F25BC99" w14:textId="77777777" w:rsidR="007139B2" w:rsidRPr="001742A4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14:paraId="2D7CEC41" w14:textId="77777777" w:rsidR="007139B2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Kreativnost</w:t>
      </w:r>
      <w:r w:rsidR="008C5EA2">
        <w:rPr>
          <w:lang w:val="sr-Latn-CS"/>
        </w:rPr>
        <w:t xml:space="preserve"> i osećaj za estetiku</w:t>
      </w:r>
    </w:p>
    <w:p w14:paraId="2C8036E8" w14:textId="77777777" w:rsidR="00AF485C" w:rsidRDefault="00AF485C" w:rsidP="00AF485C">
      <w:pPr>
        <w:ind w:left="720"/>
        <w:rPr>
          <w:b/>
          <w:bCs/>
          <w:lang w:val="sr-Latn-CS"/>
        </w:rPr>
      </w:pPr>
    </w:p>
    <w:p w14:paraId="4DC72C16" w14:textId="77777777" w:rsidR="007139B2" w:rsidRDefault="007139B2" w:rsidP="00AF485C">
      <w:pPr>
        <w:ind w:left="1440"/>
        <w:rPr>
          <w:lang w:val="sr-Latn-CS"/>
        </w:rPr>
      </w:pPr>
    </w:p>
    <w:p w14:paraId="6CF31E9B" w14:textId="4A180330" w:rsidR="007139B2" w:rsidRDefault="007139B2" w:rsidP="007139B2">
      <w:pPr>
        <w:rPr>
          <w:b/>
          <w:bCs/>
          <w:lang w:val="sr-Latn-CS"/>
        </w:rPr>
      </w:pPr>
      <w:r>
        <w:rPr>
          <w:lang w:val="sr-Latn-CS"/>
        </w:rPr>
        <w:tab/>
      </w:r>
      <w:r w:rsidR="00AA090F">
        <w:rPr>
          <w:b/>
          <w:bCs/>
          <w:lang w:val="sr-Latn-CS"/>
        </w:rPr>
        <w:t>Andrijana Dejković</w:t>
      </w:r>
      <w:r w:rsidR="005E4F65">
        <w:rPr>
          <w:b/>
          <w:bCs/>
          <w:lang w:val="sr-Latn-CS"/>
        </w:rPr>
        <w:t>:</w:t>
      </w:r>
    </w:p>
    <w:p w14:paraId="45EA1F9D" w14:textId="77777777" w:rsidR="007139B2" w:rsidRDefault="007139B2" w:rsidP="007139B2">
      <w:pPr>
        <w:rPr>
          <w:b/>
          <w:bCs/>
          <w:lang w:val="sr-Latn-CS"/>
        </w:rPr>
      </w:pPr>
      <w:r>
        <w:rPr>
          <w:b/>
          <w:bCs/>
          <w:lang w:val="sr-Latn-CS"/>
        </w:rPr>
        <w:tab/>
      </w:r>
    </w:p>
    <w:p w14:paraId="41CB94E4" w14:textId="77777777" w:rsidR="007139B2" w:rsidRP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funkcionisanja baza podataka</w:t>
      </w:r>
    </w:p>
    <w:p w14:paraId="3A1BB3EA" w14:textId="507301EB" w:rsidR="00B95C68" w:rsidRP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  <w:r w:rsidR="00AA090F" w:rsidRPr="00AA090F">
        <w:rPr>
          <w:lang w:val="sr-Latn-CS"/>
        </w:rPr>
        <w:t xml:space="preserve"> </w:t>
      </w:r>
      <w:r w:rsidR="00AA090F">
        <w:rPr>
          <w:lang w:val="sr-Latn-CS"/>
        </w:rPr>
        <w:t>i njegov</w:t>
      </w:r>
      <w:r w:rsidR="00556DD8">
        <w:rPr>
          <w:lang w:val="sr-Latn-CS"/>
        </w:rPr>
        <w:t>e</w:t>
      </w:r>
      <w:r w:rsidR="00AA090F">
        <w:rPr>
          <w:lang w:val="sr-Latn-CS"/>
        </w:rPr>
        <w:t xml:space="preserve"> </w:t>
      </w:r>
      <w:r w:rsidR="00556DD8">
        <w:rPr>
          <w:lang w:val="sr-Latn-CS"/>
        </w:rPr>
        <w:t xml:space="preserve">biblioteke </w:t>
      </w:r>
      <w:r w:rsidR="00AA090F">
        <w:rPr>
          <w:lang w:val="sr-Latn-CS"/>
        </w:rPr>
        <w:t>Reac</w:t>
      </w:r>
      <w:r w:rsidR="00556DD8">
        <w:rPr>
          <w:lang w:val="sr-Latn-CS"/>
        </w:rPr>
        <w:t>t</w:t>
      </w:r>
    </w:p>
    <w:p w14:paraId="53D1DD9E" w14:textId="77777777" w:rsidR="00B95C68" w:rsidRP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14:paraId="352FC66C" w14:textId="43EB412A" w:rsidR="00B95C68" w:rsidRDefault="00AA090F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Iskustvo u timskom radu</w:t>
      </w:r>
    </w:p>
    <w:p w14:paraId="04DBF6C7" w14:textId="77777777" w:rsidR="007139B2" w:rsidRDefault="007139B2" w:rsidP="007139B2">
      <w:pPr>
        <w:rPr>
          <w:b/>
          <w:bCs/>
          <w:lang w:val="sr-Latn-CS"/>
        </w:rPr>
      </w:pPr>
    </w:p>
    <w:p w14:paraId="0596E618" w14:textId="063FA7B8" w:rsidR="007139B2" w:rsidRDefault="007139B2" w:rsidP="007139B2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Nikola </w:t>
      </w:r>
      <w:r w:rsidR="00AA090F">
        <w:rPr>
          <w:b/>
          <w:bCs/>
          <w:lang w:val="sr-Latn-CS"/>
        </w:rPr>
        <w:t>Stojiljković</w:t>
      </w:r>
      <w:r w:rsidR="005E4F65">
        <w:rPr>
          <w:b/>
          <w:bCs/>
          <w:lang w:val="sr-Latn-CS"/>
        </w:rPr>
        <w:t>:</w:t>
      </w:r>
    </w:p>
    <w:p w14:paraId="0905EA3C" w14:textId="77777777" w:rsidR="007139B2" w:rsidRDefault="007139B2" w:rsidP="007139B2">
      <w:pPr>
        <w:ind w:left="720"/>
        <w:rPr>
          <w:b/>
          <w:bCs/>
          <w:lang w:val="sr-Latn-CS"/>
        </w:rPr>
      </w:pPr>
    </w:p>
    <w:p w14:paraId="42F7A629" w14:textId="77777777" w:rsidR="00AC4FEA" w:rsidRDefault="00933E3F" w:rsidP="00933E3F">
      <w:pPr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Poznavanje programskog jezika JavaScript</w:t>
      </w:r>
    </w:p>
    <w:p w14:paraId="5827E853" w14:textId="77777777" w:rsidR="00AA090F" w:rsidRPr="003B2EAF" w:rsidRDefault="00AA090F" w:rsidP="00AA090F">
      <w:pPr>
        <w:numPr>
          <w:ilvl w:val="0"/>
          <w:numId w:val="21"/>
        </w:numPr>
        <w:rPr>
          <w:b/>
          <w:bCs/>
          <w:lang w:val="sr-Latn-CS"/>
        </w:rPr>
      </w:pPr>
      <w:bookmarkStart w:id="5" w:name="_Toc507815240"/>
      <w:r>
        <w:rPr>
          <w:lang w:val="sr-Latn-CS"/>
        </w:rPr>
        <w:t>Dobro poznavanje .NET-a Framework-a</w:t>
      </w:r>
    </w:p>
    <w:p w14:paraId="0E0895D1" w14:textId="7A682859" w:rsidR="00AA090F" w:rsidRPr="00AA090F" w:rsidRDefault="00AA090F" w:rsidP="00AA090F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objektno-orijentisanog programiranja</w:t>
      </w:r>
    </w:p>
    <w:p w14:paraId="08E0CBBB" w14:textId="554003AF" w:rsidR="00AA090F" w:rsidRPr="00AA090F" w:rsidRDefault="00AA090F" w:rsidP="00AA090F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Vešt u rešavanju problema</w:t>
      </w:r>
    </w:p>
    <w:p w14:paraId="13DA2E76" w14:textId="34352F32" w:rsidR="00AA090F" w:rsidRDefault="00AA090F" w:rsidP="00AA090F">
      <w:pPr>
        <w:rPr>
          <w:lang w:val="sr-Latn-CS"/>
        </w:rPr>
      </w:pPr>
    </w:p>
    <w:p w14:paraId="77607231" w14:textId="77777777" w:rsidR="00AA090F" w:rsidRPr="00AA090F" w:rsidRDefault="00AA090F" w:rsidP="00AA090F">
      <w:pPr>
        <w:rPr>
          <w:b/>
          <w:bCs/>
          <w:lang w:val="sr-Latn-CS"/>
        </w:rPr>
      </w:pPr>
    </w:p>
    <w:p w14:paraId="43E6557A" w14:textId="238C80B0" w:rsidR="00AA090F" w:rsidRDefault="00AA090F" w:rsidP="00AA090F">
      <w:pPr>
        <w:ind w:left="720"/>
        <w:rPr>
          <w:lang w:val="sr-Latn-CS"/>
        </w:rPr>
      </w:pPr>
      <w:r>
        <w:rPr>
          <w:lang w:val="sr-Latn-CS"/>
        </w:rPr>
        <w:t>Rizici: Nedovoljno iskustvo članova tima u radu sa React-om.</w:t>
      </w:r>
    </w:p>
    <w:p w14:paraId="2A7406BE" w14:textId="77777777" w:rsidR="00AA090F" w:rsidRPr="007139B2" w:rsidRDefault="00AA090F" w:rsidP="00AA090F">
      <w:pPr>
        <w:ind w:left="720"/>
        <w:rPr>
          <w:b/>
          <w:bCs/>
          <w:lang w:val="sr-Latn-CS"/>
        </w:rPr>
      </w:pPr>
    </w:p>
    <w:p w14:paraId="097B9B47" w14:textId="77777777" w:rsidR="005A054F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lastRenderedPageBreak/>
        <w:t>Cilj i motivacija tima</w:t>
      </w:r>
      <w:bookmarkEnd w:id="5"/>
    </w:p>
    <w:p w14:paraId="6600982E" w14:textId="77777777" w:rsidR="0048783C" w:rsidRDefault="0048783C" w:rsidP="0048783C">
      <w:pPr>
        <w:rPr>
          <w:lang w:val="sr-Latn-CS"/>
        </w:rPr>
      </w:pPr>
    </w:p>
    <w:p w14:paraId="51DD469B" w14:textId="0295512C" w:rsidR="00581FA6" w:rsidRDefault="0048783C" w:rsidP="008E0E24">
      <w:pPr>
        <w:ind w:left="720"/>
      </w:pPr>
      <w:r>
        <w:rPr>
          <w:lang w:val="sr-Latn-CS"/>
        </w:rPr>
        <w:t xml:space="preserve">Cilj tima jeste projektovanje aplikacije </w:t>
      </w:r>
      <w:r w:rsidR="00F83FA1">
        <w:rPr>
          <w:lang w:val="sr-Latn-CS"/>
        </w:rPr>
        <w:t>koja olakšava i podstiče međuljudske odnose.</w:t>
      </w:r>
      <w:r w:rsidR="008E0E24">
        <w:t xml:space="preserve"> </w:t>
      </w:r>
      <w:r w:rsidR="00581FA6">
        <w:t>Tim je motivisan i željan da pomogne kolegama</w:t>
      </w:r>
      <w:r w:rsidR="00E14309">
        <w:rPr>
          <w:b/>
          <w:bCs/>
        </w:rPr>
        <w:t xml:space="preserve"> </w:t>
      </w:r>
      <w:r w:rsidR="00E14309">
        <w:t>na jedan kreativan i interaktivan način</w:t>
      </w:r>
      <w:r w:rsidR="00581FA6">
        <w:t>.</w:t>
      </w:r>
    </w:p>
    <w:p w14:paraId="30EA7CD4" w14:textId="77777777" w:rsidR="00E14309" w:rsidRDefault="00E14309" w:rsidP="0048783C">
      <w:pPr>
        <w:ind w:left="720"/>
      </w:pPr>
    </w:p>
    <w:p w14:paraId="2EC3A6A9" w14:textId="77777777" w:rsidR="00E14309" w:rsidRDefault="00E14309" w:rsidP="0048783C">
      <w:pPr>
        <w:ind w:left="720"/>
        <w:rPr>
          <w:b/>
          <w:bCs/>
        </w:rPr>
      </w:pPr>
      <w:r>
        <w:rPr>
          <w:b/>
          <w:bCs/>
        </w:rPr>
        <w:t>Pojedina</w:t>
      </w:r>
      <w:r w:rsidR="00003B40">
        <w:rPr>
          <w:b/>
          <w:bCs/>
        </w:rPr>
        <w:t>čni ciljevi članova tima i njihove osobine:</w:t>
      </w:r>
    </w:p>
    <w:p w14:paraId="22DD6C7A" w14:textId="77777777" w:rsidR="005E4F65" w:rsidRDefault="005E4F65" w:rsidP="0048783C">
      <w:pPr>
        <w:ind w:left="720"/>
        <w:rPr>
          <w:b/>
          <w:bCs/>
        </w:rPr>
      </w:pPr>
    </w:p>
    <w:p w14:paraId="239737F3" w14:textId="781DEE3E" w:rsidR="00003B40" w:rsidRDefault="00F83FA1" w:rsidP="005E4F65">
      <w:pPr>
        <w:ind w:firstLine="720"/>
        <w:rPr>
          <w:b/>
          <w:bCs/>
          <w:lang w:val="sr-Latn-CS"/>
        </w:rPr>
      </w:pPr>
      <w:r>
        <w:rPr>
          <w:b/>
          <w:bCs/>
          <w:lang w:val="sr-Latn-CS"/>
        </w:rPr>
        <w:t>Aleksandar Stojković</w:t>
      </w:r>
      <w:r w:rsidR="005E4F65">
        <w:rPr>
          <w:b/>
          <w:bCs/>
          <w:lang w:val="sr-Latn-CS"/>
        </w:rPr>
        <w:t>:</w:t>
      </w:r>
    </w:p>
    <w:p w14:paraId="0E667BF1" w14:textId="77777777" w:rsidR="002A745E" w:rsidRPr="002A745E" w:rsidRDefault="002377BF" w:rsidP="002A745E">
      <w:pPr>
        <w:pStyle w:val="ListParagraph"/>
        <w:numPr>
          <w:ilvl w:val="0"/>
          <w:numId w:val="22"/>
        </w:numPr>
        <w:rPr>
          <w:lang w:val="sr-Latn-CS"/>
        </w:rPr>
      </w:pPr>
      <w:r w:rsidRPr="002A745E">
        <w:rPr>
          <w:lang w:val="sr-Latn-CS"/>
        </w:rPr>
        <w:t xml:space="preserve">Motivacija: </w:t>
      </w:r>
      <w:r w:rsidR="002A745E" w:rsidRPr="002A745E">
        <w:rPr>
          <w:lang w:val="sr-Latn-CS"/>
        </w:rPr>
        <w:t>Sticanje novih nivoa znanja, veština, iskustva u timskom radu, kao i uspešna izrada projekta.</w:t>
      </w:r>
    </w:p>
    <w:p w14:paraId="3F755311" w14:textId="2AF8D00E" w:rsidR="005E4F65" w:rsidRPr="002A745E" w:rsidRDefault="008A0695" w:rsidP="002A745E">
      <w:pPr>
        <w:numPr>
          <w:ilvl w:val="0"/>
          <w:numId w:val="22"/>
        </w:numPr>
        <w:rPr>
          <w:b/>
          <w:bCs/>
          <w:lang w:val="sr-Latn-CS"/>
        </w:rPr>
      </w:pPr>
      <w:r w:rsidRPr="002A745E">
        <w:rPr>
          <w:lang w:val="sr-Latn-CS"/>
        </w:rPr>
        <w:t xml:space="preserve">Osobine: </w:t>
      </w:r>
      <w:r w:rsidR="006F6B19" w:rsidRPr="002A745E">
        <w:rPr>
          <w:lang w:val="sr-Latn-CS"/>
        </w:rPr>
        <w:t>Vredan i spreman za timski rad, spreman za inicijativne poteze</w:t>
      </w:r>
    </w:p>
    <w:p w14:paraId="13007EDB" w14:textId="51F1BEDC" w:rsidR="005E4F65" w:rsidRDefault="002A745E" w:rsidP="005E4F6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Sara Prušević</w:t>
      </w:r>
    </w:p>
    <w:p w14:paraId="150F5C92" w14:textId="76F3267E" w:rsidR="005E4F65" w:rsidRPr="002A745E" w:rsidRDefault="008B7B88" w:rsidP="002A745E">
      <w:pPr>
        <w:pStyle w:val="ListParagraph"/>
        <w:numPr>
          <w:ilvl w:val="0"/>
          <w:numId w:val="22"/>
        </w:numPr>
        <w:rPr>
          <w:lang w:val="sr-Latn-CS"/>
        </w:rPr>
      </w:pPr>
      <w:r w:rsidRPr="002A745E">
        <w:rPr>
          <w:lang w:val="sr-Latn-CS"/>
        </w:rPr>
        <w:t xml:space="preserve">Motivacija: </w:t>
      </w:r>
      <w:r w:rsidR="002A745E" w:rsidRPr="002A745E">
        <w:rPr>
          <w:lang w:val="sr-Latn-CS"/>
        </w:rPr>
        <w:t>Disciplinovanost</w:t>
      </w:r>
      <w:r w:rsidR="002A745E">
        <w:rPr>
          <w:lang w:val="sr-Latn-CS"/>
        </w:rPr>
        <w:t xml:space="preserve"> i s</w:t>
      </w:r>
      <w:r w:rsidR="002A745E" w:rsidRPr="002A745E">
        <w:rPr>
          <w:lang w:val="sr-Latn-CS"/>
        </w:rPr>
        <w:t>ticanje novih znanja u oblasti projektovanja softvera, baza podataka i rada sa novim tehnologijama.</w:t>
      </w:r>
    </w:p>
    <w:p w14:paraId="095F0BAF" w14:textId="747CEDE8" w:rsidR="008E2DEF" w:rsidRDefault="00FE4092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 xml:space="preserve">Osobine: kreativnost, </w:t>
      </w:r>
      <w:r w:rsidR="002A745E">
        <w:rPr>
          <w:lang w:val="sr-Latn-CS"/>
        </w:rPr>
        <w:t>odgovornost</w:t>
      </w:r>
      <w:r w:rsidR="00BC3C4E">
        <w:rPr>
          <w:lang w:val="sr-Latn-CS"/>
        </w:rPr>
        <w:t>, snalažljivost</w:t>
      </w:r>
      <w:r>
        <w:rPr>
          <w:lang w:val="sr-Latn-CS"/>
        </w:rPr>
        <w:t xml:space="preserve"> </w:t>
      </w:r>
    </w:p>
    <w:p w14:paraId="1E4FE65C" w14:textId="77777777" w:rsidR="005E4F65" w:rsidRDefault="005E4F65" w:rsidP="005E4F65">
      <w:pPr>
        <w:ind w:left="720"/>
        <w:rPr>
          <w:b/>
          <w:bCs/>
          <w:lang w:val="sr-Latn-CS"/>
        </w:rPr>
      </w:pPr>
    </w:p>
    <w:p w14:paraId="7A450A38" w14:textId="290F45AC" w:rsidR="005E4F65" w:rsidRDefault="005E4F65" w:rsidP="005E4F6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Nikola </w:t>
      </w:r>
      <w:r w:rsidR="002A745E">
        <w:rPr>
          <w:b/>
          <w:bCs/>
          <w:lang w:val="sr-Latn-CS"/>
        </w:rPr>
        <w:t>Stojiljković</w:t>
      </w:r>
    </w:p>
    <w:p w14:paraId="45A60C64" w14:textId="77777777" w:rsidR="008E2DEF" w:rsidRPr="00E07E8B" w:rsidRDefault="008E2DEF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Motivacija: Poboljšanje rada sa framework-om i sticanje veština za timski rad</w:t>
      </w:r>
    </w:p>
    <w:p w14:paraId="0E363086" w14:textId="77777777" w:rsidR="00E07E8B" w:rsidRDefault="00E07E8B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Osobine: odgovoran, fleksibilan, dosetljiv</w:t>
      </w:r>
    </w:p>
    <w:p w14:paraId="4FF03023" w14:textId="77777777" w:rsidR="005E4F65" w:rsidRDefault="005E4F65" w:rsidP="005E4F65">
      <w:pPr>
        <w:ind w:left="720"/>
        <w:rPr>
          <w:b/>
          <w:bCs/>
          <w:lang w:val="sr-Latn-CS"/>
        </w:rPr>
      </w:pPr>
    </w:p>
    <w:p w14:paraId="4C73960A" w14:textId="7A08A3E3" w:rsidR="005E4F65" w:rsidRDefault="002A745E" w:rsidP="005E4F6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Andrijana Dejković</w:t>
      </w:r>
    </w:p>
    <w:p w14:paraId="094FE9FC" w14:textId="77777777" w:rsidR="005E4F65" w:rsidRDefault="003D75CA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Motivacija: napredovanje u učenju novih tehnologija i sticanje dodatnog iskustva</w:t>
      </w:r>
    </w:p>
    <w:p w14:paraId="59D00EAF" w14:textId="77777777" w:rsidR="003D75CA" w:rsidRDefault="003D75CA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Osobine: timski igrač, komunikativnost</w:t>
      </w:r>
    </w:p>
    <w:p w14:paraId="0B6C09B2" w14:textId="4ABCA4B1" w:rsidR="002A745E" w:rsidRDefault="002A745E" w:rsidP="005E4F65">
      <w:pPr>
        <w:ind w:left="720" w:firstLine="720"/>
        <w:rPr>
          <w:b/>
          <w:bCs/>
          <w:lang w:val="sr-Latn-CS"/>
        </w:rPr>
      </w:pPr>
    </w:p>
    <w:p w14:paraId="4206E887" w14:textId="1E134ECC" w:rsidR="002A745E" w:rsidRDefault="002A745E" w:rsidP="005E4F65">
      <w:pPr>
        <w:ind w:left="720" w:firstLine="720"/>
        <w:rPr>
          <w:b/>
          <w:bCs/>
          <w:lang w:val="sr-Latn-CS"/>
        </w:rPr>
      </w:pPr>
    </w:p>
    <w:p w14:paraId="6DCA6B5E" w14:textId="77777777" w:rsidR="002A745E" w:rsidRPr="002A745E" w:rsidRDefault="002A745E" w:rsidP="002A745E">
      <w:pPr>
        <w:ind w:firstLine="720"/>
        <w:jc w:val="both"/>
        <w:rPr>
          <w:b/>
          <w:bCs/>
          <w:lang w:val="sr-Latn-CS"/>
        </w:rPr>
      </w:pPr>
      <w:r w:rsidRPr="002A745E">
        <w:rPr>
          <w:b/>
          <w:bCs/>
          <w:lang w:val="sr-Latn-CS"/>
        </w:rPr>
        <w:t>Osobine članova:</w:t>
      </w:r>
    </w:p>
    <w:p w14:paraId="0985E83E" w14:textId="328A4CC6" w:rsidR="002A745E" w:rsidRPr="002A745E" w:rsidRDefault="002A745E" w:rsidP="002A745E">
      <w:pPr>
        <w:ind w:firstLine="720"/>
        <w:jc w:val="both"/>
        <w:rPr>
          <w:lang w:val="sr-Latn-CS"/>
        </w:rPr>
      </w:pPr>
      <w:r>
        <w:rPr>
          <w:lang w:val="sr-Latn-CS"/>
        </w:rPr>
        <w:t>Aleksandar Stojković</w:t>
      </w:r>
      <w:r w:rsidRPr="002A745E">
        <w:rPr>
          <w:lang w:val="sr-Latn-CS"/>
        </w:rPr>
        <w:t xml:space="preserve">: </w:t>
      </w:r>
    </w:p>
    <w:p w14:paraId="2E874B20" w14:textId="77777777" w:rsidR="002A745E" w:rsidRPr="002A745E" w:rsidRDefault="002A745E" w:rsidP="002A745E">
      <w:pPr>
        <w:ind w:firstLine="720"/>
        <w:jc w:val="both"/>
        <w:rPr>
          <w:lang w:val="sr-Latn-CS"/>
        </w:rPr>
      </w:pPr>
      <w:r w:rsidRPr="002A745E">
        <w:rPr>
          <w:lang w:val="sr-Latn-CS"/>
        </w:rPr>
        <w:t>Ličnost koja se sama motiviše.</w:t>
      </w:r>
    </w:p>
    <w:p w14:paraId="24293FAD" w14:textId="77777777" w:rsidR="002A745E" w:rsidRPr="002A745E" w:rsidRDefault="002A745E" w:rsidP="002A745E">
      <w:pPr>
        <w:ind w:left="720" w:firstLine="720"/>
        <w:jc w:val="both"/>
        <w:rPr>
          <w:lang w:val="sr-Latn-CS"/>
        </w:rPr>
      </w:pPr>
    </w:p>
    <w:p w14:paraId="5D7C8306" w14:textId="36446FEC" w:rsidR="002A745E" w:rsidRPr="002A745E" w:rsidRDefault="002A745E" w:rsidP="002A745E">
      <w:pPr>
        <w:ind w:firstLine="720"/>
        <w:jc w:val="both"/>
        <w:rPr>
          <w:lang w:val="sr-Latn-CS"/>
        </w:rPr>
      </w:pPr>
      <w:r>
        <w:rPr>
          <w:lang w:val="sr-Latn-CS"/>
        </w:rPr>
        <w:t>Sara Prušević</w:t>
      </w:r>
      <w:r w:rsidRPr="002A745E">
        <w:rPr>
          <w:lang w:val="sr-Latn-CS"/>
        </w:rPr>
        <w:t>:</w:t>
      </w:r>
    </w:p>
    <w:p w14:paraId="0CBB5958" w14:textId="77777777" w:rsidR="002A745E" w:rsidRPr="002A745E" w:rsidRDefault="002A745E" w:rsidP="002A745E">
      <w:pPr>
        <w:ind w:firstLine="720"/>
        <w:jc w:val="both"/>
        <w:rPr>
          <w:lang w:val="sr-Latn-CS"/>
        </w:rPr>
      </w:pPr>
      <w:r w:rsidRPr="002A745E">
        <w:rPr>
          <w:lang w:val="sr-Latn-CS"/>
        </w:rPr>
        <w:t>Ličnost motivisana zadatkom.</w:t>
      </w:r>
    </w:p>
    <w:p w14:paraId="0A5F487C" w14:textId="77777777" w:rsidR="002A745E" w:rsidRPr="002A745E" w:rsidRDefault="002A745E" w:rsidP="002A745E">
      <w:pPr>
        <w:ind w:left="720" w:firstLine="720"/>
        <w:jc w:val="both"/>
        <w:rPr>
          <w:lang w:val="sr-Latn-CS"/>
        </w:rPr>
      </w:pPr>
    </w:p>
    <w:p w14:paraId="046C636A" w14:textId="1C087C30" w:rsidR="002A745E" w:rsidRPr="002A745E" w:rsidRDefault="002A745E" w:rsidP="002A745E">
      <w:pPr>
        <w:ind w:firstLine="720"/>
        <w:jc w:val="both"/>
        <w:rPr>
          <w:lang w:val="sr-Latn-CS"/>
        </w:rPr>
      </w:pPr>
      <w:r>
        <w:rPr>
          <w:lang w:val="sr-Latn-CS"/>
        </w:rPr>
        <w:t>Andrijana Dejković</w:t>
      </w:r>
      <w:r w:rsidRPr="002A745E">
        <w:rPr>
          <w:lang w:val="sr-Latn-CS"/>
        </w:rPr>
        <w:t>:</w:t>
      </w:r>
    </w:p>
    <w:p w14:paraId="4D2E8CFC" w14:textId="77777777" w:rsidR="002A745E" w:rsidRPr="002A745E" w:rsidRDefault="002A745E" w:rsidP="002A745E">
      <w:pPr>
        <w:ind w:firstLine="720"/>
        <w:jc w:val="both"/>
        <w:rPr>
          <w:lang w:val="sr-Latn-CS"/>
        </w:rPr>
      </w:pPr>
      <w:r w:rsidRPr="002A745E">
        <w:rPr>
          <w:lang w:val="sr-Latn-CS"/>
        </w:rPr>
        <w:t>Ličnost motivisana zadatkom.</w:t>
      </w:r>
    </w:p>
    <w:p w14:paraId="0DE37139" w14:textId="77777777" w:rsidR="002A745E" w:rsidRPr="002A745E" w:rsidRDefault="002A745E" w:rsidP="002A745E">
      <w:pPr>
        <w:ind w:left="720" w:firstLine="720"/>
        <w:jc w:val="both"/>
        <w:rPr>
          <w:lang w:val="sr-Latn-CS"/>
        </w:rPr>
      </w:pPr>
    </w:p>
    <w:p w14:paraId="697B4ABB" w14:textId="3C3D2094" w:rsidR="002A745E" w:rsidRPr="002A745E" w:rsidRDefault="002A745E" w:rsidP="002A745E">
      <w:pPr>
        <w:ind w:firstLine="720"/>
        <w:jc w:val="both"/>
        <w:rPr>
          <w:lang w:val="sr-Latn-CS"/>
        </w:rPr>
      </w:pPr>
      <w:r>
        <w:rPr>
          <w:lang w:val="sr-Latn-CS"/>
        </w:rPr>
        <w:t>Nikola Stojiljković</w:t>
      </w:r>
      <w:r w:rsidRPr="002A745E">
        <w:rPr>
          <w:lang w:val="sr-Latn-CS"/>
        </w:rPr>
        <w:t xml:space="preserve">: </w:t>
      </w:r>
    </w:p>
    <w:p w14:paraId="65C2B416" w14:textId="7C0944F3" w:rsidR="002A745E" w:rsidRPr="002A745E" w:rsidRDefault="002A745E" w:rsidP="002A745E">
      <w:pPr>
        <w:ind w:firstLine="720"/>
        <w:jc w:val="both"/>
        <w:rPr>
          <w:lang w:val="sr-Latn-CS"/>
        </w:rPr>
      </w:pPr>
      <w:r w:rsidRPr="002A745E">
        <w:rPr>
          <w:lang w:val="sr-Latn-CS"/>
        </w:rPr>
        <w:t xml:space="preserve">Ličnost </w:t>
      </w:r>
      <w:r>
        <w:rPr>
          <w:lang w:val="sr-Latn-CS"/>
        </w:rPr>
        <w:t>motivisana komunikacijom</w:t>
      </w:r>
      <w:r w:rsidRPr="002A745E">
        <w:rPr>
          <w:lang w:val="sr-Latn-CS"/>
        </w:rPr>
        <w:t>.</w:t>
      </w:r>
    </w:p>
    <w:p w14:paraId="586F5B0C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4304B3A0" w14:textId="4693A66E" w:rsidR="00835400" w:rsidRPr="0005514E" w:rsidRDefault="0005514E" w:rsidP="00835400">
      <w:pPr>
        <w:pStyle w:val="BodyText"/>
      </w:pPr>
      <w:r w:rsidRPr="0005514E">
        <w:rPr>
          <w:rStyle w:val="normaltextrun"/>
          <w:color w:val="000000"/>
          <w:shd w:val="clear" w:color="auto" w:fill="FFFFFF"/>
        </w:rPr>
        <w:t>Za vo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đ</w:t>
      </w:r>
      <w:r w:rsidRPr="0005514E">
        <w:rPr>
          <w:rStyle w:val="normaltextrun"/>
          <w:color w:val="000000"/>
          <w:shd w:val="clear" w:color="auto" w:fill="FFFFFF"/>
        </w:rPr>
        <w:t>u tima smo izabrali </w:t>
      </w:r>
      <w:r w:rsidR="002A745E">
        <w:rPr>
          <w:rStyle w:val="normaltextrun"/>
          <w:color w:val="000000"/>
          <w:shd w:val="clear" w:color="auto" w:fill="FFFFFF"/>
        </w:rPr>
        <w:t xml:space="preserve">Aleksandra </w:t>
      </w:r>
      <w:r w:rsidRPr="0005514E">
        <w:rPr>
          <w:rStyle w:val="normaltextrun"/>
          <w:color w:val="000000"/>
          <w:shd w:val="clear" w:color="auto" w:fill="FFFFFF"/>
        </w:rPr>
        <w:t>zbog nepristrasnosti pri dono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š</w:t>
      </w:r>
      <w:r w:rsidRPr="0005514E">
        <w:rPr>
          <w:rStyle w:val="normaltextrun"/>
          <w:color w:val="000000"/>
          <w:shd w:val="clear" w:color="auto" w:fill="FFFFFF"/>
        </w:rPr>
        <w:t>enju odluka. Vo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đ</w:t>
      </w:r>
      <w:r w:rsidRPr="0005514E">
        <w:rPr>
          <w:rStyle w:val="normaltextrun"/>
          <w:color w:val="000000"/>
          <w:shd w:val="clear" w:color="auto" w:fill="FFFFFF"/>
        </w:rPr>
        <w:t xml:space="preserve">a ima samo </w:t>
      </w:r>
      <w:r w:rsidR="002A745E">
        <w:rPr>
          <w:rStyle w:val="normaltextrun"/>
          <w:color w:val="000000"/>
          <w:shd w:val="clear" w:color="auto" w:fill="FFFFFF"/>
        </w:rPr>
        <w:t>for</w:t>
      </w:r>
      <w:r w:rsidRPr="0005514E">
        <w:rPr>
          <w:rStyle w:val="normaltextrun"/>
          <w:color w:val="000000"/>
          <w:shd w:val="clear" w:color="auto" w:fill="FFFFFF"/>
        </w:rPr>
        <w:t>malnu funkciju, dok 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ć</w:t>
      </w:r>
      <w:r w:rsidRPr="0005514E">
        <w:rPr>
          <w:rStyle w:val="normaltextrun"/>
          <w:color w:val="000000"/>
          <w:shd w:val="clear" w:color="auto" w:fill="FFFFFF"/>
        </w:rPr>
        <w:t>e u odlu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č</w:t>
      </w:r>
      <w:r w:rsidRPr="0005514E">
        <w:rPr>
          <w:rStyle w:val="normaltextrun"/>
          <w:color w:val="000000"/>
          <w:shd w:val="clear" w:color="auto" w:fill="FFFFFF"/>
        </w:rPr>
        <w:t>ivanju i realizaciji projekta svi 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č</w:t>
      </w:r>
      <w:r w:rsidRPr="0005514E">
        <w:rPr>
          <w:rStyle w:val="normaltextrun"/>
          <w:color w:val="000000"/>
          <w:shd w:val="clear" w:color="auto" w:fill="FFFFFF"/>
        </w:rPr>
        <w:t>lanovi po</w:t>
      </w:r>
      <w:r w:rsidR="00B32064">
        <w:rPr>
          <w:rStyle w:val="normaltextrun"/>
          <w:color w:val="000000"/>
          <w:shd w:val="clear" w:color="auto" w:fill="FFFFFF"/>
        </w:rPr>
        <w:t>dj</w:t>
      </w:r>
      <w:r w:rsidRPr="0005514E">
        <w:rPr>
          <w:rStyle w:val="normaltextrun"/>
          <w:color w:val="000000"/>
          <w:shd w:val="clear" w:color="auto" w:fill="FFFFFF"/>
        </w:rPr>
        <w:t>ednako u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č</w:t>
      </w:r>
      <w:r w:rsidRPr="0005514E">
        <w:rPr>
          <w:rStyle w:val="normaltextrun"/>
          <w:color w:val="000000"/>
          <w:shd w:val="clear" w:color="auto" w:fill="FFFFFF"/>
        </w:rPr>
        <w:t>estvovati.</w:t>
      </w:r>
      <w:r w:rsidRPr="0005514E">
        <w:rPr>
          <w:rStyle w:val="eop"/>
          <w:color w:val="000000"/>
          <w:shd w:val="clear" w:color="auto" w:fill="FFFFFF"/>
        </w:rPr>
        <w:t> </w:t>
      </w:r>
      <w:r w:rsidRPr="0005514E">
        <w:rPr>
          <w:lang w:val="sr-Latn-CS"/>
        </w:rPr>
        <w:t xml:space="preserve"> </w:t>
      </w:r>
    </w:p>
    <w:p w14:paraId="266BD9EB" w14:textId="77777777" w:rsidR="00995C29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1293C937" w14:textId="77777777" w:rsidR="0005514E" w:rsidRDefault="0005514E" w:rsidP="0005514E">
      <w:pPr>
        <w:ind w:left="720"/>
        <w:rPr>
          <w:lang w:val="sr-Latn-CS"/>
        </w:rPr>
      </w:pPr>
    </w:p>
    <w:p w14:paraId="33C22005" w14:textId="7CDE6BF0" w:rsidR="002A745E" w:rsidRPr="002A745E" w:rsidRDefault="002A745E" w:rsidP="002A745E">
      <w:pPr>
        <w:ind w:left="720"/>
        <w:rPr>
          <w:lang w:val="sr-Latn-CS"/>
        </w:rPr>
      </w:pPr>
      <w:r w:rsidRPr="002A745E">
        <w:rPr>
          <w:lang w:val="sr-Latn-CS"/>
        </w:rPr>
        <w:t xml:space="preserve">Članovi tima za komunikaciju koriste: </w:t>
      </w:r>
      <w:r w:rsidR="00D40282">
        <w:rPr>
          <w:lang w:val="sr-Latn-CS"/>
        </w:rPr>
        <w:t>Discord</w:t>
      </w:r>
      <w:r w:rsidRPr="002A745E">
        <w:rPr>
          <w:lang w:val="sr-Latn-CS"/>
        </w:rPr>
        <w:t xml:space="preserve"> tim i </w:t>
      </w:r>
      <w:r w:rsidR="00D40282">
        <w:rPr>
          <w:lang w:val="sr-Latn-CS"/>
        </w:rPr>
        <w:t>WhatsApp</w:t>
      </w:r>
      <w:r w:rsidRPr="002A745E">
        <w:rPr>
          <w:lang w:val="sr-Latn-CS"/>
        </w:rPr>
        <w:t xml:space="preserve"> grupu.</w:t>
      </w:r>
    </w:p>
    <w:p w14:paraId="395339A8" w14:textId="5F8F6C4A" w:rsidR="002A745E" w:rsidRPr="002A745E" w:rsidRDefault="002A745E" w:rsidP="002A745E">
      <w:pPr>
        <w:ind w:left="720"/>
        <w:rPr>
          <w:lang w:val="sr-Latn-CS"/>
        </w:rPr>
      </w:pPr>
      <w:r w:rsidRPr="002A745E">
        <w:rPr>
          <w:lang w:val="sr-Latn-CS"/>
        </w:rPr>
        <w:t xml:space="preserve">Sastanke održavamo preko </w:t>
      </w:r>
      <w:r w:rsidR="00D40282">
        <w:rPr>
          <w:lang w:val="sr-Latn-CS"/>
        </w:rPr>
        <w:t>Discord-a</w:t>
      </w:r>
      <w:r w:rsidRPr="002A745E">
        <w:rPr>
          <w:lang w:val="sr-Latn-CS"/>
        </w:rPr>
        <w:t xml:space="preserve"> i uživo. </w:t>
      </w:r>
    </w:p>
    <w:p w14:paraId="38C21796" w14:textId="48D7B3B4" w:rsidR="0005514E" w:rsidRPr="007D54B4" w:rsidRDefault="002A745E" w:rsidP="002A745E">
      <w:pPr>
        <w:ind w:left="720"/>
        <w:rPr>
          <w:lang w:val="en-US"/>
        </w:rPr>
      </w:pPr>
      <w:r w:rsidRPr="002A745E">
        <w:rPr>
          <w:lang w:val="sr-Latn-CS"/>
        </w:rPr>
        <w:t>Za vođenje evidencije o odlukama u toku izrade projekta i razmenu podataka članovi tima koriste Trello.</w:t>
      </w:r>
    </w:p>
    <w:p w14:paraId="394D66FC" w14:textId="7A35D2F7" w:rsidR="00835400" w:rsidRDefault="00835400" w:rsidP="006B0891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7DEB4E3B" w14:textId="77777777" w:rsidR="006B0891" w:rsidRPr="006B0891" w:rsidRDefault="006B0891" w:rsidP="006B0891">
      <w:pPr>
        <w:rPr>
          <w:lang w:val="sr-Latn-CS"/>
        </w:rPr>
      </w:pPr>
    </w:p>
    <w:p w14:paraId="45B661F2" w14:textId="6A5F4E4B" w:rsidR="006B0891" w:rsidRDefault="006B0891" w:rsidP="006B0891">
      <w:pPr>
        <w:pStyle w:val="BodyText"/>
      </w:pPr>
      <w:r>
        <w:t xml:space="preserve">Prosečan nedeljni broj sati rada na izradi projekta za pojedinca je </w:t>
      </w:r>
      <w:r w:rsidR="008E0E24">
        <w:t>8</w:t>
      </w:r>
      <w:r>
        <w:t xml:space="preserve">h, a za timski rad 2h. </w:t>
      </w:r>
    </w:p>
    <w:p w14:paraId="00D85EE1" w14:textId="77777777" w:rsidR="006B0891" w:rsidRDefault="006B0891" w:rsidP="006B0891">
      <w:pPr>
        <w:pStyle w:val="BodyText"/>
      </w:pPr>
      <w:r>
        <w:lastRenderedPageBreak/>
        <w:t>Svako od članova će u proseku biti odsutan 5-10 dana.</w:t>
      </w:r>
    </w:p>
    <w:p w14:paraId="38FFE7BF" w14:textId="107B409E" w:rsidR="002343C5" w:rsidRPr="006F61C6" w:rsidRDefault="006B0891" w:rsidP="006B0891">
      <w:pPr>
        <w:pStyle w:val="BodyText"/>
        <w:rPr>
          <w:lang w:val="sr-Latn-CS"/>
        </w:rPr>
      </w:pPr>
      <w:r>
        <w:t xml:space="preserve">Proceniti ukupan broj sati rada na izradi projekta: </w:t>
      </w:r>
      <w:r w:rsidR="000F2EE2">
        <w:t>120</w:t>
      </w:r>
      <w:r>
        <w:t>h po članu tima.</w:t>
      </w: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672E" w14:textId="77777777" w:rsidR="00CA7A8E" w:rsidRDefault="00CA7A8E">
      <w:r>
        <w:separator/>
      </w:r>
    </w:p>
  </w:endnote>
  <w:endnote w:type="continuationSeparator" w:id="0">
    <w:p w14:paraId="7C1E3CAE" w14:textId="77777777" w:rsidR="00CA7A8E" w:rsidRDefault="00CA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2683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661F52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315BA922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FDAD3EE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39015735" w14:textId="7D5273DD" w:rsidR="00180065" w:rsidRPr="006D0694" w:rsidRDefault="00180065" w:rsidP="00180065">
          <w:pPr>
            <w:jc w:val="center"/>
            <w:rPr>
              <w:lang w:val="sr-Latn-CS"/>
            </w:rPr>
          </w:pPr>
          <w:r>
            <w:rPr>
              <w:lang w:val="sr-Latn-CS"/>
            </w:rPr>
            <w:t>SocalSparkers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37B6EF0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4743CD1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12D1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5729" w14:textId="77777777" w:rsidR="00CA7A8E" w:rsidRDefault="00CA7A8E">
      <w:r>
        <w:separator/>
      </w:r>
    </w:p>
  </w:footnote>
  <w:footnote w:type="continuationSeparator" w:id="0">
    <w:p w14:paraId="3D2871DD" w14:textId="77777777" w:rsidR="00CA7A8E" w:rsidRDefault="00CA7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1C7B" w14:textId="77777777" w:rsidR="002343C5" w:rsidRDefault="002343C5">
    <w:pPr>
      <w:rPr>
        <w:sz w:val="24"/>
      </w:rPr>
    </w:pPr>
  </w:p>
  <w:p w14:paraId="59B16024" w14:textId="77777777" w:rsidR="002343C5" w:rsidRDefault="002343C5">
    <w:pPr>
      <w:pBdr>
        <w:top w:val="single" w:sz="6" w:space="1" w:color="auto"/>
      </w:pBdr>
      <w:rPr>
        <w:sz w:val="24"/>
      </w:rPr>
    </w:pPr>
  </w:p>
  <w:p w14:paraId="04C22D88" w14:textId="6FA4BC27" w:rsidR="002343C5" w:rsidRPr="006F61C6" w:rsidRDefault="00A6633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NASA</w:t>
    </w:r>
  </w:p>
  <w:p w14:paraId="285975D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B09FB1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B0B9612" w14:textId="77777777">
      <w:tc>
        <w:tcPr>
          <w:tcW w:w="6379" w:type="dxa"/>
        </w:tcPr>
        <w:p w14:paraId="6AD7F3B0" w14:textId="1BDF7887" w:rsidR="002343C5" w:rsidRPr="006D0694" w:rsidRDefault="00C8585B">
          <w:pPr>
            <w:rPr>
              <w:lang w:val="sr-Latn-CS"/>
            </w:rPr>
          </w:pPr>
          <w:r>
            <w:rPr>
              <w:lang w:val="sr-Latn-CS"/>
            </w:rPr>
            <w:t>MapMatch</w:t>
          </w:r>
        </w:p>
      </w:tc>
      <w:tc>
        <w:tcPr>
          <w:tcW w:w="3179" w:type="dxa"/>
        </w:tcPr>
        <w:p w14:paraId="79AC88DE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3FC9F7FB" w14:textId="77777777">
      <w:tc>
        <w:tcPr>
          <w:tcW w:w="6379" w:type="dxa"/>
        </w:tcPr>
        <w:p w14:paraId="36892042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45A75739" w14:textId="46BF4C74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A6633B">
            <w:rPr>
              <w:lang w:val="sr-Latn-CS"/>
            </w:rPr>
            <w:t>27</w:t>
          </w:r>
          <w:r w:rsidR="006F61C6" w:rsidRPr="006D0694">
            <w:rPr>
              <w:lang w:val="sr-Latn-CS"/>
            </w:rPr>
            <w:t>.0</w:t>
          </w:r>
          <w:r w:rsidR="00A6633B">
            <w:rPr>
              <w:lang w:val="sr-Latn-CS"/>
            </w:rPr>
            <w:t>5</w:t>
          </w:r>
          <w:r w:rsidR="006F61C6" w:rsidRPr="006D0694">
            <w:rPr>
              <w:lang w:val="sr-Latn-CS"/>
            </w:rPr>
            <w:t>.</w:t>
          </w:r>
          <w:r w:rsidR="003420ED">
            <w:rPr>
              <w:lang w:val="sr-Latn-CS"/>
            </w:rPr>
            <w:t>202</w:t>
          </w:r>
          <w:r w:rsidR="00180065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70C4C6D6" w14:textId="77777777">
      <w:tc>
        <w:tcPr>
          <w:tcW w:w="9558" w:type="dxa"/>
          <w:gridSpan w:val="2"/>
        </w:tcPr>
        <w:p w14:paraId="423B1C98" w14:textId="3439E708" w:rsidR="00180065" w:rsidRPr="006D0694" w:rsidRDefault="00A6633B" w:rsidP="002B4765">
          <w:pPr>
            <w:rPr>
              <w:lang w:val="sr-Latn-CS"/>
            </w:rPr>
          </w:pPr>
          <w:r>
            <w:rPr>
              <w:lang w:val="sr-Latn-CS"/>
            </w:rPr>
            <w:t>NASA</w:t>
          </w:r>
        </w:p>
      </w:tc>
    </w:tr>
  </w:tbl>
  <w:p w14:paraId="480CF4DB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95D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B54F13"/>
    <w:multiLevelType w:val="hybridMultilevel"/>
    <w:tmpl w:val="C12C5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652AB3"/>
    <w:multiLevelType w:val="hybridMultilevel"/>
    <w:tmpl w:val="8D36D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8160A3"/>
    <w:multiLevelType w:val="hybridMultilevel"/>
    <w:tmpl w:val="2C6A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35F24020"/>
    <w:multiLevelType w:val="hybridMultilevel"/>
    <w:tmpl w:val="9D66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AF366A2"/>
    <w:multiLevelType w:val="hybridMultilevel"/>
    <w:tmpl w:val="3A5C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383E5D"/>
    <w:multiLevelType w:val="hybridMultilevel"/>
    <w:tmpl w:val="881C38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EF3278"/>
    <w:multiLevelType w:val="hybridMultilevel"/>
    <w:tmpl w:val="E7D6B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2920BD"/>
    <w:multiLevelType w:val="hybridMultilevel"/>
    <w:tmpl w:val="626C60D6"/>
    <w:lvl w:ilvl="0" w:tplc="A7A02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3097267">
    <w:abstractNumId w:val="0"/>
  </w:num>
  <w:num w:numId="2" w16cid:durableId="817265771">
    <w:abstractNumId w:val="2"/>
  </w:num>
  <w:num w:numId="3" w16cid:durableId="1151947647">
    <w:abstractNumId w:val="4"/>
  </w:num>
  <w:num w:numId="4" w16cid:durableId="1828280077">
    <w:abstractNumId w:val="17"/>
  </w:num>
  <w:num w:numId="5" w16cid:durableId="365256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124569">
    <w:abstractNumId w:val="6"/>
  </w:num>
  <w:num w:numId="7" w16cid:durableId="1094588128">
    <w:abstractNumId w:val="11"/>
  </w:num>
  <w:num w:numId="8" w16cid:durableId="1803890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1656456">
    <w:abstractNumId w:val="7"/>
  </w:num>
  <w:num w:numId="10" w16cid:durableId="930552332">
    <w:abstractNumId w:val="12"/>
  </w:num>
  <w:num w:numId="11" w16cid:durableId="1774396639">
    <w:abstractNumId w:val="14"/>
  </w:num>
  <w:num w:numId="12" w16cid:durableId="757678932">
    <w:abstractNumId w:val="13"/>
  </w:num>
  <w:num w:numId="13" w16cid:durableId="398599104">
    <w:abstractNumId w:val="8"/>
  </w:num>
  <w:num w:numId="14" w16cid:durableId="1179351517">
    <w:abstractNumId w:val="10"/>
  </w:num>
  <w:num w:numId="15" w16cid:durableId="1492942488">
    <w:abstractNumId w:val="19"/>
  </w:num>
  <w:num w:numId="16" w16cid:durableId="1328241668">
    <w:abstractNumId w:val="9"/>
  </w:num>
  <w:num w:numId="17" w16cid:durableId="1283734103">
    <w:abstractNumId w:val="5"/>
  </w:num>
  <w:num w:numId="18" w16cid:durableId="997921169">
    <w:abstractNumId w:val="1"/>
  </w:num>
  <w:num w:numId="19" w16cid:durableId="1652710080">
    <w:abstractNumId w:val="16"/>
  </w:num>
  <w:num w:numId="20" w16cid:durableId="22020740">
    <w:abstractNumId w:val="15"/>
  </w:num>
  <w:num w:numId="21" w16cid:durableId="1202939790">
    <w:abstractNumId w:val="18"/>
  </w:num>
  <w:num w:numId="22" w16cid:durableId="14636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3B40"/>
    <w:rsid w:val="00012F4F"/>
    <w:rsid w:val="000149C1"/>
    <w:rsid w:val="00020D29"/>
    <w:rsid w:val="0004281C"/>
    <w:rsid w:val="0005514E"/>
    <w:rsid w:val="000C0337"/>
    <w:rsid w:val="000C3BFA"/>
    <w:rsid w:val="000F2EE2"/>
    <w:rsid w:val="000F5EE8"/>
    <w:rsid w:val="00103833"/>
    <w:rsid w:val="0013798F"/>
    <w:rsid w:val="00151CDF"/>
    <w:rsid w:val="00157DAE"/>
    <w:rsid w:val="001643DD"/>
    <w:rsid w:val="001742A4"/>
    <w:rsid w:val="00180065"/>
    <w:rsid w:val="001C1C68"/>
    <w:rsid w:val="001E4E21"/>
    <w:rsid w:val="001F3CFF"/>
    <w:rsid w:val="001F6798"/>
    <w:rsid w:val="00210E17"/>
    <w:rsid w:val="002343C5"/>
    <w:rsid w:val="002377BF"/>
    <w:rsid w:val="0024759A"/>
    <w:rsid w:val="00257501"/>
    <w:rsid w:val="00260B17"/>
    <w:rsid w:val="00296D40"/>
    <w:rsid w:val="002A745E"/>
    <w:rsid w:val="002B4765"/>
    <w:rsid w:val="002C471E"/>
    <w:rsid w:val="002E5547"/>
    <w:rsid w:val="003312BC"/>
    <w:rsid w:val="003420ED"/>
    <w:rsid w:val="00347EA5"/>
    <w:rsid w:val="00356929"/>
    <w:rsid w:val="00375959"/>
    <w:rsid w:val="00387292"/>
    <w:rsid w:val="00393F43"/>
    <w:rsid w:val="003A4834"/>
    <w:rsid w:val="003B0350"/>
    <w:rsid w:val="003B2EAF"/>
    <w:rsid w:val="003C6B0A"/>
    <w:rsid w:val="003C6C27"/>
    <w:rsid w:val="003D5CA3"/>
    <w:rsid w:val="003D75CA"/>
    <w:rsid w:val="003E416D"/>
    <w:rsid w:val="003F7DFE"/>
    <w:rsid w:val="00422B0E"/>
    <w:rsid w:val="0046548E"/>
    <w:rsid w:val="00465FB3"/>
    <w:rsid w:val="004701D7"/>
    <w:rsid w:val="00471890"/>
    <w:rsid w:val="0048783C"/>
    <w:rsid w:val="00490DC7"/>
    <w:rsid w:val="00495821"/>
    <w:rsid w:val="004A22E8"/>
    <w:rsid w:val="004A22EE"/>
    <w:rsid w:val="004E5C1B"/>
    <w:rsid w:val="0053248E"/>
    <w:rsid w:val="005430FA"/>
    <w:rsid w:val="00555767"/>
    <w:rsid w:val="00556DD8"/>
    <w:rsid w:val="00574004"/>
    <w:rsid w:val="00581FA6"/>
    <w:rsid w:val="005820D4"/>
    <w:rsid w:val="005834EE"/>
    <w:rsid w:val="005874A6"/>
    <w:rsid w:val="00597C16"/>
    <w:rsid w:val="005A054F"/>
    <w:rsid w:val="005A4080"/>
    <w:rsid w:val="005B6089"/>
    <w:rsid w:val="005B65E9"/>
    <w:rsid w:val="005E4F65"/>
    <w:rsid w:val="005E7246"/>
    <w:rsid w:val="005F7165"/>
    <w:rsid w:val="00607C61"/>
    <w:rsid w:val="00613445"/>
    <w:rsid w:val="00614EF5"/>
    <w:rsid w:val="00660359"/>
    <w:rsid w:val="00670936"/>
    <w:rsid w:val="006776CF"/>
    <w:rsid w:val="006B0891"/>
    <w:rsid w:val="006D0694"/>
    <w:rsid w:val="006D41CE"/>
    <w:rsid w:val="006F61C6"/>
    <w:rsid w:val="006F6B19"/>
    <w:rsid w:val="007139B2"/>
    <w:rsid w:val="00725F8F"/>
    <w:rsid w:val="00732C07"/>
    <w:rsid w:val="0075373B"/>
    <w:rsid w:val="00787E86"/>
    <w:rsid w:val="007A2854"/>
    <w:rsid w:val="007D54B4"/>
    <w:rsid w:val="007E1F8E"/>
    <w:rsid w:val="00813DB1"/>
    <w:rsid w:val="0081471E"/>
    <w:rsid w:val="00820E98"/>
    <w:rsid w:val="00825ABD"/>
    <w:rsid w:val="00834DE1"/>
    <w:rsid w:val="00835400"/>
    <w:rsid w:val="0084235B"/>
    <w:rsid w:val="00851B00"/>
    <w:rsid w:val="00870F50"/>
    <w:rsid w:val="008A0695"/>
    <w:rsid w:val="008B7B88"/>
    <w:rsid w:val="008C5EA2"/>
    <w:rsid w:val="008D4B87"/>
    <w:rsid w:val="008E0E24"/>
    <w:rsid w:val="008E29EF"/>
    <w:rsid w:val="008E2DEF"/>
    <w:rsid w:val="008E3870"/>
    <w:rsid w:val="008E791C"/>
    <w:rsid w:val="008F13A1"/>
    <w:rsid w:val="008F2F7E"/>
    <w:rsid w:val="00914AB5"/>
    <w:rsid w:val="009207A8"/>
    <w:rsid w:val="0093054F"/>
    <w:rsid w:val="0093154E"/>
    <w:rsid w:val="00933E3F"/>
    <w:rsid w:val="00960C57"/>
    <w:rsid w:val="00963144"/>
    <w:rsid w:val="0096467D"/>
    <w:rsid w:val="00977EC9"/>
    <w:rsid w:val="00995C29"/>
    <w:rsid w:val="0099694D"/>
    <w:rsid w:val="009E7B89"/>
    <w:rsid w:val="009F1BB0"/>
    <w:rsid w:val="00A1793B"/>
    <w:rsid w:val="00A241C5"/>
    <w:rsid w:val="00A56599"/>
    <w:rsid w:val="00A6633B"/>
    <w:rsid w:val="00A70277"/>
    <w:rsid w:val="00A74DEF"/>
    <w:rsid w:val="00A97B47"/>
    <w:rsid w:val="00AA090F"/>
    <w:rsid w:val="00AA0BAE"/>
    <w:rsid w:val="00AB1DE2"/>
    <w:rsid w:val="00AB36CF"/>
    <w:rsid w:val="00AB3B52"/>
    <w:rsid w:val="00AC06A4"/>
    <w:rsid w:val="00AC2E00"/>
    <w:rsid w:val="00AC4FEA"/>
    <w:rsid w:val="00AD2BD9"/>
    <w:rsid w:val="00AE7AE3"/>
    <w:rsid w:val="00AF485C"/>
    <w:rsid w:val="00B10BF0"/>
    <w:rsid w:val="00B17108"/>
    <w:rsid w:val="00B31BB6"/>
    <w:rsid w:val="00B32064"/>
    <w:rsid w:val="00B3370E"/>
    <w:rsid w:val="00B357AD"/>
    <w:rsid w:val="00B35808"/>
    <w:rsid w:val="00B35DC1"/>
    <w:rsid w:val="00B40827"/>
    <w:rsid w:val="00B549D9"/>
    <w:rsid w:val="00B60E1F"/>
    <w:rsid w:val="00B75D52"/>
    <w:rsid w:val="00B76B5A"/>
    <w:rsid w:val="00B93575"/>
    <w:rsid w:val="00B95C68"/>
    <w:rsid w:val="00BA09A0"/>
    <w:rsid w:val="00BB7AAA"/>
    <w:rsid w:val="00BC3C4E"/>
    <w:rsid w:val="00BD39B8"/>
    <w:rsid w:val="00BD3BAF"/>
    <w:rsid w:val="00C0588B"/>
    <w:rsid w:val="00C24B5D"/>
    <w:rsid w:val="00C27884"/>
    <w:rsid w:val="00C30C23"/>
    <w:rsid w:val="00C4723D"/>
    <w:rsid w:val="00C502CA"/>
    <w:rsid w:val="00C8585B"/>
    <w:rsid w:val="00C95B37"/>
    <w:rsid w:val="00C9729C"/>
    <w:rsid w:val="00CA7A8E"/>
    <w:rsid w:val="00CC3E5D"/>
    <w:rsid w:val="00CC420E"/>
    <w:rsid w:val="00CE434D"/>
    <w:rsid w:val="00CF694C"/>
    <w:rsid w:val="00D00D6B"/>
    <w:rsid w:val="00D104B9"/>
    <w:rsid w:val="00D36260"/>
    <w:rsid w:val="00D374EA"/>
    <w:rsid w:val="00D40282"/>
    <w:rsid w:val="00D4792E"/>
    <w:rsid w:val="00D54E91"/>
    <w:rsid w:val="00D62E1E"/>
    <w:rsid w:val="00D64D69"/>
    <w:rsid w:val="00D74A36"/>
    <w:rsid w:val="00D96EF7"/>
    <w:rsid w:val="00D97F08"/>
    <w:rsid w:val="00DA5897"/>
    <w:rsid w:val="00DD4291"/>
    <w:rsid w:val="00DD4F74"/>
    <w:rsid w:val="00DF310B"/>
    <w:rsid w:val="00E06143"/>
    <w:rsid w:val="00E07E8B"/>
    <w:rsid w:val="00E14309"/>
    <w:rsid w:val="00E271D5"/>
    <w:rsid w:val="00E36F85"/>
    <w:rsid w:val="00E464F7"/>
    <w:rsid w:val="00E54666"/>
    <w:rsid w:val="00E7143B"/>
    <w:rsid w:val="00EA1072"/>
    <w:rsid w:val="00EB4996"/>
    <w:rsid w:val="00EC70CF"/>
    <w:rsid w:val="00EF367E"/>
    <w:rsid w:val="00F24FD8"/>
    <w:rsid w:val="00F267E3"/>
    <w:rsid w:val="00F32D96"/>
    <w:rsid w:val="00F334DC"/>
    <w:rsid w:val="00F4480E"/>
    <w:rsid w:val="00F62203"/>
    <w:rsid w:val="00F83FA1"/>
    <w:rsid w:val="00FA738D"/>
    <w:rsid w:val="00FD0ACA"/>
    <w:rsid w:val="00FE4092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3F968"/>
  <w15:chartTrackingRefBased/>
  <w15:docId w15:val="{1099EE5C-8BE9-4220-845B-82E0FA6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05514E"/>
  </w:style>
  <w:style w:type="character" w:customStyle="1" w:styleId="eop">
    <w:name w:val="eop"/>
    <w:basedOn w:val="DefaultParagraphFont"/>
    <w:rsid w:val="0005514E"/>
  </w:style>
  <w:style w:type="paragraph" w:styleId="ListParagraph">
    <w:name w:val="List Paragraph"/>
    <w:basedOn w:val="Normal"/>
    <w:uiPriority w:val="34"/>
    <w:qFormat/>
    <w:rsid w:val="002A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16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3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3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200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Aleksandar Stojkovic</cp:lastModifiedBy>
  <cp:revision>17</cp:revision>
  <cp:lastPrinted>1999-04-23T12:49:00Z</cp:lastPrinted>
  <dcterms:created xsi:type="dcterms:W3CDTF">2021-03-18T20:29:00Z</dcterms:created>
  <dcterms:modified xsi:type="dcterms:W3CDTF">2023-03-07T16:41:00Z</dcterms:modified>
</cp:coreProperties>
</file>